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2F86CA12" w:rsidR="00181401" w:rsidRPr="00325902" w:rsidRDefault="00D04714" w:rsidP="00181401">
      <w:pPr>
        <w:pStyle w:val="MDPI13authornames"/>
      </w:pPr>
      <w:r>
        <w:t xml:space="preserve">Katharine </w:t>
      </w:r>
      <w:r w:rsidR="00522C91">
        <w:t>H.</w:t>
      </w:r>
      <w:r>
        <w:t>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 xml:space="preserve">Keara </w:t>
      </w:r>
      <w:r w:rsidR="00F50AC5">
        <w:t xml:space="preserve">D.  </w:t>
      </w:r>
      <w:r w:rsidR="0081243C">
        <w:t>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1B56B1">
        <w:t xml:space="preserve">Michael Murphy </w:t>
      </w:r>
      <w:r w:rsidR="001B56B1">
        <w:rPr>
          <w:vertAlign w:val="superscript"/>
        </w:rPr>
        <w:t>7</w:t>
      </w:r>
      <w:r w:rsidR="001B56B1">
        <w:t xml:space="preserve">, </w:t>
      </w:r>
      <w:proofErr w:type="spellStart"/>
      <w:r w:rsidR="001B56B1">
        <w:t>Deleah</w:t>
      </w:r>
      <w:proofErr w:type="spellEnd"/>
      <w:r w:rsidR="001B56B1">
        <w:t xml:space="preserve"> Pettie </w:t>
      </w:r>
      <w:r w:rsidR="001B56B1">
        <w:rPr>
          <w:vertAlign w:val="superscript"/>
        </w:rPr>
        <w:t>7</w:t>
      </w:r>
      <w:r w:rsidR="001B56B1">
        <w:t xml:space="preserve">, </w:t>
      </w:r>
      <w:r w:rsidR="0027218E">
        <w:t xml:space="preserve">Neil </w:t>
      </w:r>
      <w:r w:rsidR="00C76471">
        <w:t xml:space="preserve">P. </w:t>
      </w:r>
      <w:r w:rsidR="0027218E">
        <w:t xml:space="preserve">King </w:t>
      </w:r>
      <w:r w:rsidR="00A10BCF">
        <w:rPr>
          <w:vertAlign w:val="superscript"/>
        </w:rPr>
        <w:t>5,7</w:t>
      </w:r>
      <w:r w:rsidR="0027218E">
        <w:t xml:space="preserve">, </w:t>
      </w:r>
      <w:r w:rsidR="00BB25ED">
        <w:t>Ale</w:t>
      </w:r>
      <w:r w:rsidR="00FB6089">
        <w:t>jandro</w:t>
      </w:r>
      <w:r w:rsidR="00BB25ED">
        <w:t xml:space="preserve"> </w:t>
      </w:r>
      <w:r w:rsidR="001E1AEB">
        <w:t>B</w:t>
      </w:r>
      <w:r w:rsidR="00CB69EA">
        <w:t>.</w:t>
      </w:r>
      <w:r w:rsidR="001E1AEB">
        <w:t xml:space="preserve"> </w:t>
      </w:r>
      <w:proofErr w:type="spellStart"/>
      <w:r w:rsidR="00BB25ED">
        <w:t>Balazs</w:t>
      </w:r>
      <w:proofErr w:type="spellEnd"/>
      <w:r w:rsidR="00B63BE3">
        <w:t xml:space="preserve"> </w:t>
      </w:r>
      <w:r w:rsidR="00522C91">
        <w:rPr>
          <w:vertAlign w:val="superscript"/>
        </w:rPr>
        <w:t>8</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27218E">
        <w:rPr>
          <w:vertAlign w:val="superscript"/>
        </w:rPr>
        <w:t>9</w:t>
      </w:r>
      <w:r w:rsidR="00BA0F34">
        <w:rPr>
          <w:vertAlign w:val="superscript"/>
        </w:rPr>
        <w:t>,</w:t>
      </w:r>
      <w:r w:rsidR="00181401" w:rsidRPr="00325902">
        <w:t>*</w:t>
      </w:r>
      <w:proofErr w:type="gramEnd"/>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340DFAE"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w:t>
      </w:r>
      <w:r w:rsidR="00D5196F">
        <w:rPr>
          <w:szCs w:val="20"/>
        </w:rPr>
        <w:t>T</w:t>
      </w:r>
      <w:r w:rsidR="00294D5F">
        <w:rPr>
          <w:szCs w:val="20"/>
        </w:rPr>
        <w:t>.),</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r w:rsidR="007C4666">
        <w:rPr>
          <w:szCs w:val="20"/>
        </w:rPr>
        <w:t xml:space="preserve">, </w:t>
      </w:r>
      <w:hyperlink r:id="rId17" w:history="1">
        <w:r w:rsidR="007C4666" w:rsidRPr="00B8344A">
          <w:rPr>
            <w:rStyle w:val="Hyperlink"/>
            <w:szCs w:val="20"/>
          </w:rPr>
          <w:t>murphymp@uw.edu</w:t>
        </w:r>
      </w:hyperlink>
      <w:r w:rsidR="007C4666">
        <w:rPr>
          <w:szCs w:val="20"/>
        </w:rPr>
        <w:t xml:space="preserve"> (M.M.), </w:t>
      </w:r>
      <w:hyperlink r:id="rId18" w:history="1">
        <w:r w:rsidR="007C4666" w:rsidRPr="00B8344A">
          <w:rPr>
            <w:rStyle w:val="Hyperlink"/>
            <w:szCs w:val="20"/>
          </w:rPr>
          <w:t>ddpettie@gmail.com</w:t>
        </w:r>
      </w:hyperlink>
      <w:r w:rsidR="007C4666">
        <w:rPr>
          <w:szCs w:val="20"/>
        </w:rPr>
        <w:t xml:space="preserve"> (D.P.), </w:t>
      </w:r>
      <w:hyperlink r:id="rId19" w:history="1">
        <w:r w:rsidR="007C4666" w:rsidRPr="00B8344A">
          <w:rPr>
            <w:rStyle w:val="Hyperlink"/>
            <w:szCs w:val="20"/>
          </w:rPr>
          <w:t>neil@ipd.uw.edu</w:t>
        </w:r>
      </w:hyperlink>
      <w:r w:rsidR="007C4666">
        <w:rPr>
          <w:szCs w:val="20"/>
        </w:rPr>
        <w:t xml:space="preserve"> (N.P.K.)</w:t>
      </w:r>
    </w:p>
    <w:p w14:paraId="5ACD2DFC" w14:textId="1B277F82" w:rsidR="00350AE1" w:rsidRDefault="00350AE1" w:rsidP="00BA0F34">
      <w:pPr>
        <w:pStyle w:val="MDPI16affiliation"/>
        <w:rPr>
          <w:szCs w:val="20"/>
        </w:rPr>
      </w:pPr>
      <w:proofErr w:type="gramStart"/>
      <w:r>
        <w:rPr>
          <w:szCs w:val="20"/>
          <w:vertAlign w:val="superscript"/>
        </w:rPr>
        <w:t>6</w:t>
      </w:r>
      <w:r>
        <w:rPr>
          <w:szCs w:val="20"/>
        </w:rPr>
        <w:t xml:space="preserve">  </w:t>
      </w:r>
      <w:r w:rsidR="00D5196F" w:rsidRPr="00C254F8">
        <w:rPr>
          <w:color w:val="auto"/>
          <w:lang w:eastAsia="en-US" w:bidi="ar-SA"/>
        </w:rPr>
        <w:t>Institute</w:t>
      </w:r>
      <w:proofErr w:type="gramEnd"/>
      <w:r w:rsidR="00D5196F" w:rsidRPr="00C254F8">
        <w:rPr>
          <w:color w:val="auto"/>
          <w:lang w:eastAsia="en-US" w:bidi="ar-SA"/>
        </w:rPr>
        <w:t xml:space="preserve"> Pasteur &amp; CNRS UMR 3569, </w:t>
      </w:r>
      <w:proofErr w:type="spellStart"/>
      <w:r w:rsidR="00D5196F" w:rsidRPr="00C254F8">
        <w:rPr>
          <w:color w:val="auto"/>
          <w:lang w:eastAsia="en-US" w:bidi="ar-SA"/>
        </w:rPr>
        <w:t>Unité</w:t>
      </w:r>
      <w:proofErr w:type="spellEnd"/>
      <w:r w:rsidR="00D5196F" w:rsidRPr="00C254F8">
        <w:rPr>
          <w:color w:val="auto"/>
          <w:lang w:eastAsia="en-US" w:bidi="ar-SA"/>
        </w:rPr>
        <w:t xml:space="preserve"> de </w:t>
      </w:r>
      <w:proofErr w:type="spellStart"/>
      <w:r w:rsidR="00D5196F" w:rsidRPr="00C254F8">
        <w:rPr>
          <w:color w:val="auto"/>
          <w:lang w:eastAsia="en-US" w:bidi="ar-SA"/>
        </w:rPr>
        <w:t>Virologie</w:t>
      </w:r>
      <w:proofErr w:type="spellEnd"/>
      <w:r w:rsidR="00D5196F" w:rsidRPr="00C254F8">
        <w:rPr>
          <w:color w:val="auto"/>
          <w:lang w:eastAsia="en-US" w:bidi="ar-SA"/>
        </w:rPr>
        <w:t xml:space="preserve"> </w:t>
      </w:r>
      <w:proofErr w:type="spellStart"/>
      <w:r w:rsidR="00D5196F" w:rsidRPr="00C254F8">
        <w:rPr>
          <w:color w:val="auto"/>
          <w:lang w:eastAsia="en-US" w:bidi="ar-SA"/>
        </w:rPr>
        <w:t>Structurale</w:t>
      </w:r>
      <w:proofErr w:type="spellEnd"/>
      <w:r w:rsidR="00D5196F" w:rsidRPr="00C254F8">
        <w:rPr>
          <w:color w:val="auto"/>
          <w:lang w:eastAsia="en-US" w:bidi="ar-SA"/>
        </w:rPr>
        <w:t>, Paris 75015, France</w:t>
      </w:r>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20"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21"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0E8FE003"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biosafety-level-2 </w:t>
      </w:r>
      <w:r w:rsidR="00C017FD">
        <w:t>viral particles</w:t>
      </w:r>
      <w:r w:rsidR="00985083">
        <w:t xml:space="preserve"> with Spike</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w:t>
      </w:r>
      <w:r w:rsidR="00C017FD">
        <w:t>particles</w:t>
      </w:r>
      <w:r w:rsidR="00985083">
        <w:t xml:space="preserve">, </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w:t>
      </w:r>
      <w:r w:rsidR="00C017FD">
        <w:t>particles</w:t>
      </w:r>
      <w:r w:rsidR="00985D46">
        <w:t xml:space="preserve"> with SARS-CoV-2 Spike</w:t>
      </w:r>
      <w:r w:rsidR="00072E05">
        <w:t xml:space="preserve"> and infect 293T cells </w:t>
      </w:r>
      <w:r w:rsidR="006D5AAA">
        <w:t>engineered to express</w:t>
      </w:r>
      <w:r w:rsidR="00072E05">
        <w:t xml:space="preserve"> </w:t>
      </w:r>
      <w:r w:rsidR="00D5196F">
        <w:t>the SARS-CoV-2</w:t>
      </w:r>
      <w:r w:rsidR="00072E05">
        <w:t xml:space="preserve"> receptor, ACE2. We also</w:t>
      </w:r>
      <w:r w:rsidR="00985D46">
        <w:t xml:space="preserve"> make all the</w:t>
      </w:r>
      <w:r w:rsidR="00985083">
        <w:t xml:space="preserve"> key</w:t>
      </w:r>
      <w:r w:rsidR="00985D46">
        <w:t xml:space="preserv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 xml:space="preserve">these </w:t>
      </w:r>
      <w:proofErr w:type="spellStart"/>
      <w:r w:rsidR="00F41033">
        <w:t>pseudotyped</w:t>
      </w:r>
      <w:proofErr w:type="spellEnd"/>
      <w:r w:rsidR="00F41033">
        <w:t xml:space="preserve"> </w:t>
      </w:r>
      <w:r w:rsidR="00C017FD">
        <w:t>lentiviral particles</w:t>
      </w:r>
      <w:r w:rsidR="00F41033">
        <w:t xml:space="preserve">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587E14F2"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7E3B34">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7E3B34">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4B4C67">
        <w:fldChar w:fldCharType="begin" w:fldLock="1"/>
      </w:r>
      <w:r w:rsidR="001E655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Immunology","id":"ITEM-5","issue":"7","issued":{"date-parts":[["2012"]]},"page":"1012-1018","title":"High titer and avidity of nonneutralizing antibodies against influenza vaccine antigen are associated with severe influenza","type":"article-journal","volume":"19"},"uris":["http://www.mendeley.com/documents/?uuid=81783864-7266-4560-88ac-71381ec2eb03"]},{"id":"ITEM-6","itemData":{"DOI":"10.1089/vim.2014.0061","ISSN":"15578976","abstract":"The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children","type":"article-journal","volume":"27"},"uris":["http://www.mendeley.com/documents/?uuid=b070cc93-82fa-4262-8636-f869e1cecfe2"]},{"id":"ITEM-7","itemData":{"DOI":"10.1017/S0022172400062410","ISSN":"00221724","abstract":"Thirty-three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Hygiene","id":"ITEM-7","issued":{"date-parts":[["1985"]]},"page":"173-189","title":"Effect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[7–10,13–15]","plainTextFormattedCitation":"[7–10,13–15]","previouslyFormattedCitation":"[7–10,13–15]"},"properties":{"noteIndex":0},"schema":"https://github.com/citation-style-language/schema/raw/master/csl-citation.json"}</w:instrText>
      </w:r>
      <w:r w:rsidR="004B4C67">
        <w:fldChar w:fldCharType="separate"/>
      </w:r>
      <w:r w:rsidR="004B4C67" w:rsidRPr="004B4C67">
        <w:rPr>
          <w:noProof/>
        </w:rPr>
        <w:t>[7–10,13–15]</w:t>
      </w:r>
      <w:r w:rsidR="004B4C67">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6C5F5E">
        <w:lastRenderedPageBreak/>
        <w:t xml:space="preserve">protective in mouse models of infection </w:t>
      </w:r>
      <w:r w:rsidR="005B75E8">
        <w:fldChar w:fldCharType="begin" w:fldLock="1"/>
      </w:r>
      <w:r w:rsidR="00065E4B">
        <w:instrText xml:space="preserve">ADDIN CSL_CITATION {"citationItems":[{"id":"ITEM-1","itemData":{"DOI":"10.1073/pnas.1510199112","ISSN":"10916490","abstract":"Middle East Respiratory Syndrome (MERS) is a highly lethal pulmonary infection caused by a previously unidentified coronavirus (CoV), likely transmitted to humans by infected camels. There is no licensed vaccine or antiviral for MERS, therefore new prophylactic and therapeutic strategies to combat human infections are needed. In this study, we describe, for the first time, to our knowledge, the isolation of a potent MERS-CoV-neutralizing antibody from memory B cells of an infected individual. The antibody, named LCA60, binds to a novel site on the spike protein and potently neutralizes infection of multiple MERS-CoV isolates by interfering with the binding to the cellular receptor CD26. Importantly, using mice transduced with adenovirus expressing human CD26 and infected with MERS-CoV,we show that LCA60 can effectively protect in both prophylactic and postexposure settings. This antibody can be used for prophylaxis, for postexposure prophylaxis of individuals at risk, or for the treatment of human cases of MERS-CoV infection. The fact that it took only 4 mo from the initial screening of B cells derived from a convalescent patient for the development of a stable chinese hamster ovary (CHO) cell line producing neutralizing antibodies at more than 5 g/L provides an example of a rapid pathway toward the generation of effective antiviral therapies against emerging viruses.","author":[{"dropping-particle":"","family":"Corti","given":"Davide","non-dropping-particle":"","parse-names":false,"suffix":""},{"dropping-particle":"","family":"Zhao","given":"Jincun","non-dropping-particle":"","parse-names":false,"suffix":""},{"dropping-particle":"","family":"Pedotti","given":"Mattia","non-dropping-particle":"","parse-names":false,"suffix":""},{"dropping-particle":"","family":"Simonelli","given":"Luca","non-dropping-particle":"","parse-names":false,"suffix":""},{"dropping-particle":"","family":"Agnihothram","given":"Sudhakar","non-dropping-particle":"","parse-names":false,"suffix":""},{"dropping-particle":"","family":"Fett","given":"Craig","non-dropping-particle":"","parse-names":false,"suffix":""},{"dropping-particle":"","family":"Fernandez-Rodriguez","given":"Blanca","non-dropping-particle":"","parse-names":false,"suffix":""},{"dropping-particle":"","family":"Foglierini","given":"Mathilde","non-dropping-particle":"","parse-names":false,"suffix":""},{"dropping-particle":"","family":"Agatic","given":"Gloria","non-dropping-particle":"","parse-names":false,"suffix":""},{"dropping-particle":"","family":"Vanzetta","given":"Fabrizia","non-dropping-particle":"","parse-names":false,"suffix":""},{"dropping-particle":"","family":"Gopal","given":"Robin","non-dropping-particle":"","parse-names":false,"suffix":""},{"dropping-particle":"","family":"Langrish","given":"Christopher J.","non-dropping-particle":"","parse-names":false,"suffix":""},{"dropping-particle":"","family":"Barrett","given":"Nicholas A.","non-dropping-particle":"","parse-names":false,"suffix":""},{"dropping-particle":"","family":"Sallusto","given":"Federica","non-dropping-particle":"","parse-names":false,"suffix":""},{"dropping-particle":"","family":"Baric","given":"Ralph S.","non-dropping-particle":"","parse-names":false,"suffix":""},{"dropping-particle":"","family":"Varani","given":"Luca","non-dropping-particle":"","parse-names":false,"suffix":""},{"dropping-particle":"","family":"Zambon","given":"Maria","non-dropping-particle":"","parse-names":false,"suffix":""},{"dropping-particle":"","family":"Perlman","given":"Stanley","non-dropping-particle":"","parse-names":false,"suffix":""},{"dropping-particle":"","family":"Lanzavecchia","given":"Antonio","non-dropping-particle":"","parse-names":false,"suffix":""}],"container-title":"Proceedings of the National Academy of Sciences of the United States of America","id":"ITEM-1","issue":"33","issued":{"date-parts":[["2015"]]},"page":"10473-10478","title":"Prophylactic and postexposure efficacy of a potent human monoclonal antibody against MERS coronavirus","type":"article-journal","volume":"112"},"uris":["http://www.mendeley.com/documents/?uuid=dbfc8b5c-a8c4-44e8-8807-2f0260c16fb1"]},{"id":"ITEM-2","itemData":{"DOI":"10.1073/pnas.1517719113","ISSN":"10916490","abstract":"Outbreaks from zoonotic sources represent a threat to both human disease as well as the global economy. Despite a wealth of metagenomics studies,methods to leverage these datasets to identify future threats are underdeveloped. In this study, we describe an approach that combines existing metagenomics data with reverse genetics to engineer reagents to evaluate emergence and pathogenic potential of circulating zoonotic viruses. Focusing on the severe acute respiratory syndrome (SARS)-like viruses, the results indicate that the WIV1-coronavirus (CoV) cluster has the ability to directly infect and may undergo limited transmission in human populations. However, in vivo attenuation suggests additional adaptation is required for epidemic disease. Importantly, available SARS monoclonal antibodies offered success in limiting viral infection absent from available vaccine approaches. Together, the data highlight the utility of a platform to identify and prioritize prepandemic strains harbored in animal reservoirs and document the threat posed by WIV1-CoV for emergence in human populations.","author":[{"dropping-particle":"","family":"Menachery","given":"Vineet D.","non-dropping-particle":"","parse-names":false,"suffix":""},{"dropping-particle":"","family":"Yount","given":"Boyd L.","non-dropping-particle":"","parse-names":false,"suffix":""},{"dropping-particle":"","family":"Sims","given":"Amy C.","non-dropping-particle":"","parse-names":false,"suffix":""},{"dropping-particle":"","family":"Debbink","given":"Kari","non-dropping-particle":"","parse-names":false,"suffix":""},{"dropping-particle":"","family":"Agnihothram","given":"Sudhakar S.","non-dropping-particle":"","parse-names":false,"suffix":""},{"dropping-particle":"","family":"Gralinski","given":"Lisa E.","non-dropping-particle":"","parse-names":false,"suffix":""},{"dropping-particle":"","family":"Graham","given":"Rachel L.","non-dropping-particle":"","parse-names":false,"suffix":""},{"dropping-particle":"","family":"Scobey","given":"Trevor","non-dropping-particle":"","parse-names":false,"suffix":""},{"dropping-particle":"","family":"Plante","given":"Jessica A.","non-dropping-particle":"","parse-names":false,"suffix":""},{"dropping-particle":"","family":"Royal","given":"Scott R.","non-dropping-particle":"","parse-names":false,"suffix":""},{"dropping-particle":"","family":"Swanstrom","given":"Jesica","non-dropping-particle":"","parse-names":false,"suffix":""},{"dropping-particle":"","family":"Sheahan","given":"Timothy P.","non-dropping-particle":"","parse-names":false,"suffix":""},{"dropping-particle":"","family":"Pickles","given":"Raymond J.","non-dropping-particle":"","parse-names":false,"suffix":""},{"dropping-particle":"","family":"Corti","given":"Davide","non-dropping-particle":"","parse-names":false,"suffix":""},{"dropping-particle":"","family":"Randell","given":"Scott H.","non-dropping-particle":"","parse-names":false,"suffix":""},{"dropping-particle":"","family":"Lanzavecchia","given":"Antonio","non-dropping-particle":"","parse-names":false,"suffix":""},{"dropping-particle":"","family":"Marasco","given":"Wayne A.","non-dropping-particle":"","parse-names":false,"suffix":""},{"dropping-particle":"","family":"Baric","given":"Ralph S.","non-dropping-particle":"","parse-names":false,"suffix":""}],"container-title":"Proceedings of the National Academy of Sciences of the United States of America","id":"ITEM-2","issue":"11","issued":{"date-parts":[["2016"]]},"page":"3048-3053","title":"SARS-like WIV1-CoV poised for human emergence","type":"article-journal","volume":"113"},"uris":["http://www.mendeley.com/documents/?uuid=b1dfbbc3-9e57-4413-9a31-0bf8129283ee"]},{"id":"ITEM-3","itemData":{"DOI":"10.1128/jvi.02377-07","ISSN":"0022-538X","abstract":"Severe acute respiratory syndrome coronavirus (SARS-CoV) emerged in 2002, and detailed phylogenetic and epidemiological analyses have suggested that it originated from animals. The spike (S) glycoprotein has been identified as a major component of protective immunity, and 23 different amino acid changes were noted during the expanding epidemic. Using a panel of SARS-CoV recombinants bearing the S glycoproteins from isolates representing the zoono tic and human early, middle, and late phases of the epidemic, we identified 23 monoclonal antibodies (MAbs) with neutralizing activity against one or multiple SARS-CoV spike variants and determined the presence of at least six distinct neutralizing profiles in the SARS-CoV S glycoprotein. Four of these MAbs showed cross-neutralizing activity against all human and zoonotic S variants in vitro, and at least three of these were mapped in distinct epitopes using escape mutants, structure analyses, and competition assays. These three MAbs (S109.8, S227.14, and S230.15) were tested for use in passive vaccination studies using lethal SARS-CoV challenge models for young and senescent mice with four different homologous and heterologous SARS-CoV S variants. Both S227.14 and S230.15 completely protected young and old mice from weight loss and virus replication in the lungs for all viruses tested, while S109.8 completely protected mice from weight loss and clinical signs in the presence of viral titers. We conclude that a single human MAb can confer broad protection against lethal challenge with multiple zoonotic and human SARS-CoV isolates, and we identify a robust cocktail formulation that targets distinct epitopes and minimizes the likely generation of escape mutants. Copyright © 2008, American Society for Microbiology. All Rights Reserved.","author":[{"dropping-particle":"","family":"Rockx","given":"B.","non-dropping-particle":"","parse-names":false,"suffix":""},{"dropping-particle":"","family":"Corti","given":"D.","non-dropping-particle":"","parse-names":false,"suffix":""},{"dropping-particle":"","family":"Donaldson","given":"E.","non-dropping-particle":"","parse-names":false,"suffix":""},{"dropping-particle":"","family":"Sheahan","given":"T.","non-dropping-particle":"","parse-names":false,"suffix":""},{"dropping-particle":"","family":"Stadler","given":"K.","non-dropping-particle":"","parse-names":false,"suffix":""},{"dropping-particle":"","family":"Lanzavecchia","given":"A.","non-dropping-particle":"","parse-names":false,"suffix":""},{"dropping-particle":"","family":"Baric","given":"R.","non-dropping-particle":"","parse-names":false,"suffix":""}],"container-title":"Journal of Virology","id":"ITEM-3","issue":"7","issued":{"date-parts":[["2008"]]},"page":"3220-3235","title":"Structural Basis for Potent Cross-Neutralizing Human Monoclonal Antibody Protection against Lethal Human and Zoonotic Severe Acute Respiratory Syndrome Coronavirus Challenge","type":"article-journal","volume":"82"},"uris":["http://www.mendeley.com/documents/?uuid=2a5fea58-3426-4b17-b1a1-a0c4debe1146"]},{"id":"ITEM-4","itemData":{"DOI":"10.1128/jvi.78.7.3572-3577.2004","ISSN":"0022-538X","abstract":"Following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Virology","id":"ITEM-4","issue":"7","issued":{"date-parts":[["2004"]]},"page":"3572-3577","title":"Prior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Mice","type":"article-journal","volume":"78"},"uris":["http://www.mendeley.com/documents/?uuid=6a39725e-6339-4393-9a9d-722b69b9272c"]},{"id":"ITEM-5","itemData":{"DOI":"10.1016/j.virol.2005.06.016","ISSN":"00426822","abstract":"Although the recent SARS coronavirus (SARS-CoV) that appeared in 2002 has now been contained, the possibility of re-emergence of SARS-CoV remains. Due to the threat of re-emergence, the overall fatality rate of </w:instrText>
      </w:r>
      <w:r w:rsidR="00065E4B">
        <w:rPr>
          <w:rFonts w:ascii="Cambria Math" w:hAnsi="Cambria Math" w:cs="Cambria Math"/>
        </w:rPr>
        <w:instrText>∼</w:instrText>
      </w:r>
      <w:r w:rsidR="00065E4B">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-5","issue":"2","issued":{"date-parts":[["2005"]]},"page":"174-182","title":"Long-term protection from SARS coronavirus infection conferred by a single immunization with an attenuated VSV-based vaccine","type":"article-journal","volume":"340"},"uris":["http://www.mendeley.com/documents/?uuid=20f99e1c-c4fc-4659-8420-4146315bbe48"]}],"mendeley":{"formattedCitation":"[16–20]","plainTextFormattedCitation":"[16–20]","previouslyFormattedCitation":"[16–20]"},"properties":{"noteIndex":0},"schema":"https://github.com/citation-style-language/schema/raw/master/csl-citation.json"}</w:instrText>
      </w:r>
      <w:r w:rsidR="005B75E8">
        <w:fldChar w:fldCharType="separate"/>
      </w:r>
      <w:r w:rsidR="00065E4B" w:rsidRPr="00065E4B">
        <w:rPr>
          <w:noProof/>
        </w:rPr>
        <w:t>[16–20]</w:t>
      </w:r>
      <w:r w:rsidR="005B75E8">
        <w:fldChar w:fldCharType="end"/>
      </w:r>
      <w:r w:rsidR="005B75E8">
        <w:t xml:space="preserve"> </w:t>
      </w:r>
      <w:r w:rsidR="006C5F5E">
        <w:t xml:space="preserve">and </w:t>
      </w:r>
      <w:r w:rsidR="00AF667A">
        <w:t>associated with at least some reduced susceptibility to re-infection or disease</w:t>
      </w:r>
      <w:r w:rsidR="005B75E8">
        <w:t xml:space="preserve"> in humans</w:t>
      </w:r>
      <w:r w:rsidR="00AF667A">
        <w:t xml:space="preserve"> </w:t>
      </w:r>
      <w:r w:rsidR="001E6559">
        <w:fldChar w:fldCharType="begin" w:fldLock="1"/>
      </w:r>
      <w:r w:rsidR="002D2E15">
        <w:instrText>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strains","type":"article-journal","volume":"13"},"uris":["http://www.mendeley.com/documents/?uuid=c4baf009-74ef-41dd-a6fd-c8e747208018"]},{"id":"ITEM-3","itemData":{"DOI":"10.1017/S0022172400062410","ISSN":"00221724","abstract":"Thirty-three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Hygiene","id":"ITEM-3","issued":{"date-parts":[["1985"]]},"page":"173-189","title":"Effect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[15,21,22]","plainTextFormattedCitation":"[15,21,22]","previouslyFormattedCitation":"[15,21,22]"},"properties":{"noteIndex":0},"schema":"https://github.com/citation-style-language/schema/raw/master/csl-citation.json"}</w:instrText>
      </w:r>
      <w:r w:rsidR="001E6559">
        <w:fldChar w:fldCharType="separate"/>
      </w:r>
      <w:r w:rsidR="00065E4B" w:rsidRPr="00065E4B">
        <w:rPr>
          <w:noProof/>
        </w:rPr>
        <w:t>[15,21,22]</w:t>
      </w:r>
      <w:r w:rsidR="001E6559">
        <w:fldChar w:fldCharType="end"/>
      </w:r>
      <w:r w:rsidR="006C5F5E">
        <w:t xml:space="preserve">. Furthermore, </w:t>
      </w:r>
      <w:r w:rsidR="00266D3D">
        <w:t xml:space="preserve">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5B75E8">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[23–25]","plainTextFormattedCitation":"[23–25]","previouslyFormattedCitation":"[23–25]"},"properties":{"noteIndex":0},"schema":"https://github.com/citation-style-language/schema/raw/master/csl-citation.json"}</w:instrText>
      </w:r>
      <w:r w:rsidR="00497686">
        <w:fldChar w:fldCharType="separate"/>
      </w:r>
      <w:r w:rsidR="005B75E8" w:rsidRPr="005B75E8">
        <w:rPr>
          <w:noProof/>
        </w:rPr>
        <w:t>[23–25]</w:t>
      </w:r>
      <w:r w:rsidR="00497686">
        <w:fldChar w:fldCharType="end"/>
      </w:r>
      <w:r w:rsidR="00A57F20">
        <w:t>.</w:t>
      </w:r>
    </w:p>
    <w:p w14:paraId="4229AAB5" w14:textId="0CBECC16"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5B75E8">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433bfff7-6d0d-4328-9a49-474f4866bebd"]}],"mendeley":{"formattedCitation":"[2,6,26]","plainTextFormattedCitation":"[2,6,26]","previouslyFormattedCitation":"[2,6,26]"},"properties":{"noteIndex":0},"schema":"https://github.com/citation-style-language/schema/raw/master/csl-citation.json"}</w:instrText>
      </w:r>
      <w:r w:rsidR="007B05C3">
        <w:fldChar w:fldCharType="separate"/>
      </w:r>
      <w:r w:rsidR="005B75E8" w:rsidRPr="005B75E8">
        <w:rPr>
          <w:noProof/>
        </w:rPr>
        <w:t>[2,6,26]</w:t>
      </w:r>
      <w:r w:rsidR="007B05C3">
        <w:fldChar w:fldCharType="end"/>
      </w:r>
      <w:r w:rsidR="00A43AF7">
        <w:t xml:space="preserve">, </w:t>
      </w:r>
      <w:r w:rsidR="00562C98">
        <w:t>quantifying</w:t>
      </w:r>
      <w:r w:rsidR="00A43AF7">
        <w:t xml:space="preserve"> neutralizing antibody activity is more difficult. </w:t>
      </w:r>
      <w:r w:rsidR="00FB6089">
        <w:t>Th</w:t>
      </w:r>
      <w:r w:rsidR="003E28FF">
        <w:t>e</w:t>
      </w:r>
      <w:r w:rsidR="00CE5EC0">
        <w:t xml:space="preserve"> most</w:t>
      </w:r>
      <w:r w:rsidR="00FB6089">
        <w:t xml:space="preserve"> biologically</w:t>
      </w:r>
      <w:r w:rsidR="00CE5EC0">
        <w:t xml:space="preserve"> relevant method </w:t>
      </w:r>
      <w:r w:rsidR="00562C98">
        <w:t>is</w:t>
      </w:r>
      <w:r w:rsidR="00CE5EC0">
        <w:t xml:space="preserve"> </w:t>
      </w:r>
      <w:r w:rsidR="00712772">
        <w:t xml:space="preserve">to directly </w:t>
      </w:r>
      <w:r w:rsidR="00FB6089">
        <w:t xml:space="preserve">measure </w:t>
      </w:r>
      <w:r w:rsidR="00256504">
        <w:t xml:space="preserve">how antibodies or sera inhibit infection of cells by </w:t>
      </w:r>
      <w:r w:rsidR="00FB6089">
        <w:t xml:space="preserve">replication-competent </w:t>
      </w:r>
      <w:r w:rsidR="00256504">
        <w:t>SARS-CoV-2</w:t>
      </w:r>
      <w:r w:rsidR="00674009">
        <w:t xml:space="preserve">.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5B75E8">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433bfff7-6d0d-4328-9a49-474f4866bebd"]}],"mendeley":{"formattedCitation":"[1,6,12,27]","plainTextFormattedCitation":"[1,6,12,27]","previouslyFormattedCitation":"[1,6,12,27]"},"properties":{"noteIndex":0},"schema":"https://github.com/citation-style-language/schema/raw/master/csl-citation.json"}</w:instrText>
      </w:r>
      <w:r w:rsidR="0089415F">
        <w:fldChar w:fldCharType="separate"/>
      </w:r>
      <w:r w:rsidR="005B75E8" w:rsidRPr="005B75E8">
        <w:rPr>
          <w:noProof/>
        </w:rPr>
        <w:t>[1,6,12,27]</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522388F0"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w:t>
      </w:r>
      <w:proofErr w:type="spellStart"/>
      <w:r w:rsidR="00244487" w:rsidRPr="00554FBA">
        <w:rPr>
          <w:color w:val="000000" w:themeColor="text1"/>
        </w:rPr>
        <w:t>a</w:t>
      </w:r>
      <w:r w:rsidR="00985083" w:rsidRPr="00554FBA">
        <w:rPr>
          <w:color w:val="000000" w:themeColor="text1"/>
        </w:rPr>
        <w:t>n</w:t>
      </w:r>
      <w:proofErr w:type="spellEnd"/>
      <w:r w:rsidR="00244487" w:rsidRPr="00554FBA">
        <w:rPr>
          <w:color w:val="000000" w:themeColor="text1"/>
        </w:rPr>
        <w:t xml:space="preserve"> </w:t>
      </w:r>
      <w:r w:rsidR="00244487">
        <w:t xml:space="preserve">HE protein) </w:t>
      </w:r>
      <w:r w:rsidR="00EC3455">
        <w:t>target the virus</w:t>
      </w:r>
      <w:r w:rsidR="00CC6B54">
        <w:t>’s Spike protein</w:t>
      </w:r>
      <w:r w:rsidR="00244487">
        <w:t xml:space="preserve"> </w:t>
      </w:r>
      <w:r w:rsidR="00244487">
        <w:fldChar w:fldCharType="begin" w:fldLock="1"/>
      </w:r>
      <w:r w:rsidR="005B75E8">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[1,12,27]","plainTextFormattedCitation":"[1,12,27]","previouslyFormattedCitation":"[1,12,27]"},"properties":{"noteIndex":0},"schema":"https://github.com/citation-style-language/schema/raw/master/csl-citation.json"}</w:instrText>
      </w:r>
      <w:r w:rsidR="00244487">
        <w:fldChar w:fldCharType="separate"/>
      </w:r>
      <w:r w:rsidR="005B75E8" w:rsidRPr="005B75E8">
        <w:rPr>
          <w:noProof/>
        </w:rPr>
        <w:t>[1,12,27]</w:t>
      </w:r>
      <w:r w:rsidR="00244487">
        <w:fldChar w:fldCharType="end"/>
      </w:r>
      <w:r w:rsidR="00E72744">
        <w:t>.</w:t>
      </w:r>
      <w:r w:rsidR="00CC6B54">
        <w:t xml:space="preserve"> Spike </w:t>
      </w:r>
      <w:r w:rsidR="00554FBA">
        <w:t>protrudes prominently from the</w:t>
      </w:r>
      <w:r w:rsidR="00CC6B54">
        <w:t xml:space="preserve"> surface of SARS-CoV-2</w:t>
      </w:r>
      <w:r w:rsidR="00554FBA">
        <w:t xml:space="preserve"> virions</w:t>
      </w:r>
      <w:r w:rsidR="00E72744">
        <w:t>, and is necessary and sufficient to enable the virus to bind and enter cells</w:t>
      </w:r>
      <w:r w:rsidR="002F1023">
        <w:t xml:space="preserve"> </w:t>
      </w:r>
      <w:r w:rsidR="00AD3F6A">
        <w:fldChar w:fldCharType="begin" w:fldLock="1"/>
      </w:r>
      <w:r w:rsidR="005B75E8">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sidR="00AD3F6A">
        <w:fldChar w:fldCharType="separate"/>
      </w:r>
      <w:r w:rsidR="005B75E8" w:rsidRPr="005B75E8">
        <w:rPr>
          <w:noProof/>
        </w:rPr>
        <w:t>[28]</w:t>
      </w:r>
      <w:r w:rsidR="00AD3F6A">
        <w:fldChar w:fldCharType="end"/>
      </w:r>
      <w:r w:rsidR="00E72744">
        <w:t>.</w:t>
      </w:r>
      <w:r w:rsidR="00FE383D">
        <w:t xml:space="preserve"> Spike from </w:t>
      </w:r>
      <w:r w:rsidR="00336E66">
        <w:t xml:space="preserve">several </w:t>
      </w:r>
      <w:r w:rsidR="00FE383D">
        <w:t>coronaviruses can be “</w:t>
      </w:r>
      <w:proofErr w:type="spellStart"/>
      <w:r w:rsidR="00FE383D">
        <w:t>pseudotyped</w:t>
      </w:r>
      <w:proofErr w:type="spellEnd"/>
      <w:r w:rsidR="00FE383D">
        <w:t>” onto safer non-replicative</w:t>
      </w:r>
      <w:r w:rsidR="00365E65">
        <w:t xml:space="preserve"> </w:t>
      </w:r>
      <w:r w:rsidR="00ED18DE">
        <w:t>viral particles</w:t>
      </w:r>
      <w:r w:rsidR="00365E65">
        <w:t xml:space="preserve"> in place of their endogenous entry protein</w:t>
      </w:r>
      <w:r w:rsidR="00D85FFB">
        <w:t xml:space="preserve">, thereby making entry of these </w:t>
      </w:r>
      <w:r w:rsidR="00ED18DE">
        <w:t>particles</w:t>
      </w:r>
      <w:r w:rsidR="00D85FFB">
        <w:t xml:space="preserve"> into cells dependent</w:t>
      </w:r>
      <w:r w:rsidR="00E21748">
        <w:t xml:space="preserve"> on Spike</w:t>
      </w:r>
      <w:r w:rsidR="009537A4">
        <w:t xml:space="preserve"> </w:t>
      </w:r>
      <w:r w:rsidR="003E48E4">
        <w:fldChar w:fldCharType="begin" w:fldLock="1"/>
      </w:r>
      <w:r w:rsidR="005B75E8">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Diseases","id":"ITEM-3","issue":"3","issued":{"date-parts":[["2005"]]},"title":"Longitudinally profiling neutralizing antibody response to SARS coronavirus with pseudotypes","type":"article-journal","volume":"11"},"uris":["http://www.mendeley.com/documents/?uuid=0bab8c0d-88c3-4581-9304-3ffee93efbb7"]},{"id":"ITEM-4","itemData":{"DOI":"10.21769/bioprotoc.2514","ISSN":"2331-8325","abstract":"The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title":"An optimised method for the production of MERS-CoV spike expressing viral pseudotypes","type":"article-journal","volume":"2"},"uris":["http://www.mendeley.com/documents/?uuid=f6cea1c4-a656-410e-ab80-9b40c1165ebf"]},{"id":"ITEM-7","itemData":{"DOI":"10.1099/acmi.0.000057","abstract":"Middle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mendeley":{"formattedCitation":"[29–36]","plainTextFormattedCitation":"[29–36]","previouslyFormattedCitation":"[29–36]"},"properties":{"noteIndex":0},"schema":"https://github.com/citation-style-language/schema/raw/master/csl-citation.json"}</w:instrText>
      </w:r>
      <w:r w:rsidR="003E48E4">
        <w:fldChar w:fldCharType="separate"/>
      </w:r>
      <w:r w:rsidR="005B75E8" w:rsidRPr="005B75E8">
        <w:rPr>
          <w:noProof/>
        </w:rPr>
        <w:t>[29–36]</w:t>
      </w:r>
      <w:r w:rsidR="003E48E4">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w:t>
      </w:r>
      <w:r w:rsidR="00ED18DE">
        <w:t>particles</w:t>
      </w:r>
      <w:r w:rsidR="00862C22">
        <w:t xml:space="preserve"> </w:t>
      </w:r>
      <w:r w:rsidR="003C0B18">
        <w:fldChar w:fldCharType="begin" w:fldLock="1"/>
      </w:r>
      <w:r w:rsidR="005B75E8">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[4,27,37]","plainTextFormattedCitation":"[4,27,37]","previouslyFormattedCitation":"[4,27,37]"},"properties":{"noteIndex":0},"schema":"https://github.com/citation-style-language/schema/raw/master/csl-citation.json"}</w:instrText>
      </w:r>
      <w:r w:rsidR="003C0B18">
        <w:fldChar w:fldCharType="separate"/>
      </w:r>
      <w:r w:rsidR="005B75E8" w:rsidRPr="005B75E8">
        <w:rPr>
          <w:noProof/>
        </w:rPr>
        <w:t>[4,27,37]</w:t>
      </w:r>
      <w:r w:rsidR="003C0B18">
        <w:fldChar w:fldCharType="end"/>
      </w:r>
      <w:r w:rsidR="00862C22">
        <w:t xml:space="preserve">, MLV-based retroviral </w:t>
      </w:r>
      <w:r w:rsidR="00ED18DE">
        <w:t>particles</w:t>
      </w:r>
      <w:r w:rsidR="00862C22">
        <w:t xml:space="preserve"> </w:t>
      </w:r>
      <w:r w:rsidR="002C2BCD">
        <w:fldChar w:fldCharType="begin" w:fldLock="1"/>
      </w:r>
      <w:r w:rsidR="005B75E8">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[12,38]","plainTextFormattedCitation":"[12,38]","previouslyFormattedCitation":"[12,38]"},"properties":{"noteIndex":0},"schema":"https://github.com/citation-style-language/schema/raw/master/csl-citation.json"}</w:instrText>
      </w:r>
      <w:r w:rsidR="002C2BCD">
        <w:fldChar w:fldCharType="separate"/>
      </w:r>
      <w:r w:rsidR="005B75E8" w:rsidRPr="005B75E8">
        <w:rPr>
          <w:noProof/>
        </w:rPr>
        <w:t>[12,38]</w:t>
      </w:r>
      <w:r w:rsidR="002C2BCD">
        <w:fldChar w:fldCharType="end"/>
      </w:r>
      <w:r w:rsidR="00862C22">
        <w:t xml:space="preserve">, and VSV </w:t>
      </w:r>
      <w:r w:rsidR="00C4130C">
        <w:fldChar w:fldCharType="begin" w:fldLock="1"/>
      </w:r>
      <w:r w:rsidR="005B75E8">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Infections","id":"ITEM-3","issue":"1","issued":{"date-parts":[["2020"]]},"page":"680-686","title":"Establishment and validation of a pseudovirus neutralization assay for SARS-CoV-2","type":"article-journal","volume":"9"},"uris":["http://www.mendeley.com/documents/?uuid=71653f30-328b-463b-8a21-075bd8637d40"]},{"id":"ITEM-4","itemData":{"DOI":"10.1016/j.cell.2020.02.052","ISSN":"10974172","abstract":"The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2","issued":{"date-parts":[["2020"]]},"page":"271-280","title":"SARS-CoV-2 Cell Entry Depends on ACE2 and TMPRSS2 and Is Blocked by a Clinically Proven Protease Inhibitor","type":"article-journal","volume":"181"},"uris":["http://www.mendeley.com/documents/?uuid=13ffa7a3-9ed9-4189-8f8e-784010e3f756"]}],"mendeley":{"formattedCitation":"[29,39–41]","plainTextFormattedCitation":"[29,39–41]","previouslyFormattedCitation":"[29,39–41]"},"properties":{"noteIndex":0},"schema":"https://github.com/citation-style-language/schema/raw/master/csl-citation.json"}</w:instrText>
      </w:r>
      <w:r w:rsidR="00C4130C">
        <w:fldChar w:fldCharType="separate"/>
      </w:r>
      <w:r w:rsidR="005B75E8" w:rsidRPr="005B75E8">
        <w:rPr>
          <w:noProof/>
        </w:rPr>
        <w:t>[29,39–41]</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5B75E8">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[1,12,27,39]","plainTextFormattedCitation":"[1,12,27,39]","previouslyFormattedCitation":"[1,12,27,39]"},"properties":{"noteIndex":0},"schema":"https://github.com/citation-style-language/schema/raw/master/csl-citation.json"}</w:instrText>
      </w:r>
      <w:r w:rsidR="00500FF4">
        <w:fldChar w:fldCharType="separate"/>
      </w:r>
      <w:r w:rsidR="005B75E8" w:rsidRPr="005B75E8">
        <w:rPr>
          <w:noProof/>
        </w:rPr>
        <w:t>[1,12,27,39]</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121A872E" w:rsidR="00D5078F" w:rsidRPr="008C572C" w:rsidRDefault="00D5078F" w:rsidP="00A36960">
      <w:pPr>
        <w:snapToGrid w:val="0"/>
        <w:spacing w:line="240" w:lineRule="auto"/>
        <w:rPr>
          <w:rFonts w:ascii="Palatino Linotype" w:hAnsi="Palatino Linotype"/>
          <w:color w:val="auto"/>
          <w:sz w:val="20"/>
          <w:lang w:eastAsia="en-US"/>
        </w:rPr>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w:t>
      </w:r>
      <w:proofErr w:type="spellStart"/>
      <w:r w:rsidR="008250B5" w:rsidRPr="008C572C">
        <w:rPr>
          <w:rFonts w:ascii="Palatino Linotype" w:hAnsi="Palatino Linotype"/>
          <w:sz w:val="20"/>
        </w:rPr>
        <w:t>pseudotype</w:t>
      </w:r>
      <w:proofErr w:type="spellEnd"/>
      <w:r w:rsidR="008250B5" w:rsidRPr="008C572C">
        <w:rPr>
          <w:rFonts w:ascii="Palatino Linotype" w:hAnsi="Palatino Linotype"/>
          <w:sz w:val="20"/>
        </w:rPr>
        <w:t xml:space="preserve"> lentiviral </w:t>
      </w:r>
      <w:r w:rsidR="00A36960">
        <w:rPr>
          <w:rFonts w:ascii="Palatino Linotype" w:hAnsi="Palatino Linotype"/>
          <w:sz w:val="20"/>
        </w:rPr>
        <w:t>particles</w:t>
      </w:r>
      <w:r w:rsidR="008250B5" w:rsidRPr="008C572C">
        <w:rPr>
          <w:rFonts w:ascii="Palatino Linotype" w:hAnsi="Palatino Linotype"/>
          <w:sz w:val="20"/>
        </w:rPr>
        <w:t xml:space="preserve"> 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w:t>
      </w:r>
      <w:proofErr w:type="spellStart"/>
      <w:r w:rsidR="00C50A66" w:rsidRPr="008C572C">
        <w:rPr>
          <w:rFonts w:ascii="Palatino Linotype" w:hAnsi="Palatino Linotype"/>
          <w:sz w:val="20"/>
        </w:rPr>
        <w:t>pseudotyped</w:t>
      </w:r>
      <w:proofErr w:type="spellEnd"/>
      <w:r w:rsidR="00C50A66" w:rsidRPr="008C572C">
        <w:rPr>
          <w:rFonts w:ascii="Palatino Linotype" w:hAnsi="Palatino Linotype"/>
          <w:sz w:val="20"/>
        </w:rPr>
        <w:t xml:space="preserve"> </w:t>
      </w:r>
      <w:r w:rsidR="00ED18DE">
        <w:rPr>
          <w:rFonts w:ascii="Palatino Linotype" w:hAnsi="Palatino Linotype"/>
          <w:sz w:val="20"/>
        </w:rPr>
        <w:t>particles</w:t>
      </w:r>
      <w:r w:rsidR="00C50A66" w:rsidRPr="008C572C">
        <w:rPr>
          <w:rFonts w:ascii="Palatino Linotype" w:hAnsi="Palatino Linotype"/>
          <w:sz w:val="20"/>
        </w:rPr>
        <w:t xml:space="preserve">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hyperlink r:id="rId22" w:history="1">
        <w:r w:rsidR="00F7694F" w:rsidRPr="008C572C">
          <w:rPr>
            <w:rStyle w:val="Hyperlink"/>
            <w:rFonts w:ascii="Palatino Linotype" w:hAnsi="Palatino Linotype"/>
            <w:sz w:val="20"/>
          </w:rPr>
          <w:t>https://www.beiresources.org/</w:t>
        </w:r>
      </w:hyperlink>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39B1AB7A" w:rsidR="00181401" w:rsidRPr="003A4CE1" w:rsidRDefault="004C2ADE" w:rsidP="003E4834">
      <w:pPr>
        <w:pStyle w:val="MDPI33textspaceafter"/>
        <w:ind w:firstLine="0"/>
      </w:pPr>
      <w:r>
        <w:t>The</w:t>
      </w:r>
      <w:r w:rsidR="008E0F53">
        <w:t xml:space="preserve"> basic strategy for </w:t>
      </w:r>
      <w:proofErr w:type="spellStart"/>
      <w:r w:rsidR="008E0F53">
        <w:t>pseudotyping</w:t>
      </w:r>
      <w:proofErr w:type="spellEnd"/>
      <w:r w:rsidR="008E0F53">
        <w:t xml:space="preserve"> </w:t>
      </w:r>
      <w:r w:rsidR="003E2FC3">
        <w:t xml:space="preserve">HIV-1-derived </w:t>
      </w:r>
      <w:r w:rsidR="003A4CE1">
        <w:t xml:space="preserve">lentiviral </w:t>
      </w:r>
      <w:r w:rsidR="00ED18DE">
        <w:t>particles</w:t>
      </w:r>
      <w:r w:rsidR="003A4CE1">
        <w:t xml:space="preserve">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 xml:space="preserve">a fluorescent or luminescent </w:t>
      </w:r>
      <w:r w:rsidR="00336E66">
        <w:t xml:space="preserve">reporter </w:t>
      </w:r>
      <w:r w:rsidR="00642682">
        <w:t>protein</w:t>
      </w:r>
      <w:r w:rsidR="00A258AE">
        <w:t xml:space="preserve">, </w:t>
      </w:r>
      <w:r w:rsidR="00B146C1">
        <w:t xml:space="preserve">a plasmid expressing Spike, and plasmids expressing the </w:t>
      </w:r>
      <w:r w:rsidR="009252F2">
        <w:t xml:space="preserve">minimal set of </w:t>
      </w:r>
      <w:r w:rsidR="004901E3">
        <w:t>lentiviral</w:t>
      </w:r>
      <w:r w:rsidR="00B146C1">
        <w:t xml:space="preserve"> proteins necessary to assemble </w:t>
      </w:r>
      <w:r w:rsidR="006507AC">
        <w:t>viral particles</w:t>
      </w:r>
      <w:r w:rsidR="00B146C1">
        <w:t>.</w:t>
      </w:r>
      <w:r w:rsidR="00427673">
        <w:t xml:space="preserve"> The transfected cells then produce Spike-</w:t>
      </w:r>
      <w:proofErr w:type="spellStart"/>
      <w:r w:rsidR="00427673">
        <w:t>pseudotyped</w:t>
      </w:r>
      <w:proofErr w:type="spellEnd"/>
      <w:r w:rsidR="00427673">
        <w:t xml:space="preserve"> lentiviral </w:t>
      </w:r>
      <w:r w:rsidR="006507AC">
        <w:t>particles</w:t>
      </w:r>
      <w:r w:rsidR="00372CF1">
        <w:t xml:space="preserve"> that can</w:t>
      </w:r>
      <w:r w:rsidR="00BA07A1">
        <w:t xml:space="preserve"> be used to </w:t>
      </w:r>
      <w:r w:rsidR="00372CF1">
        <w:t xml:space="preserve">infect permissive cells that express </w:t>
      </w:r>
      <w:r w:rsidR="00D5196F">
        <w:t xml:space="preserve">the SARS-CoV-2 </w:t>
      </w:r>
      <w:r w:rsidR="00372CF1">
        <w:t>receptor protein, ACE2</w:t>
      </w:r>
      <w:r w:rsidR="00404C53">
        <w:t xml:space="preserve"> </w:t>
      </w:r>
      <w:r>
        <w:fldChar w:fldCharType="begin" w:fldLock="1"/>
      </w:r>
      <w:r w:rsidR="005B75E8">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2","issued":{"date-parts":[["2020"]]},"page":"271-280","title":"SARS-CoV-2 Cell Entry Depends on ACE2 and TMPRSS2 and Is Blocked by a Clinically Proven Protease Inhibitor","type":"article-journal","volume":"181"},"uris":["http://www.mendeley.com/documents/?uuid=13ffa7a3-9ed9-4189-8f8e-784010e3f756"]},{"id":"ITEM-3","itemData":{"DOI":"10.1126/science.abb2507","ISSN":"10959203","PMID":"32075877","abstract":"The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S.","non-dropping-particle":"","parse-names":false,"suffix":""}],"container-title":"Science","id":"ITEM-3","issue":"6483","issued":{"date-parts":[["2020"]]},"page":"1260-1263","title":"Cryo-EM structure of the 2019-nCoV spike in the prefusion conformation","type":"article-journal","volume":"367"},"uris":["http://www.mendeley.com/documents/?uuid=84de6526-fe85-4f0b-8f6a-60c279608ba2"]},{"id":"ITEM-4","itemData":{"DOI":"10.1016/j.cell.2020.02.058","ISSN":"10974172","PMID":"32155444","abstract":"The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0d2a4024-10f0-4582-b52c-0d4048f0d8eb"]}],"mendeley":{"formattedCitation":"[28,29,41,42]","plainTextFormattedCitation":"[28,29,41,42]","previouslyFormattedCitation":"[28,29,41,42]"},"properties":{"noteIndex":0},"schema":"https://github.com/citation-style-language/schema/raw/master/csl-citation.json"}</w:instrText>
      </w:r>
      <w:r>
        <w:fldChar w:fldCharType="separate"/>
      </w:r>
      <w:r w:rsidR="005B75E8" w:rsidRPr="005B75E8">
        <w:rPr>
          <w:noProof/>
        </w:rPr>
        <w:t>[28,29,41,42]</w:t>
      </w:r>
      <w:r>
        <w:fldChar w:fldCharType="end"/>
      </w:r>
      <w:r w:rsidR="00404C53" w:rsidRPr="00404C53">
        <w:t>.</w:t>
      </w: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48479DF" w:rsidR="00181401" w:rsidRPr="00325902" w:rsidRDefault="00181401" w:rsidP="00627F2D">
            <w:pPr>
              <w:pStyle w:val="MDPI52figure"/>
              <w:adjustRightInd w:val="0"/>
              <w:snapToGrid w:val="0"/>
              <w:rPr>
                <w:sz w:val="20"/>
              </w:rPr>
            </w:pP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126CDFBD" w14:textId="61D29E38" w:rsidR="002427CB" w:rsidRDefault="004C54FD" w:rsidP="003E4834">
      <w:pPr>
        <w:pStyle w:val="MDPI51figurecaption"/>
        <w:rPr>
          <w:b/>
        </w:rPr>
      </w:pPr>
      <w:r>
        <w:rPr>
          <w:noProof/>
          <w:sz w:val="20"/>
        </w:rPr>
        <w:lastRenderedPageBreak/>
        <w:drawing>
          <wp:inline distT="0" distB="0" distL="0" distR="0" wp14:anchorId="680CC0F4" wp14:editId="6811DB4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3">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p w14:paraId="7B1183CE" w14:textId="076AFE81" w:rsidR="003E4834" w:rsidRPr="002427CB"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 xml:space="preserve">The transfected cells produce </w:t>
      </w:r>
      <w:r w:rsidR="00757AAD">
        <w:t>lenti</w:t>
      </w:r>
      <w:r w:rsidR="006507AC">
        <w:t>viral particles</w:t>
      </w:r>
      <w:r w:rsidR="00990882">
        <w:t xml:space="preserve"> with Spike on their surface. These </w:t>
      </w:r>
      <w:r w:rsidR="006507AC">
        <w:t>viral particles</w:t>
      </w:r>
      <w:r w:rsidR="00990882">
        <w:t xml:space="preserve"> can infect cells that express the ACE2 receptor</w:t>
      </w:r>
      <w:r w:rsidR="00D5196F">
        <w:t>.</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w:t>
      </w:r>
      <w:r w:rsidR="00E252B2">
        <w:t xml:space="preserve">293T </w:t>
      </w:r>
      <w:r w:rsidR="002427CB">
        <w:t xml:space="preserve">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5B75E8">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Infections","id":"ITEM-1","issue":"1","issued":{"date-parts":[["2020"]]},"page":"382-385","title":"Potent binding of 2019 novel coronavirus spike protein by a SARS coronavirus-specific human monoclonal antibody","type":"article-journal","volume":"9"},"uris":["http://www.mendeley.com/documents/?uuid=5fce64dd-3b12-4e5d-b6c4-36b24c4f45e4"]},{"id":"ITEM-2","itemData":{"DOI":"10.1126/science.abb7269","ISSN":"0036-8075","PMID":"32245784","abstract":"The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[43–45]","plainTextFormattedCitation":"[43–45]","previouslyFormattedCitation":"[43–45]"},"properties":{"noteIndex":0},"schema":"https://github.com/citation-style-language/schema/raw/master/csl-citation.json"}</w:instrText>
      </w:r>
      <w:r w:rsidR="007D58E1">
        <w:fldChar w:fldCharType="separate"/>
      </w:r>
      <w:r w:rsidR="005B75E8" w:rsidRPr="005B75E8">
        <w:rPr>
          <w:noProof/>
        </w:rPr>
        <w:t>[43–45]</w:t>
      </w:r>
      <w:r w:rsidR="007D58E1">
        <w:fldChar w:fldCharType="end"/>
      </w:r>
      <w:r w:rsidR="002427CB">
        <w:t xml:space="preserve"> at</w:t>
      </w:r>
      <w:r w:rsidR="00DA2CBB">
        <w:t xml:space="preserve"> a concentration of </w:t>
      </w:r>
      <w:r w:rsidR="002427CB">
        <w:t>1</w:t>
      </w:r>
      <w:r w:rsidR="00DA2CBB">
        <w:t xml:space="preserve">0 </w:t>
      </w:r>
      <w:proofErr w:type="spellStart"/>
      <w:r w:rsidR="00336E66" w:rsidRPr="00A16ED9">
        <w:t>μ</w:t>
      </w:r>
      <w:r w:rsidR="002427CB">
        <w:t>g</w:t>
      </w:r>
      <w:proofErr w:type="spellEnd"/>
      <w:r w:rsidR="002427CB">
        <w:t>/</w:t>
      </w:r>
      <w:r w:rsidR="00DA2CBB">
        <w:t>m</w:t>
      </w:r>
      <w:r w:rsidR="002427CB">
        <w:t xml:space="preserve">L followed by staining with an anti-human Fc </w:t>
      </w:r>
      <w:r w:rsidR="0058380E">
        <w:t>antibody conjugated to APC (</w:t>
      </w:r>
      <w:r w:rsidR="0058380E" w:rsidRPr="0058380E">
        <w:t>Jackson Labs</w:t>
      </w:r>
      <w:r w:rsidR="0058380E">
        <w:t xml:space="preserve">, </w:t>
      </w:r>
      <w:r w:rsidR="0058380E" w:rsidRPr="0058380E">
        <w:t>109-135-098</w:t>
      </w:r>
      <w:r w:rsidR="0058380E">
        <w:t xml:space="preserve">) </w:t>
      </w:r>
      <w:r w:rsidR="002427CB">
        <w:t>at</w:t>
      </w:r>
      <w:r w:rsidR="00AA006F">
        <w:t xml:space="preserve"> a 1:100 dilution</w:t>
      </w:r>
      <w:r w:rsidR="002427CB">
        <w:t xml:space="preserve">.  </w:t>
      </w:r>
    </w:p>
    <w:p w14:paraId="4598E0CD" w14:textId="13F8E188" w:rsidR="00372CF1" w:rsidRDefault="004901E3" w:rsidP="00A853E7">
      <w:pPr>
        <w:pStyle w:val="MDPI22heading2"/>
        <w:spacing w:before="0" w:after="0"/>
        <w:ind w:firstLine="420"/>
        <w:jc w:val="both"/>
        <w:rPr>
          <w:i w:val="0"/>
          <w:iCs/>
        </w:rPr>
      </w:pPr>
      <w:r>
        <w:rPr>
          <w:i w:val="0"/>
          <w:iCs/>
        </w:rPr>
        <w:t>We used a</w:t>
      </w:r>
      <w:r w:rsidR="00336E66">
        <w:rPr>
          <w:i w:val="0"/>
          <w:iCs/>
        </w:rPr>
        <w:t>n</w:t>
      </w:r>
      <w:r w:rsidR="00836E45">
        <w:rPr>
          <w:i w:val="0"/>
          <w:iCs/>
        </w:rPr>
        <w:t xml:space="preserve"> HIV-based</w:t>
      </w:r>
      <w:r>
        <w:rPr>
          <w:i w:val="0"/>
          <w:iCs/>
        </w:rPr>
        <w:t xml:space="preserve"> lentiviral system</w:t>
      </w:r>
      <w:r w:rsidR="008E0979">
        <w:rPr>
          <w:i w:val="0"/>
          <w:iCs/>
        </w:rPr>
        <w:t xml:space="preserve"> </w:t>
      </w:r>
      <w:r w:rsidR="00C22F51">
        <w:rPr>
          <w:i w:val="0"/>
          <w:iCs/>
        </w:rPr>
        <w:t xml:space="preserve">to produce viral particles pseudotyped with Spike. </w:t>
      </w:r>
      <w:r w:rsidR="00676F19">
        <w:rPr>
          <w:i w:val="0"/>
          <w:iCs/>
        </w:rPr>
        <w:t xml:space="preserve">As shown in </w:t>
      </w:r>
      <w:r w:rsidR="00676F19">
        <w:rPr>
          <w:b/>
          <w:bCs/>
          <w:i w:val="0"/>
          <w:iCs/>
        </w:rPr>
        <w:t>Figure 1A</w:t>
      </w:r>
      <w:r w:rsidR="00676F19">
        <w:rPr>
          <w:i w:val="0"/>
          <w:iCs/>
        </w:rPr>
        <w:t xml:space="preserve">, </w:t>
      </w:r>
      <w:r w:rsidR="00C22F51" w:rsidRPr="00676F19">
        <w:rPr>
          <w:i w:val="0"/>
          <w:iCs/>
        </w:rPr>
        <w:t>his</w:t>
      </w:r>
      <w:r w:rsidR="00C22F51">
        <w:rPr>
          <w:i w:val="0"/>
          <w:iCs/>
        </w:rPr>
        <w:t xml:space="preserve"> system requires co-transfecting cells with a lentiviral backbone encoding the reporter protein(s)</w:t>
      </w:r>
      <w:r w:rsidR="00884619">
        <w:rPr>
          <w:i w:val="0"/>
          <w:iCs/>
        </w:rPr>
        <w:t>, a plasmid expessing Spike, and plasmids encoding the other HIV proteins necessary for virion formation (Tat, Gag-Pol, and Rev).</w:t>
      </w:r>
      <w:r w:rsidR="00C22F51">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5EC39C4A" w14:textId="6C163CA7" w:rsidR="002D0666" w:rsidRDefault="00DB5E7E" w:rsidP="00A853E7">
      <w:pPr>
        <w:pStyle w:val="MDPI22heading2"/>
        <w:spacing w:before="0" w:after="0"/>
        <w:ind w:firstLine="420"/>
        <w:jc w:val="both"/>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0D0C85">
        <w:rPr>
          <w:i w:val="0"/>
          <w:iCs/>
        </w:rPr>
        <w:t xml:space="preserve"> using the NCBI-annotated start site </w:t>
      </w:r>
      <w:r w:rsidR="00865550">
        <w:rPr>
          <w:i w:val="0"/>
          <w:iCs/>
        </w:rPr>
        <w:fldChar w:fldCharType="begin" w:fldLock="1"/>
      </w:r>
      <w:r w:rsidR="005B75E8">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mendeley":{"formattedCitation":"[46]","plainTextFormattedCitation":"[46]","previouslyFormattedCitation":"[46]"},"properties":{"noteIndex":0},"schema":"https://github.com/citation-style-language/schema/raw/master/csl-citation.json"}</w:instrText>
      </w:r>
      <w:r w:rsidR="00865550">
        <w:rPr>
          <w:i w:val="0"/>
          <w:iCs/>
        </w:rPr>
        <w:fldChar w:fldCharType="separate"/>
      </w:r>
      <w:r w:rsidR="005B75E8" w:rsidRPr="005B75E8">
        <w:rPr>
          <w:i w:val="0"/>
          <w:iCs/>
        </w:rPr>
        <w:t>[46]</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 xml:space="preserve">was </w:t>
      </w:r>
      <w:r w:rsidR="000D0C85">
        <w:rPr>
          <w:i w:val="0"/>
          <w:iCs/>
        </w:rPr>
        <w:t xml:space="preserve">simply </w:t>
      </w:r>
      <w:r w:rsidR="005E2FC2">
        <w:rPr>
          <w:i w:val="0"/>
          <w:iCs/>
        </w:rPr>
        <w:t>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w:t>
      </w:r>
      <w:r w:rsidR="000C3EB4">
        <w:rPr>
          <w:i w:val="0"/>
          <w:iCs/>
        </w:rPr>
        <w:lastRenderedPageBreak/>
        <w:t xml:space="preserve">CoV, the two analagous mutations were shown to improve plasma-membrane expression of Spike by eliminating an endoplasmic reticulum retention signal </w:t>
      </w:r>
      <w:r w:rsidR="00DA303C">
        <w:rPr>
          <w:i w:val="0"/>
          <w:iCs/>
        </w:rPr>
        <w:fldChar w:fldCharType="begin" w:fldLock="1"/>
      </w:r>
      <w:r w:rsidR="005B75E8">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Virology","id":"ITEM-1","issue":"5","issued":{"date-parts":[["2007"]]},"page":"2418-2428","title":"The Cytoplasmic Tail of the Severe Acute Respiratory Syndrome Coronavirus Spike Protein Contains a Novel Endoplasmic Reticulum Retrieval Signal That Binds COPI and Promotes Interaction with Membrane Protein","type":"article-journal","volume":"81"},"uris":["http://www.mendeley.com/documents/?uuid=8cf07f1a-2fae-4323-920c-c87567104821"]},{"id":"ITEM-2","itemData":{"DOI":"10.1007/s12038-017-9676-7","ISSN":"09737138","abstract":"Intracellular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mendeley":{"formattedCitation":"[47,48]","plainTextFormattedCitation":"[47,48]","previouslyFormattedCitation":"[47,48]"},"properties":{"noteIndex":0},"schema":"https://github.com/citation-style-language/schema/raw/master/csl-citation.json"}</w:instrText>
      </w:r>
      <w:r w:rsidR="00DA303C">
        <w:rPr>
          <w:i w:val="0"/>
          <w:iCs/>
        </w:rPr>
        <w:fldChar w:fldCharType="separate"/>
      </w:r>
      <w:r w:rsidR="005B75E8" w:rsidRPr="005B75E8">
        <w:rPr>
          <w:i w:val="0"/>
          <w:iCs/>
        </w:rPr>
        <w:t>[47,48]</w:t>
      </w:r>
      <w:r w:rsidR="00DA303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5B75E8">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[30,49–51]","plainTextFormattedCitation":"[30,49–51]","previouslyFormattedCitation":"[30,49–51]"},"properties":{"noteIndex":0},"schema":"https://github.com/citation-style-language/schema/raw/master/csl-citation.json"}</w:instrText>
      </w:r>
      <w:r w:rsidR="00837DD2">
        <w:rPr>
          <w:i w:val="0"/>
          <w:iCs/>
        </w:rPr>
        <w:fldChar w:fldCharType="separate"/>
      </w:r>
      <w:r w:rsidR="005B75E8" w:rsidRPr="005B75E8">
        <w:rPr>
          <w:i w:val="0"/>
          <w:iCs/>
        </w:rPr>
        <w:t>[30,49–51]</w:t>
      </w:r>
      <w:r w:rsidR="00837DD2">
        <w:rPr>
          <w:i w:val="0"/>
          <w:iCs/>
        </w:rPr>
        <w:fldChar w:fldCharType="end"/>
      </w:r>
      <w:r w:rsidR="00AA1294">
        <w:rPr>
          <w:i w:val="0"/>
          <w:iCs/>
        </w:rPr>
        <w:t xml:space="preserve">. </w:t>
      </w:r>
      <w:r w:rsidR="00E252B2">
        <w:rPr>
          <w:i w:val="0"/>
          <w:iCs/>
        </w:rPr>
        <w:t xml:space="preserve">We validated that </w:t>
      </w:r>
      <w:r w:rsidR="002D0666">
        <w:rPr>
          <w:i w:val="0"/>
          <w:iCs/>
        </w:rPr>
        <w:t xml:space="preserve">there was expression of Spike on the surface of </w:t>
      </w:r>
      <w:r w:rsidR="00E252B2">
        <w:rPr>
          <w:i w:val="0"/>
          <w:iCs/>
        </w:rPr>
        <w:t>293T cells transfected with plasmids expressing</w:t>
      </w:r>
      <w:r w:rsidR="002D0666">
        <w:rPr>
          <w:i w:val="0"/>
          <w:iCs/>
        </w:rPr>
        <w:t xml:space="preserve"> each of these three variants (</w:t>
      </w:r>
      <w:r w:rsidR="002D0666">
        <w:rPr>
          <w:b/>
          <w:bCs/>
          <w:i w:val="0"/>
          <w:iCs/>
        </w:rPr>
        <w:t>Figure 1C</w:t>
      </w:r>
      <w:r w:rsidR="002D0666">
        <w:rPr>
          <w:i w:val="0"/>
          <w:iCs/>
        </w:rPr>
        <w:t>).</w:t>
      </w:r>
    </w:p>
    <w:p w14:paraId="25C986C0" w14:textId="4677033A" w:rsidR="00B16BA9" w:rsidRPr="00035075" w:rsidRDefault="00AA1294" w:rsidP="00A853E7">
      <w:pPr>
        <w:pStyle w:val="MDPI22heading2"/>
        <w:spacing w:before="0" w:after="0"/>
        <w:ind w:firstLine="420"/>
        <w:jc w:val="both"/>
        <w:rPr>
          <w:i w:val="0"/>
          <w:iCs/>
        </w:rPr>
      </w:pPr>
      <w:r>
        <w:rPr>
          <w:i w:val="0"/>
          <w:iCs/>
        </w:rPr>
        <w:t>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4195029F" w:rsidR="004F1341" w:rsidRPr="009F781F" w:rsidRDefault="00E834E1" w:rsidP="00386BBC">
      <w:pPr>
        <w:pStyle w:val="MDPI22heading2"/>
        <w:jc w:val="both"/>
        <w:rPr>
          <w:i w:val="0"/>
          <w:iCs/>
        </w:rPr>
      </w:pPr>
      <w:r>
        <w:rPr>
          <w:i w:val="0"/>
          <w:iCs/>
        </w:rPr>
        <w:t>To create a target cell line that is efficiently infected</w:t>
      </w:r>
      <w:r w:rsidR="00674787">
        <w:rPr>
          <w:i w:val="0"/>
          <w:iCs/>
        </w:rPr>
        <w:t xml:space="preserve"> by the </w:t>
      </w:r>
      <w:r w:rsidR="00410E33">
        <w:rPr>
          <w:i w:val="0"/>
          <w:iCs/>
        </w:rPr>
        <w:t xml:space="preserve">SARS-CoV-2 </w:t>
      </w:r>
      <w:r w:rsidR="00674787">
        <w:rPr>
          <w:i w:val="0"/>
          <w:iCs/>
        </w:rPr>
        <w:t>Spike</w:t>
      </w:r>
      <w:r w:rsidR="00336E66">
        <w:rPr>
          <w:i w:val="0"/>
          <w:iCs/>
        </w:rPr>
        <w:t>-</w:t>
      </w:r>
      <w:r w:rsidR="00674787">
        <w:rPr>
          <w:i w:val="0"/>
          <w:iCs/>
        </w:rPr>
        <w:t xml:space="preserve">pseudotyped lentiviral </w:t>
      </w:r>
      <w:r w:rsidR="006507AC">
        <w:rPr>
          <w:i w:val="0"/>
          <w:iCs/>
        </w:rPr>
        <w:t>particles</w:t>
      </w:r>
      <w:r w:rsidR="00674787">
        <w:rPr>
          <w:i w:val="0"/>
          <w:iCs/>
        </w:rPr>
        <w:t xml:space="preserve">, </w:t>
      </w:r>
      <w:r w:rsidR="00DE6E18">
        <w:rPr>
          <w:i w:val="0"/>
          <w:iCs/>
        </w:rPr>
        <w:t xml:space="preserve">we </w:t>
      </w:r>
      <w:r w:rsidR="004B040A">
        <w:rPr>
          <w:i w:val="0"/>
          <w:iCs/>
        </w:rPr>
        <w:t>transduced</w:t>
      </w:r>
      <w:r w:rsidR="00DE6E18">
        <w:rPr>
          <w:i w:val="0"/>
          <w:iCs/>
        </w:rPr>
        <w:t xml:space="preserve">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w:t>
      </w:r>
      <w:r w:rsidR="00336E66">
        <w:rPr>
          <w:i w:val="0"/>
          <w:iCs/>
        </w:rPr>
        <w:t>n</w:t>
      </w:r>
      <w:r w:rsidR="00C91DF0">
        <w:rPr>
          <w:i w:val="0"/>
          <w:iCs/>
        </w:rPr>
        <w:t xml:space="preserve">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w:t>
      </w:r>
      <w:r w:rsidR="0039496D">
        <w:rPr>
          <w:i w:val="0"/>
          <w:iCs/>
        </w:rPr>
        <w:t xml:space="preserve"> This ACE2 expression appears stable overtime and has not noticeably decreased through </w:t>
      </w:r>
      <w:r w:rsidR="00DD7CBA">
        <w:rPr>
          <w:i w:val="0"/>
          <w:iCs/>
        </w:rPr>
        <w:t>twelve</w:t>
      </w:r>
      <w:r w:rsidR="0039496D">
        <w:rPr>
          <w:i w:val="0"/>
          <w:iCs/>
        </w:rPr>
        <w:t xml:space="preserve"> passages at the time of writing.</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13"/>
        <w:gridCol w:w="231"/>
      </w:tblGrid>
      <w:tr w:rsidR="00D85AA0" w:rsidRPr="00325902" w14:paraId="6E533FBE" w14:textId="77777777" w:rsidTr="005E53B6">
        <w:trPr>
          <w:trHeight w:val="2894"/>
        </w:trPr>
        <w:tc>
          <w:tcPr>
            <w:tcW w:w="9013" w:type="dxa"/>
            <w:shd w:val="clear" w:color="auto" w:fill="auto"/>
          </w:tcPr>
          <w:p w14:paraId="0805077E" w14:textId="486EA41A" w:rsidR="00D85AA0" w:rsidRPr="00325902" w:rsidRDefault="00127547" w:rsidP="005E53B6">
            <w:pPr>
              <w:pStyle w:val="MDPI52figure"/>
              <w:adjustRightInd w:val="0"/>
              <w:snapToGrid w:val="0"/>
              <w:rPr>
                <w:sz w:val="20"/>
              </w:rPr>
            </w:pPr>
            <w:r>
              <w:rPr>
                <w:noProof/>
                <w:snapToGrid/>
                <w:sz w:val="20"/>
              </w:rPr>
              <w:drawing>
                <wp:inline distT="0" distB="0" distL="0" distR="0" wp14:anchorId="0F34FFB1" wp14:editId="054668F6">
                  <wp:extent cx="5420208" cy="173091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E2_figure2.png"/>
                          <pic:cNvPicPr/>
                        </pic:nvPicPr>
                        <pic:blipFill>
                          <a:blip r:embed="rId24">
                            <a:extLst>
                              <a:ext uri="{28A0092B-C50C-407E-A947-70E740481C1C}">
                                <a14:useLocalDpi xmlns:a14="http://schemas.microsoft.com/office/drawing/2010/main" val="0"/>
                              </a:ext>
                            </a:extLst>
                          </a:blip>
                          <a:stretch>
                            <a:fillRect/>
                          </a:stretch>
                        </pic:blipFill>
                        <pic:spPr>
                          <a:xfrm>
                            <a:off x="0" y="0"/>
                            <a:ext cx="5420208" cy="1730915"/>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17522A22" w:rsidR="00D85AA0" w:rsidRPr="00097FDB"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w:t>
      </w:r>
      <w:r w:rsidR="003E2FC3">
        <w:t xml:space="preserve"> </w:t>
      </w:r>
      <w:r w:rsidR="00AF0D45">
        <w:t>with</w:t>
      </w:r>
      <w:r w:rsidR="00410E33">
        <w:t xml:space="preserve"> SARS-CoV-2</w:t>
      </w:r>
      <w:r w:rsidR="00AF0D45">
        <w:t xml:space="preserve"> Spike</w:t>
      </w:r>
      <w:r w:rsidR="00037AD7">
        <w:t>-</w:t>
      </w:r>
      <w:proofErr w:type="spellStart"/>
      <w:r w:rsidR="00037AD7">
        <w:t>pseudotyped</w:t>
      </w:r>
      <w:proofErr w:type="spellEnd"/>
      <w:r w:rsidR="00037AD7">
        <w:t xml:space="preserve"> lentivir</w:t>
      </w:r>
      <w:r w:rsidR="00396FA5">
        <w:t>al particles</w:t>
      </w:r>
      <w:r w:rsidR="005918D0">
        <w:t>. (</w:t>
      </w:r>
      <w:r w:rsidR="005918D0">
        <w:rPr>
          <w:b/>
          <w:bCs/>
        </w:rPr>
        <w:t>A</w:t>
      </w:r>
      <w:r w:rsidR="005918D0">
        <w:t xml:space="preserve">) </w:t>
      </w:r>
      <w:r w:rsidR="00037AD7">
        <w:t>F</w:t>
      </w:r>
      <w:r w:rsidR="007C4997">
        <w:t>low cytometry</w:t>
      </w:r>
      <w:r w:rsidR="00455F86">
        <w:t xml:space="preserve"> plot showing expression of </w:t>
      </w:r>
      <w:r w:rsidR="00311741">
        <w:t xml:space="preserve">human </w:t>
      </w:r>
      <w:r w:rsidR="00455F86">
        <w:t>ACE2 by the 293T-ACE2 cells</w:t>
      </w:r>
      <w:r w:rsidR="000C1EE3">
        <w:t xml:space="preserve"> (grey shaded) </w:t>
      </w:r>
      <w:r w:rsidR="007240D3">
        <w:t xml:space="preserve">at passage 12 </w:t>
      </w:r>
      <w:r w:rsidR="000C1EE3">
        <w:t xml:space="preserve">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w:t>
      </w:r>
      <w:r w:rsidR="00D81189">
        <w:t>y</w:t>
      </w:r>
      <w:r w:rsidR="004814AC">
        <w:t xml:space="preserve"> (see subsection 4.2 for detailed methods)</w:t>
      </w:r>
      <w:r w:rsidR="00455F86">
        <w:t>.</w:t>
      </w:r>
      <w:r w:rsidR="007240D3">
        <w:t xml:space="preserve"> The gate was set so the parental 293T cells are 2% positive.</w:t>
      </w:r>
      <w:r w:rsidR="00455F86">
        <w:t xml:space="preserve"> (</w:t>
      </w:r>
      <w:r w:rsidR="00455F86">
        <w:rPr>
          <w:b/>
          <w:bCs/>
        </w:rPr>
        <w:t>B</w:t>
      </w:r>
      <w:r w:rsidR="00455F86">
        <w:t>) Microscope image</w:t>
      </w:r>
      <w:r w:rsidR="007D3973">
        <w:t>s</w:t>
      </w:r>
      <w:r w:rsidR="005D44F7">
        <w:t xml:space="preserve"> showing </w:t>
      </w:r>
      <w:proofErr w:type="spellStart"/>
      <w:r w:rsidR="005D44F7">
        <w:t>ZsGreen</w:t>
      </w:r>
      <w:proofErr w:type="spellEnd"/>
      <w:r w:rsidR="005D44F7">
        <w:t xml:space="preserve"> expression in 293T-ACE2 or 293T cells at</w:t>
      </w:r>
      <w:r w:rsidR="005D44F7" w:rsidRPr="00523DDF">
        <w:rPr>
          <w:color w:val="000000" w:themeColor="text1"/>
        </w:rPr>
        <w:t xml:space="preserve"> </w:t>
      </w:r>
      <w:r w:rsidR="00097FDB">
        <w:rPr>
          <w:color w:val="000000" w:themeColor="text1"/>
        </w:rPr>
        <w:t>58</w:t>
      </w:r>
      <w:r w:rsidR="007D3973" w:rsidRPr="00523DDF">
        <w:rPr>
          <w:color w:val="000000" w:themeColor="text1"/>
        </w:rPr>
        <w:t xml:space="preserve"> </w:t>
      </w:r>
      <w:r w:rsidR="005D44F7">
        <w:t>hours after incubation with Spike-</w:t>
      </w:r>
      <w:r w:rsidR="00C951F6">
        <w:t xml:space="preserve"> or VSV</w:t>
      </w:r>
      <w:r w:rsidR="00444E0E">
        <w:t xml:space="preserve"> </w:t>
      </w:r>
      <w:r w:rsidR="00C951F6">
        <w:t>G-</w:t>
      </w:r>
      <w:proofErr w:type="spellStart"/>
      <w:r w:rsidR="00C951F6">
        <w:t>pseudotyped</w:t>
      </w:r>
      <w:proofErr w:type="spellEnd"/>
      <w:r w:rsidR="005D44F7">
        <w:t xml:space="preserve"> </w:t>
      </w:r>
      <w:r w:rsidR="0092793D">
        <w:t>lentiviral particles</w:t>
      </w:r>
      <w:r w:rsidR="005D44F7">
        <w:t xml:space="preserve"> </w:t>
      </w:r>
      <w:r w:rsidR="0068017D">
        <w:t>with the</w:t>
      </w:r>
      <w:r w:rsidR="005D44F7">
        <w:t xml:space="preserve"> </w:t>
      </w:r>
      <w:proofErr w:type="spellStart"/>
      <w:r w:rsidR="005D44F7">
        <w:t>ZsGreen</w:t>
      </w:r>
      <w:proofErr w:type="spellEnd"/>
      <w:r w:rsidR="0068017D">
        <w:t xml:space="preserve"> backbone</w:t>
      </w:r>
      <w:r w:rsidR="005D44F7">
        <w:t xml:space="preserve">. </w:t>
      </w:r>
      <w:r w:rsidR="00777057">
        <w:t xml:space="preserve">For each viral entry protein, 293T and 293T-ACE2 cells </w:t>
      </w:r>
      <w:r w:rsidR="00C951F6">
        <w:t xml:space="preserve">were </w:t>
      </w:r>
      <w:r w:rsidR="007F7F53">
        <w:t>incubated</w:t>
      </w:r>
      <w:r w:rsidR="00C951F6">
        <w:t xml:space="preserve"> with</w:t>
      </w:r>
      <w:r w:rsidR="000702F9">
        <w:t xml:space="preserve"> equal volumes of </w:t>
      </w:r>
      <w:r w:rsidR="00777057">
        <w:t>virus</w:t>
      </w:r>
      <w:r w:rsidR="000702F9">
        <w:t>.</w:t>
      </w:r>
      <w:r w:rsidR="00777057">
        <w:t xml:space="preserve"> Cells were </w:t>
      </w:r>
      <w:r w:rsidR="007F7F53">
        <w:t>incubated</w:t>
      </w:r>
      <w:r w:rsidR="00777057">
        <w:t xml:space="preserve"> with 1/</w:t>
      </w:r>
      <w:r w:rsidR="00D443D7">
        <w:t>20</w:t>
      </w:r>
      <w:r w:rsidR="00777057" w:rsidRPr="007F7F53">
        <w:rPr>
          <w:vertAlign w:val="superscript"/>
        </w:rPr>
        <w:t>th</w:t>
      </w:r>
      <w:r w:rsidR="00777057">
        <w:t xml:space="preserve"> the volume of VSV G-</w:t>
      </w:r>
      <w:proofErr w:type="spellStart"/>
      <w:r w:rsidR="00777057">
        <w:t>pseudotyped</w:t>
      </w:r>
      <w:proofErr w:type="spellEnd"/>
      <w:r w:rsidR="00777057">
        <w:t xml:space="preserve"> lentivirus compared to Spike-</w:t>
      </w:r>
      <w:proofErr w:type="spellStart"/>
      <w:r w:rsidR="00777057">
        <w:t>pseudotyped</w:t>
      </w:r>
      <w:proofErr w:type="spellEnd"/>
      <w:r w:rsidR="00777057">
        <w:t xml:space="preserve"> lentivirus.</w:t>
      </w:r>
      <w:r w:rsidR="00097FDB">
        <w:t xml:space="preserve"> The decrease in infected cells for the Spike</w:t>
      </w:r>
      <w:r w:rsidR="00063D5D">
        <w:t>-</w:t>
      </w:r>
      <w:proofErr w:type="spellStart"/>
      <w:r w:rsidR="00097FDB">
        <w:t>HA</w:t>
      </w:r>
      <w:r w:rsidR="00063D5D">
        <w:t>t</w:t>
      </w:r>
      <w:r w:rsidR="00097FDB">
        <w:t>ail</w:t>
      </w:r>
      <w:proofErr w:type="spellEnd"/>
      <w:r w:rsidR="00097FDB">
        <w:t xml:space="preserve"> virus</w:t>
      </w:r>
      <w:r w:rsidR="009252F2">
        <w:t xml:space="preserve"> compared to the other Spike-</w:t>
      </w:r>
      <w:proofErr w:type="spellStart"/>
      <w:r w:rsidR="009252F2">
        <w:t>pseudotyped</w:t>
      </w:r>
      <w:proofErr w:type="spellEnd"/>
      <w:r w:rsidR="009252F2">
        <w:t xml:space="preserve"> lentiviruses</w:t>
      </w:r>
      <w:r w:rsidR="00097FDB">
        <w:t xml:space="preserve"> is consistent with this virus having somewhat lower titers (see </w:t>
      </w:r>
      <w:r w:rsidR="00097FDB">
        <w:rPr>
          <w:b/>
          <w:bCs/>
        </w:rPr>
        <w:t>Fig</w:t>
      </w:r>
      <w:r w:rsidR="00C10B45">
        <w:rPr>
          <w:b/>
          <w:bCs/>
        </w:rPr>
        <w:t>ure</w:t>
      </w:r>
      <w:r w:rsidR="00097FDB">
        <w:rPr>
          <w:b/>
          <w:bCs/>
        </w:rPr>
        <w:t xml:space="preserve"> 2A</w:t>
      </w:r>
      <w:r w:rsidR="00097FDB">
        <w:t>).</w:t>
      </w:r>
    </w:p>
    <w:p w14:paraId="52BECDDF" w14:textId="21610306" w:rsidR="00D85AA0" w:rsidRPr="00C951F6" w:rsidRDefault="00020AC4" w:rsidP="00336E66">
      <w:pPr>
        <w:pStyle w:val="MDPI22heading2"/>
        <w:rPr>
          <w:i w:val="0"/>
          <w:iCs/>
        </w:rPr>
      </w:pPr>
      <w:r>
        <w:rPr>
          <w:i w:val="0"/>
          <w:iCs/>
        </w:rPr>
        <w:tab/>
        <w:t>We</w:t>
      </w:r>
      <w:r w:rsidR="00397D54">
        <w:rPr>
          <w:i w:val="0"/>
          <w:iCs/>
        </w:rPr>
        <w:t xml:space="preserve"> validated that the 293T-ACE2 cells were susceptible to infection by </w:t>
      </w:r>
      <w:r w:rsidR="00410E33">
        <w:rPr>
          <w:i w:val="0"/>
          <w:iCs/>
        </w:rPr>
        <w:t xml:space="preserve">SARS-CoV-2 </w:t>
      </w:r>
      <w:r w:rsidR="00397D54">
        <w:rPr>
          <w:i w:val="0"/>
          <w:iCs/>
        </w:rPr>
        <w:t>Spike-pseudotyped lentivir</w:t>
      </w:r>
      <w:r w:rsidR="00564E14">
        <w:rPr>
          <w:i w:val="0"/>
          <w:iCs/>
        </w:rPr>
        <w:t>al particles</w:t>
      </w:r>
      <w:r w:rsidR="00397D54">
        <w:rPr>
          <w:i w:val="0"/>
          <w:iCs/>
        </w:rPr>
        <w:t xml:space="preserve"> by incubating 293T-ACE2 and parental 293T with equivalent amounts </w:t>
      </w:r>
      <w:r w:rsidR="00336E66">
        <w:rPr>
          <w:i w:val="0"/>
          <w:iCs/>
        </w:rPr>
        <w:t xml:space="preserve">of </w:t>
      </w:r>
      <w:r w:rsidR="00564E14">
        <w:rPr>
          <w:i w:val="0"/>
          <w:iCs/>
        </w:rPr>
        <w:t>viral particles</w:t>
      </w:r>
      <w:r w:rsidR="00694DEF">
        <w:rPr>
          <w:i w:val="0"/>
          <w:iCs/>
        </w:rPr>
        <w:t xml:space="preserve"> carrying ZsGreen</w:t>
      </w:r>
      <w:r w:rsidR="00397D54">
        <w:rPr>
          <w:i w:val="0"/>
          <w:iCs/>
        </w:rPr>
        <w:t xml:space="preserve">. As shown in </w:t>
      </w:r>
      <w:r w:rsidR="00397D54">
        <w:rPr>
          <w:b/>
          <w:bCs/>
          <w:i w:val="0"/>
          <w:iCs/>
        </w:rPr>
        <w:t>Figure 2B</w:t>
      </w:r>
      <w:r w:rsidR="00397D54">
        <w:rPr>
          <w:i w:val="0"/>
          <w:iCs/>
        </w:rPr>
        <w:t xml:space="preserve">, </w:t>
      </w:r>
      <w:r w:rsidR="008C44D6">
        <w:rPr>
          <w:i w:val="0"/>
          <w:iCs/>
        </w:rPr>
        <w:t xml:space="preserve">all </w:t>
      </w:r>
      <w:r w:rsidR="0073678B">
        <w:rPr>
          <w:i w:val="0"/>
          <w:iCs/>
        </w:rPr>
        <w:t>Spike-pseudotyped</w:t>
      </w:r>
      <w:r w:rsidR="00397D54">
        <w:rPr>
          <w:i w:val="0"/>
          <w:iCs/>
        </w:rPr>
        <w:t xml:space="preserve"> virus</w:t>
      </w:r>
      <w:r w:rsidR="008C44D6">
        <w:rPr>
          <w:i w:val="0"/>
          <w:iCs/>
        </w:rPr>
        <w:t>es</w:t>
      </w:r>
      <w:r w:rsidR="00397D54">
        <w:rPr>
          <w:i w:val="0"/>
          <w:iCs/>
        </w:rPr>
        <w:t xml:space="preserve"> </w:t>
      </w:r>
      <w:r w:rsidR="00801728">
        <w:rPr>
          <w:i w:val="0"/>
          <w:iCs/>
        </w:rPr>
        <w:t>can</w:t>
      </w:r>
      <w:r w:rsidR="00336E66">
        <w:rPr>
          <w:i w:val="0"/>
          <w:iCs/>
        </w:rPr>
        <w:t xml:space="preserve"> infect</w:t>
      </w:r>
      <w:r w:rsidR="000379D9">
        <w:rPr>
          <w:i w:val="0"/>
          <w:iCs/>
        </w:rPr>
        <w:t xml:space="preserve"> the 293T-ACE2 but not the 293T cells</w:t>
      </w:r>
      <w:r w:rsidR="00D5196F">
        <w:rPr>
          <w:i w:val="0"/>
          <w:iCs/>
        </w:rPr>
        <w:t xml:space="preserve">. </w:t>
      </w:r>
      <w:r w:rsidR="00C951F6">
        <w:rPr>
          <w:i w:val="0"/>
          <w:iCs/>
        </w:rPr>
        <w:t>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6492A50B" w14:textId="4DB03C00" w:rsidR="00D90B27" w:rsidRPr="007A571F" w:rsidRDefault="00DE70D7" w:rsidP="00A46E69">
      <w:pPr>
        <w:pStyle w:val="MDPI22heading2"/>
        <w:jc w:val="both"/>
        <w:rPr>
          <w:i w:val="0"/>
          <w:iCs/>
        </w:rPr>
      </w:pPr>
      <w:r>
        <w:rPr>
          <w:i w:val="0"/>
          <w:iCs/>
        </w:rPr>
        <w:lastRenderedPageBreak/>
        <w:t xml:space="preserve">To quantify the titers of lentiviral </w:t>
      </w:r>
      <w:r w:rsidR="00B557DE">
        <w:rPr>
          <w:i w:val="0"/>
          <w:iCs/>
        </w:rPr>
        <w:t>particles</w:t>
      </w:r>
      <w:r>
        <w:rPr>
          <w:i w:val="0"/>
          <w:iCs/>
        </w:rPr>
        <w:t xml:space="preserve"> pseudotyped with each of the Spike variants, we</w:t>
      </w:r>
      <w:r w:rsidR="00E120B6">
        <w:rPr>
          <w:i w:val="0"/>
          <w:iCs/>
        </w:rPr>
        <w:t xml:space="preserve"> produced </w:t>
      </w:r>
      <w:r w:rsidR="00B557DE">
        <w:rPr>
          <w:i w:val="0"/>
          <w:iCs/>
        </w:rPr>
        <w:t>particles</w:t>
      </w:r>
      <w:r w:rsidR="00E120B6">
        <w:rPr>
          <w:i w:val="0"/>
          <w:iCs/>
        </w:rPr>
        <w:t xml:space="preserve">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w:t>
      </w:r>
      <w:r w:rsidR="00B557DE">
        <w:rPr>
          <w:i w:val="0"/>
          <w:iCs/>
        </w:rPr>
        <w:t>viral particles</w:t>
      </w:r>
      <w:r w:rsidR="003F6F5E">
        <w:rPr>
          <w:i w:val="0"/>
          <w:iCs/>
        </w:rPr>
        <w:t xml:space="preserve">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w:t>
      </w:r>
      <w:r w:rsidR="00B557DE">
        <w:rPr>
          <w:i w:val="0"/>
          <w:iCs/>
        </w:rPr>
        <w:t>particles</w:t>
      </w:r>
      <w:r w:rsidR="00E7412A">
        <w:rPr>
          <w:i w:val="0"/>
          <w:iCs/>
        </w:rPr>
        <w:t xml:space="preserve"> can be further concentrated by </w:t>
      </w:r>
      <w:r w:rsidR="00E96875">
        <w:rPr>
          <w:i w:val="0"/>
          <w:iCs/>
        </w:rPr>
        <w:t xml:space="preserve">a variety of methods </w:t>
      </w:r>
      <w:r w:rsidR="00C50DDF">
        <w:rPr>
          <w:i w:val="0"/>
          <w:iCs/>
        </w:rPr>
        <w:fldChar w:fldCharType="begin" w:fldLock="1"/>
      </w:r>
      <w:r w:rsidR="005B75E8">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5B75E8">
        <w:rPr>
          <w:rFonts w:ascii="Cambria Math" w:hAnsi="Cambria Math" w:cs="Cambria Math"/>
          <w:i w:val="0"/>
          <w:iCs/>
        </w:rPr>
        <w:instrText>≊</w:instrText>
      </w:r>
      <w:r w:rsidR="005B75E8">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Biotechnology","id":"ITEM-2","issue":"98","issued":{"date-parts":[["2013"]]},"title":"Simplified production and concentration of lentiviral vectors to achieve high transduction in primary human T cells","type":"article-journal","volume":"13"},"uris":["http://www.mendeley.com/documents/?uuid=2aea1fc0-32ac-4856-a29b-0de12d73edd7"]}],"mendeley":{"formattedCitation":"[52,53]","plainTextFormattedCitation":"[52,53]","previouslyFormattedCitation":"[52,53]"},"properties":{"noteIndex":0},"schema":"https://github.com/citation-style-language/schema/raw/master/csl-citation.json"}</w:instrText>
      </w:r>
      <w:r w:rsidR="00C50DDF">
        <w:rPr>
          <w:i w:val="0"/>
          <w:iCs/>
        </w:rPr>
        <w:fldChar w:fldCharType="separate"/>
      </w:r>
      <w:r w:rsidR="005B75E8" w:rsidRPr="005B75E8">
        <w:rPr>
          <w:i w:val="0"/>
          <w:iCs/>
        </w:rPr>
        <w:t>[52,53]</w:t>
      </w:r>
      <w:r w:rsidR="00C50DDF">
        <w:rPr>
          <w:i w:val="0"/>
          <w:iCs/>
        </w:rPr>
        <w:fldChar w:fldCharType="end"/>
      </w:r>
      <w:r w:rsidR="00E96875">
        <w:rPr>
          <w:i w:val="0"/>
          <w:iCs/>
        </w:rPr>
        <w:t>.</w:t>
      </w:r>
      <w:r w:rsidR="00E120B6">
        <w:rPr>
          <w:i w:val="0"/>
          <w:iCs/>
        </w:rPr>
        <w:t xml:space="preserve"> </w:t>
      </w:r>
      <w:r w:rsidR="00E96875">
        <w:rPr>
          <w:i w:val="0"/>
          <w:iCs/>
        </w:rPr>
        <w:t xml:space="preserve">We then produced </w:t>
      </w:r>
      <w:r w:rsidR="00B557DE">
        <w:rPr>
          <w:i w:val="0"/>
          <w:iCs/>
        </w:rPr>
        <w:t>viral particles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w:t>
      </w:r>
      <w:r w:rsidR="00883042">
        <w:rPr>
          <w:i w:val="0"/>
          <w:iCs/>
        </w:rPr>
        <w:t xml:space="preserve"> </w:t>
      </w:r>
      <w:r w:rsidR="00E37EB1">
        <w:rPr>
          <w:i w:val="0"/>
          <w:iCs/>
        </w:rPr>
        <w:t xml:space="preserve">G. </w:t>
      </w:r>
      <w:r w:rsidR="00463165">
        <w:rPr>
          <w:i w:val="0"/>
          <w:iCs/>
        </w:rPr>
        <w:t>As expected</w:t>
      </w:r>
      <w:r w:rsidR="00E37EB1">
        <w:rPr>
          <w:i w:val="0"/>
          <w:iCs/>
        </w:rPr>
        <w:t>,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7A571F">
        <w:rPr>
          <w:i w:val="0"/>
          <w:iCs/>
        </w:rPr>
        <w:t>, since the ZsGreen in the former construct is driven by an IRES rather than the primary promoter</w:t>
      </w:r>
      <w:r w:rsidR="00B753DB">
        <w:rPr>
          <w:i w:val="0"/>
          <w:iCs/>
        </w:rPr>
        <w:t>.</w:t>
      </w:r>
      <w:r w:rsidR="00E37EB1">
        <w:rPr>
          <w:i w:val="0"/>
          <w:iCs/>
        </w:rPr>
        <w:t xml:space="preserve"> </w:t>
      </w: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788EA1DB"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proofErr w:type="spellStart"/>
      <w:r w:rsidR="002905B1">
        <w:t>pseudotyped</w:t>
      </w:r>
      <w:proofErr w:type="spellEnd"/>
      <w:r w:rsidR="002905B1">
        <w:t xml:space="preserve"> </w:t>
      </w:r>
      <w:r w:rsidR="00B557DE">
        <w:t>lentiviral particles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w:t>
      </w:r>
      <w:proofErr w:type="spellStart"/>
      <w:r w:rsidR="00F642BE">
        <w:t>pseudotyped</w:t>
      </w:r>
      <w:proofErr w:type="spellEnd"/>
      <w:r w:rsidR="00F642BE">
        <w:t xml:space="preserve"> with the three Spike variants or VSV</w:t>
      </w:r>
      <w:r w:rsidR="00883042">
        <w:t xml:space="preserve"> </w:t>
      </w:r>
      <w:r w:rsidR="00F642BE">
        <w:t xml:space="preserve">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B557DE">
        <w:t>viral particles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infecting ~2.3</w:t>
      </w:r>
      <w:r w:rsidR="001251B9">
        <w:t>x10</w:t>
      </w:r>
      <w:r w:rsidR="001251B9" w:rsidRPr="00F9385F">
        <w:rPr>
          <w:vertAlign w:val="superscript"/>
        </w:rPr>
        <w:t>4</w:t>
      </w:r>
      <w:r w:rsidR="001251B9">
        <w:t xml:space="preserve"> </w:t>
      </w:r>
      <w:r w:rsidR="004B3754">
        <w:t xml:space="preserve">293T-ACE2 </w:t>
      </w:r>
      <w:r w:rsidR="00E83706">
        <w:t>cells per well in 96-well plates</w:t>
      </w:r>
      <w:r w:rsidR="004B3754">
        <w:t>. The RLUs per mL for the Spike-</w:t>
      </w:r>
      <w:proofErr w:type="spellStart"/>
      <w:r w:rsidR="004B3754">
        <w:t>pseudotyped</w:t>
      </w:r>
      <w:proofErr w:type="spellEnd"/>
      <w:r w:rsidR="004B3754">
        <w:t xml:space="preserve"> viruses are the average of three 3-fold serial dilutions of virus starting at 50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4B3754">
        <w:t>. For the VSV G-</w:t>
      </w:r>
      <w:proofErr w:type="spellStart"/>
      <w:r w:rsidR="004B3754">
        <w:t>pseudotyped</w:t>
      </w:r>
      <w:proofErr w:type="spellEnd"/>
      <w:r w:rsidR="004B3754">
        <w:t xml:space="preserve"> virus, RLUs per mL were averaged from two 3-fold dilutions starting at 3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w:t>
      </w:r>
      <w:r w:rsidR="004E4555">
        <w:rPr>
          <w:color w:val="000000" w:themeColor="text1"/>
        </w:rPr>
        <w:t>transduced</w:t>
      </w:r>
      <w:r w:rsidR="004E4555" w:rsidRPr="00672CA6">
        <w:rPr>
          <w:color w:val="000000" w:themeColor="text1"/>
        </w:rPr>
        <w:t xml:space="preserve"> </w:t>
      </w:r>
      <w:r w:rsidR="00592016" w:rsidRPr="00672CA6">
        <w:rPr>
          <w:color w:val="000000" w:themeColor="text1"/>
        </w:rPr>
        <w:t xml:space="preserve">with </w:t>
      </w:r>
      <w:r w:rsidR="00D0735F" w:rsidRPr="00672CA6">
        <w:rPr>
          <w:color w:val="000000" w:themeColor="text1"/>
        </w:rPr>
        <w:t xml:space="preserve">Spike </w:t>
      </w:r>
      <w:proofErr w:type="spellStart"/>
      <w:r w:rsidR="00D0735F" w:rsidRPr="00672CA6">
        <w:rPr>
          <w:color w:val="000000" w:themeColor="text1"/>
        </w:rPr>
        <w:t>pseudotyped</w:t>
      </w:r>
      <w:proofErr w:type="spellEnd"/>
      <w:r w:rsidR="00D0735F" w:rsidRPr="00672CA6">
        <w:rPr>
          <w:color w:val="000000" w:themeColor="text1"/>
        </w:rPr>
        <w:t xml:space="preserve">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63165">
        <w:rPr>
          <w:color w:val="000000" w:themeColor="text1"/>
        </w:rPr>
        <w:t>strongly</w:t>
      </w:r>
      <w:r w:rsidR="00463165"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680029F2" w:rsidR="007E7880" w:rsidRDefault="0084229B" w:rsidP="00E459DC">
      <w:pPr>
        <w:pStyle w:val="MDPI22heading2"/>
        <w:spacing w:before="0" w:after="0"/>
        <w:jc w:val="both"/>
        <w:rPr>
          <w:i w:val="0"/>
          <w:iCs/>
          <w:color w:val="000000" w:themeColor="text1"/>
        </w:rPr>
      </w:pPr>
      <w:r>
        <w:rPr>
          <w:i w:val="0"/>
          <w:iCs/>
        </w:rPr>
        <w:lastRenderedPageBreak/>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w:t>
      </w:r>
      <w:r w:rsidR="000C44E0">
        <w:rPr>
          <w:i w:val="0"/>
          <w:iCs/>
          <w:color w:val="000000" w:themeColor="text1"/>
        </w:rPr>
        <w:t>per well of a 96-well plate are necessary to achieve a signal &gt;1,000-fold above the background luciferase activity of virus-only controls</w:t>
      </w:r>
      <w:r w:rsidR="009B185B" w:rsidRPr="009579A4">
        <w:rPr>
          <w:i w:val="0"/>
          <w:iCs/>
          <w:color w:val="000000" w:themeColor="text1"/>
        </w:rPr>
        <w:t>,</w:t>
      </w:r>
      <w:r w:rsidR="000C44E0">
        <w:rPr>
          <w:i w:val="0"/>
          <w:iCs/>
          <w:color w:val="000000" w:themeColor="text1"/>
        </w:rPr>
        <w:t xml:space="preserve"> this assay requires</w:t>
      </w:r>
      <w:r w:rsidR="009B185B" w:rsidRPr="009579A4">
        <w:rPr>
          <w:i w:val="0"/>
          <w:iCs/>
          <w:color w:val="000000" w:themeColor="text1"/>
        </w:rPr>
        <w:t xml:space="preserve"> </w:t>
      </w:r>
      <w:r w:rsidR="00D86F00">
        <w:rPr>
          <w:i w:val="0"/>
          <w:iCs/>
          <w:color w:val="000000" w:themeColor="text1"/>
        </w:rPr>
        <w:t xml:space="preserve">only </w:t>
      </w:r>
      <w:r w:rsidR="009B185B" w:rsidRPr="009579A4">
        <w:rPr>
          <w:i w:val="0"/>
          <w:iCs/>
          <w:color w:val="000000" w:themeColor="text1"/>
        </w:rPr>
        <w:t xml:space="preserve">a relatively modest volume of virus is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0D91C3F9" w:rsidR="005D2C50" w:rsidRPr="00A07B01" w:rsidRDefault="005D2C50" w:rsidP="00E459DC">
      <w:pPr>
        <w:pStyle w:val="MDPI22heading2"/>
        <w:spacing w:before="0" w:after="0"/>
        <w:jc w:val="both"/>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5B75E8">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[54]","plainTextFormattedCitation":"[54]","previouslyFormattedCitation":"[54]"},"properties":{"noteIndex":0},"schema":"https://github.com/citation-style-language/schema/raw/master/csl-citation.json"}</w:instrText>
      </w:r>
      <w:r w:rsidR="00C94E4B">
        <w:rPr>
          <w:i w:val="0"/>
          <w:iCs/>
          <w:color w:val="000000" w:themeColor="text1"/>
        </w:rPr>
        <w:fldChar w:fldCharType="separate"/>
      </w:r>
      <w:r w:rsidR="005B75E8" w:rsidRPr="005B75E8">
        <w:rPr>
          <w:i w:val="0"/>
          <w:iCs/>
          <w:color w:val="000000" w:themeColor="text1"/>
        </w:rPr>
        <w:t>[54]</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w:t>
      </w:r>
      <w:r w:rsidR="00B27FE4">
        <w:rPr>
          <w:i w:val="0"/>
          <w:iCs/>
          <w:color w:val="000000" w:themeColor="text1"/>
        </w:rPr>
        <w:t>As</w:t>
      </w:r>
      <w:r w:rsidR="00D13E5E">
        <w:rPr>
          <w:i w:val="0"/>
          <w:iCs/>
          <w:color w:val="000000" w:themeColor="text1"/>
        </w:rPr>
        <w:t xml:space="preserve"> negative </w:t>
      </w:r>
      <w:r w:rsidR="00B27FE4">
        <w:rPr>
          <w:i w:val="0"/>
          <w:iCs/>
          <w:color w:val="000000" w:themeColor="text1"/>
        </w:rPr>
        <w:t xml:space="preserve">controls (not expected to neutralized) we used sera collected prior to the emergence of SARS-CoV-2 in late 2019. </w:t>
      </w:r>
      <w:r w:rsidR="00A07B01">
        <w:rPr>
          <w:i w:val="0"/>
          <w:iCs/>
          <w:color w:val="000000" w:themeColor="text1"/>
        </w:rPr>
        <w:t xml:space="preserve">For these assays, we first made serial dilutions of </w:t>
      </w:r>
      <w:r w:rsidR="00BD3841">
        <w:rPr>
          <w:i w:val="0"/>
          <w:iCs/>
          <w:color w:val="000000" w:themeColor="text1"/>
        </w:rPr>
        <w:t xml:space="preserve">the </w:t>
      </w:r>
      <w:r w:rsidR="00A655D5">
        <w:rPr>
          <w:i w:val="0"/>
          <w:iCs/>
          <w:color w:val="000000" w:themeColor="text1"/>
        </w:rPr>
        <w:t>plasma</w:t>
      </w:r>
      <w:r w:rsidR="00BD3841">
        <w:rPr>
          <w:i w:val="0"/>
          <w:iCs/>
          <w:color w:val="000000" w:themeColor="text1"/>
        </w:rPr>
        <w:t>, sera,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w:t>
      </w:r>
      <w:r w:rsidR="00BD3841">
        <w:rPr>
          <w:i w:val="0"/>
          <w:iCs/>
          <w:color w:val="000000" w:themeColor="text1"/>
        </w:rPr>
        <w:t>. We</w:t>
      </w:r>
      <w:r w:rsidR="00A07B01">
        <w:rPr>
          <w:i w:val="0"/>
          <w:iCs/>
          <w:color w:val="000000" w:themeColor="text1"/>
        </w:rPr>
        <w:t xml:space="preserve"> then incubated</w:t>
      </w:r>
      <w:r w:rsidR="00BD3841">
        <w:rPr>
          <w:i w:val="0"/>
          <w:iCs/>
          <w:color w:val="000000" w:themeColor="text1"/>
        </w:rPr>
        <w:t xml:space="preserve"> these dilutions for 60 minutes</w:t>
      </w:r>
      <w:r w:rsidR="00A07B01">
        <w:rPr>
          <w:i w:val="0"/>
          <w:iCs/>
          <w:color w:val="000000" w:themeColor="text1"/>
        </w:rPr>
        <w:t xml:space="preserve"> with</w:t>
      </w:r>
      <w:r w:rsidR="00BD3841">
        <w:rPr>
          <w:i w:val="0"/>
          <w:iCs/>
          <w:color w:val="000000" w:themeColor="text1"/>
        </w:rPr>
        <w:t xml:space="preserve"> a volume of pseudotyped lentiviral particles sufficient to achieve</w:t>
      </w:r>
      <w:r w:rsidR="00A07B01">
        <w:rPr>
          <w:i w:val="0"/>
          <w:iCs/>
          <w:color w:val="000000" w:themeColor="text1"/>
        </w:rPr>
        <w:t xml:space="preserve"> </w:t>
      </w:r>
      <w:r w:rsidR="00D84084" w:rsidRPr="00D84084">
        <w:rPr>
          <w:i w:val="0"/>
          <w:iCs/>
          <w:color w:val="000000" w:themeColor="text1"/>
        </w:rPr>
        <w:t>2</w:t>
      </w:r>
      <w:r w:rsidR="00D84084">
        <w:rPr>
          <w:i w:val="0"/>
          <w:iCs/>
          <w:color w:val="000000" w:themeColor="text1"/>
        </w:rPr>
        <w:t>x10</w:t>
      </w:r>
      <w:r w:rsidR="00D84084">
        <w:rPr>
          <w:i w:val="0"/>
          <w:iCs/>
          <w:color w:val="000000" w:themeColor="text1"/>
          <w:vertAlign w:val="superscript"/>
        </w:rPr>
        <w:t>5</w:t>
      </w:r>
      <w:r w:rsidR="00A07B01" w:rsidRPr="00D84084">
        <w:rPr>
          <w:i w:val="0"/>
          <w:iCs/>
          <w:color w:val="000000" w:themeColor="text1"/>
        </w:rPr>
        <w:t xml:space="preserve"> </w:t>
      </w:r>
      <w:r w:rsidR="00A07B01">
        <w:rPr>
          <w:i w:val="0"/>
          <w:iCs/>
          <w:color w:val="000000" w:themeColor="text1"/>
        </w:rPr>
        <w:t xml:space="preserve">RLUs </w:t>
      </w:r>
      <w:r w:rsidR="00D84084">
        <w:rPr>
          <w:i w:val="0"/>
          <w:iCs/>
          <w:color w:val="000000" w:themeColor="text1"/>
        </w:rPr>
        <w:t xml:space="preserve">of </w:t>
      </w:r>
      <w:r w:rsidR="00BD3841">
        <w:rPr>
          <w:i w:val="0"/>
          <w:iCs/>
          <w:color w:val="000000" w:themeColor="text1"/>
        </w:rPr>
        <w:t>luciferase sig</w:t>
      </w:r>
      <w:r w:rsidR="00085205">
        <w:rPr>
          <w:i w:val="0"/>
          <w:iCs/>
          <w:color w:val="000000" w:themeColor="text1"/>
        </w:rPr>
        <w:t>na</w:t>
      </w:r>
      <w:r w:rsidR="00BD3841">
        <w:rPr>
          <w:i w:val="0"/>
          <w:iCs/>
          <w:color w:val="000000" w:themeColor="text1"/>
        </w:rPr>
        <w:t>l</w:t>
      </w:r>
      <w:r w:rsidR="00085205">
        <w:rPr>
          <w:i w:val="0"/>
          <w:iCs/>
          <w:color w:val="000000" w:themeColor="text1"/>
        </w:rPr>
        <w:t xml:space="preserve"> per well. Finally, we added </w:t>
      </w:r>
      <w:r w:rsidR="00BE6EE6">
        <w:rPr>
          <w:i w:val="0"/>
          <w:iCs/>
          <w:color w:val="000000" w:themeColor="text1"/>
        </w:rPr>
        <w:t xml:space="preserve">the mix to </w:t>
      </w:r>
      <w:r w:rsidR="00C951F6" w:rsidRPr="009579A4">
        <w:rPr>
          <w:i w:val="0"/>
          <w:iCs/>
          <w:color w:val="000000" w:themeColor="text1"/>
        </w:rPr>
        <w:t>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768D2668" w:rsidR="00D90B27" w:rsidRPr="00325902" w:rsidRDefault="000C7A01" w:rsidP="005E53B6">
            <w:pPr>
              <w:pStyle w:val="MDPI52figure"/>
              <w:adjustRightInd w:val="0"/>
              <w:snapToGrid w:val="0"/>
              <w:rPr>
                <w:sz w:val="20"/>
              </w:rPr>
            </w:pPr>
            <w:r>
              <w:rPr>
                <w:noProof/>
                <w:snapToGrid/>
                <w:sz w:val="20"/>
              </w:rPr>
              <w:drawing>
                <wp:inline distT="0" distB="0" distL="0" distR="0" wp14:anchorId="20075CCB" wp14:editId="607AE3C2">
                  <wp:extent cx="5588355" cy="303212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8355" cy="3032124"/>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7BCA7179" w:rsidR="00D90B27" w:rsidRPr="005918D0" w:rsidRDefault="00D90B27" w:rsidP="00D90B27">
      <w:pPr>
        <w:pStyle w:val="MDPI51figurecaption"/>
      </w:pPr>
      <w:r w:rsidRPr="00325902">
        <w:rPr>
          <w:b/>
        </w:rPr>
        <w:t xml:space="preserve">Figure </w:t>
      </w:r>
      <w:r>
        <w:rPr>
          <w:b/>
        </w:rPr>
        <w:t>4</w:t>
      </w:r>
      <w:r w:rsidRPr="00325902">
        <w:rPr>
          <w:b/>
        </w:rPr>
        <w:t>.</w:t>
      </w:r>
      <w:r w:rsidRPr="00325902">
        <w:t xml:space="preserve"> </w:t>
      </w:r>
      <w:r>
        <w:t>Neutralization assays.</w:t>
      </w:r>
      <w:r w:rsidR="003E2FC3">
        <w:t xml:space="preserve"> </w:t>
      </w:r>
      <w:r w:rsidR="005D2C50">
        <w:t>(</w:t>
      </w:r>
      <w:r w:rsidR="005D2C50">
        <w:rPr>
          <w:b/>
          <w:bCs/>
        </w:rPr>
        <w:t>A</w:t>
      </w:r>
      <w:r w:rsidR="005D2C50">
        <w:t xml:space="preserve">) Neutralization assay using </w:t>
      </w:r>
      <w:r w:rsidR="007D6273">
        <w:t>plasma</w:t>
      </w:r>
      <w:r w:rsidR="009425DC">
        <w:t xml:space="preserve"> collected from a confirmed SARS-CoV-2 infected patient at</w:t>
      </w:r>
      <w:r w:rsidR="00B54AD6">
        <w:t xml:space="preserve"> 19</w:t>
      </w:r>
      <w:r w:rsidR="00D75DA4">
        <w:t xml:space="preserve"> </w:t>
      </w:r>
      <w:r w:rsidR="00B54AD6">
        <w:t>days post-symptom onset</w:t>
      </w:r>
      <w:r w:rsidR="00797136">
        <w:t xml:space="preserve"> </w:t>
      </w:r>
      <w:r w:rsidR="00797136" w:rsidRPr="001C2AFA">
        <w:rPr>
          <w:color w:val="000000" w:themeColor="text1"/>
        </w:rPr>
        <w:t>(“</w:t>
      </w:r>
      <w:proofErr w:type="spellStart"/>
      <w:r w:rsidR="00797136" w:rsidRPr="001C2AFA">
        <w:rPr>
          <w:color w:val="000000" w:themeColor="text1"/>
        </w:rPr>
        <w:t>p.s.o</w:t>
      </w:r>
      <w:proofErr w:type="spellEnd"/>
      <w:r w:rsidR="00797136" w:rsidRPr="001C2AFA">
        <w:rPr>
          <w:color w:val="000000" w:themeColor="text1"/>
        </w:rPr>
        <w:t>.”)</w:t>
      </w:r>
      <w:r w:rsidR="00B54AD6" w:rsidRPr="001C2AFA">
        <w:rPr>
          <w:color w:val="000000" w:themeColor="text1"/>
        </w:rPr>
        <w:t>.</w:t>
      </w:r>
      <w:r w:rsidR="00797136">
        <w:t xml:space="preserve"> The IC50 for this plasma was </w:t>
      </w:r>
      <w:r w:rsidR="00797136">
        <w:rPr>
          <w:bCs/>
        </w:rPr>
        <w:t>1:20</w:t>
      </w:r>
      <w:r w:rsidR="007945A3">
        <w:rPr>
          <w:bCs/>
        </w:rPr>
        <w:t>76</w:t>
      </w:r>
      <w:r w:rsidR="00797136">
        <w:rPr>
          <w:bCs/>
        </w:rPr>
        <w:t xml:space="preserve"> for </w:t>
      </w:r>
      <w:r w:rsidR="007945A3">
        <w:rPr>
          <w:bCs/>
        </w:rPr>
        <w:t xml:space="preserve">the </w:t>
      </w:r>
      <w:r w:rsidR="00797136">
        <w:rPr>
          <w:bCs/>
        </w:rPr>
        <w:t>Spike-</w:t>
      </w:r>
      <w:proofErr w:type="spellStart"/>
      <w:r w:rsidR="00797136">
        <w:rPr>
          <w:bCs/>
        </w:rPr>
        <w:t>pseudotype</w:t>
      </w:r>
      <w:proofErr w:type="spellEnd"/>
      <w:r w:rsidR="007945A3">
        <w:rPr>
          <w:bCs/>
        </w:rPr>
        <w:t>, 1:1334 for the Spike-ALAYT-</w:t>
      </w:r>
      <w:proofErr w:type="spellStart"/>
      <w:r w:rsidR="007945A3">
        <w:rPr>
          <w:bCs/>
        </w:rPr>
        <w:t>pseudotype</w:t>
      </w:r>
      <w:proofErr w:type="spellEnd"/>
      <w:r w:rsidR="007945A3">
        <w:rPr>
          <w:bCs/>
        </w:rPr>
        <w:t xml:space="preserve">, and 1:1605 for the Spike, </w:t>
      </w:r>
      <w:proofErr w:type="spellStart"/>
      <w:r w:rsidR="007945A3">
        <w:rPr>
          <w:bCs/>
        </w:rPr>
        <w:t>HA</w:t>
      </w:r>
      <w:r w:rsidR="00E968BA">
        <w:rPr>
          <w:bCs/>
        </w:rPr>
        <w:t>t</w:t>
      </w:r>
      <w:r w:rsidR="007945A3">
        <w:rPr>
          <w:bCs/>
        </w:rPr>
        <w:t>ail-pseudotype</w:t>
      </w:r>
      <w:proofErr w:type="spellEnd"/>
      <w:r w:rsidR="007945A3">
        <w:rPr>
          <w:bCs/>
        </w:rPr>
        <w:t>.</w:t>
      </w:r>
      <w:r w:rsidR="00797136">
        <w:t xml:space="preserve"> </w:t>
      </w:r>
      <w:r w:rsidR="00B54AD6">
        <w:t>(</w:t>
      </w:r>
      <w:r w:rsidR="00B54AD6">
        <w:rPr>
          <w:b/>
          <w:bCs/>
        </w:rPr>
        <w:t>B</w:t>
      </w:r>
      <w:r w:rsidR="00B54AD6">
        <w:t>) Neutralization assay using soluble ACE2 protein</w:t>
      </w:r>
      <w:r w:rsidR="000E6111">
        <w:t xml:space="preserve"> fused to the Fc domain from IgG</w:t>
      </w:r>
      <w:r w:rsidR="00797136">
        <w:t xml:space="preserve"> (ACE2-Fc)</w:t>
      </w:r>
      <w:r w:rsidR="007945A3">
        <w:t>.</w:t>
      </w:r>
      <w:r w:rsidR="00797136">
        <w:t xml:space="preserve"> The IC50 for ACE2-Fc was </w:t>
      </w:r>
      <w:r w:rsidR="00797136">
        <w:rPr>
          <w:bCs/>
        </w:rPr>
        <w:t>2</w:t>
      </w:r>
      <w:r w:rsidR="007945A3">
        <w:rPr>
          <w:bCs/>
        </w:rPr>
        <w:t>.49</w:t>
      </w:r>
      <w:r w:rsidR="00797136">
        <w:rPr>
          <w:bCs/>
        </w:rPr>
        <w:t xml:space="preserve"> </w:t>
      </w:r>
      <w:proofErr w:type="spellStart"/>
      <w:r w:rsidR="00797136" w:rsidRPr="00324D9A">
        <w:rPr>
          <w:bCs/>
          <w:color w:val="000000" w:themeColor="text1"/>
        </w:rPr>
        <w:t>μ</w:t>
      </w:r>
      <w:r w:rsidR="00797136">
        <w:rPr>
          <w:bCs/>
          <w:color w:val="000000" w:themeColor="text1"/>
        </w:rPr>
        <w:t>g</w:t>
      </w:r>
      <w:proofErr w:type="spellEnd"/>
      <w:r w:rsidR="00797136">
        <w:rPr>
          <w:bCs/>
          <w:color w:val="000000" w:themeColor="text1"/>
        </w:rPr>
        <w:t>/mL for the Spi</w:t>
      </w:r>
      <w:r w:rsidR="007945A3">
        <w:rPr>
          <w:bCs/>
          <w:color w:val="000000" w:themeColor="text1"/>
        </w:rPr>
        <w:t>ke-</w:t>
      </w:r>
      <w:proofErr w:type="spellStart"/>
      <w:r w:rsidR="007945A3">
        <w:rPr>
          <w:bCs/>
          <w:color w:val="000000" w:themeColor="text1"/>
        </w:rPr>
        <w:t>psdeudotype</w:t>
      </w:r>
      <w:proofErr w:type="spellEnd"/>
      <w:r w:rsidR="007945A3">
        <w:rPr>
          <w:bCs/>
          <w:color w:val="000000" w:themeColor="text1"/>
        </w:rPr>
        <w:t xml:space="preserve">, 1.75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r w:rsidR="007945A3">
        <w:rPr>
          <w:bCs/>
          <w:color w:val="000000" w:themeColor="text1"/>
        </w:rPr>
        <w:t>ALAYT</w:t>
      </w:r>
      <w:r w:rsidR="00797136">
        <w:rPr>
          <w:bCs/>
          <w:color w:val="000000" w:themeColor="text1"/>
        </w:rPr>
        <w:t>-</w:t>
      </w:r>
      <w:proofErr w:type="spellStart"/>
      <w:r w:rsidR="00797136">
        <w:rPr>
          <w:bCs/>
          <w:color w:val="000000" w:themeColor="text1"/>
        </w:rPr>
        <w:t>pseudotype</w:t>
      </w:r>
      <w:proofErr w:type="spellEnd"/>
      <w:r w:rsidR="007945A3">
        <w:rPr>
          <w:bCs/>
          <w:color w:val="000000" w:themeColor="text1"/>
        </w:rPr>
        <w:t xml:space="preserve">, and </w:t>
      </w:r>
      <w:r w:rsidR="007945A3">
        <w:rPr>
          <w:bCs/>
        </w:rPr>
        <w:t xml:space="preserve">0.25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proofErr w:type="spellStart"/>
      <w:r w:rsidR="007945A3">
        <w:rPr>
          <w:bCs/>
          <w:color w:val="000000" w:themeColor="text1"/>
        </w:rPr>
        <w:t>HA</w:t>
      </w:r>
      <w:r w:rsidR="00E968BA">
        <w:rPr>
          <w:bCs/>
          <w:color w:val="000000" w:themeColor="text1"/>
        </w:rPr>
        <w:t>t</w:t>
      </w:r>
      <w:r w:rsidR="007945A3">
        <w:rPr>
          <w:bCs/>
          <w:color w:val="000000" w:themeColor="text1"/>
        </w:rPr>
        <w:t>ail</w:t>
      </w:r>
      <w:proofErr w:type="spellEnd"/>
      <w:r w:rsidR="007945A3">
        <w:rPr>
          <w:bCs/>
          <w:color w:val="000000" w:themeColor="text1"/>
        </w:rPr>
        <w:t xml:space="preserve"> </w:t>
      </w:r>
      <w:proofErr w:type="spellStart"/>
      <w:r w:rsidR="00E968BA">
        <w:rPr>
          <w:bCs/>
          <w:color w:val="000000" w:themeColor="text1"/>
        </w:rPr>
        <w:t>pseudotype</w:t>
      </w:r>
      <w:proofErr w:type="spellEnd"/>
      <w:r w:rsidR="00B54AD6">
        <w:t>.</w:t>
      </w:r>
      <w:r w:rsidR="00BE3DC1">
        <w:t xml:space="preserve"> (</w:t>
      </w:r>
      <w:r w:rsidR="00BE3DC1">
        <w:rPr>
          <w:b/>
          <w:bCs/>
        </w:rPr>
        <w:t>C</w:t>
      </w:r>
      <w:r w:rsidR="00BE3DC1">
        <w:t>) Ne</w:t>
      </w:r>
      <w:r w:rsidR="0042744A">
        <w:t xml:space="preserve">gative control </w:t>
      </w:r>
      <w:r w:rsidR="00BE3DC1">
        <w:t>ser</w:t>
      </w:r>
      <w:r w:rsidR="00EC6297">
        <w:t>a</w:t>
      </w:r>
      <w:r w:rsidR="00BE3DC1">
        <w:t xml:space="preserve"> collected prior to the emergence of SARS-CoV-2</w:t>
      </w:r>
      <w:r w:rsidR="0042744A">
        <w:t xml:space="preserve"> does not neutralize the Spike-</w:t>
      </w:r>
      <w:proofErr w:type="spellStart"/>
      <w:r w:rsidR="0042744A">
        <w:t>pseudotyped</w:t>
      </w:r>
      <w:proofErr w:type="spellEnd"/>
      <w:r w:rsidR="0042744A">
        <w:t xml:space="preserve"> lentiviral particles</w:t>
      </w:r>
      <w:r w:rsidR="00BE3DC1">
        <w:t xml:space="preserve">. The serum </w:t>
      </w:r>
      <w:r w:rsidR="00A40129">
        <w:t>from</w:t>
      </w:r>
      <w:r w:rsidR="00BE3DC1">
        <w:t xml:space="preserve"> 1989 was </w:t>
      </w:r>
      <w:r w:rsidR="00EC6297">
        <w:t>from a person o</w:t>
      </w:r>
      <w:r w:rsidR="00BE3DC1">
        <w:t>f a similar age</w:t>
      </w:r>
      <w:r w:rsidR="00726A26">
        <w:t xml:space="preserve"> at the time of serum collection</w:t>
      </w:r>
      <w:r w:rsidR="00BE3DC1">
        <w:t xml:space="preserve"> </w:t>
      </w:r>
      <w:r w:rsidR="007945A3">
        <w:t xml:space="preserve">as </w:t>
      </w:r>
      <w:r w:rsidR="00BE3DC1">
        <w:t>the confirmed SARS-CoV-2 infected patient</w:t>
      </w:r>
      <w:r w:rsidR="007945A3">
        <w:t xml:space="preserve"> whose </w:t>
      </w:r>
      <w:r w:rsidR="00A40129">
        <w:t>plasma</w:t>
      </w:r>
      <w:r w:rsidR="007945A3">
        <w:t xml:space="preserve"> was tested in </w:t>
      </w:r>
      <w:r w:rsidR="007945A3">
        <w:rPr>
          <w:b/>
          <w:bCs/>
        </w:rPr>
        <w:t>A</w:t>
      </w:r>
      <w:r w:rsidR="00BE3DC1">
        <w:t>.</w:t>
      </w:r>
      <w:r w:rsidR="007945A3">
        <w:t xml:space="preserve"> High concentrations of naïve serum do seem to </w:t>
      </w:r>
      <w:r w:rsidR="00317CFE">
        <w:t>enhance luciferase signal</w:t>
      </w:r>
      <w:r w:rsidR="007945A3">
        <w:t xml:space="preserve">, perhaps </w:t>
      </w:r>
      <w:r w:rsidR="001869E3">
        <w:t>because of</w:t>
      </w:r>
      <w:r w:rsidR="007945A3">
        <w:t xml:space="preserve"> components </w:t>
      </w:r>
      <w:r w:rsidR="001869E3">
        <w:t>that improve</w:t>
      </w:r>
      <w:r w:rsidR="007945A3">
        <w:t xml:space="preserve"> cell-growth</w:t>
      </w:r>
      <w:r w:rsidR="0045082F">
        <w:t>. Each point shows the average of duplicate values with error bars showing standard error.</w:t>
      </w:r>
    </w:p>
    <w:p w14:paraId="6E0F6193" w14:textId="14747D9E" w:rsidR="004C2FDD" w:rsidRDefault="00F85C43" w:rsidP="001C2AFA">
      <w:pPr>
        <w:pStyle w:val="MDPI21heading1"/>
        <w:spacing w:before="0" w:after="0"/>
        <w:jc w:val="both"/>
        <w:rPr>
          <w:b w:val="0"/>
          <w:bCs/>
          <w:color w:val="000000" w:themeColor="text1"/>
        </w:rPr>
      </w:pPr>
      <w:r>
        <w:tab/>
      </w:r>
      <w:r>
        <w:rPr>
          <w:b w:val="0"/>
          <w:bCs/>
        </w:rPr>
        <w:t xml:space="preserve">Both the </w:t>
      </w:r>
      <w:r w:rsidR="00A3651E">
        <w:rPr>
          <w:b w:val="0"/>
          <w:bCs/>
        </w:rPr>
        <w:t>plasma</w:t>
      </w:r>
      <w:r w:rsidR="0027559C">
        <w:rPr>
          <w:b w:val="0"/>
          <w:bCs/>
        </w:rPr>
        <w:t xml:space="preserve"> from the confirmed SARS-CoV-2-infected patient</w:t>
      </w:r>
      <w:r>
        <w:rPr>
          <w:b w:val="0"/>
          <w:bCs/>
        </w:rPr>
        <w:t xml:space="preserve"> and the soluble ACE2</w:t>
      </w:r>
      <w:r w:rsidR="008B62C7">
        <w:rPr>
          <w:b w:val="0"/>
          <w:bCs/>
        </w:rPr>
        <w:t>-Fc</w:t>
      </w:r>
      <w:r>
        <w:rPr>
          <w:b w:val="0"/>
          <w:bCs/>
        </w:rPr>
        <w:t xml:space="preserve"> effectively neutralized the virus (</w:t>
      </w:r>
      <w:r>
        <w:t>Figure 4</w:t>
      </w:r>
      <w:proofErr w:type="gramStart"/>
      <w:r w:rsidR="0027559C">
        <w:t>A,B</w:t>
      </w:r>
      <w:proofErr w:type="gramEnd"/>
      <w:r>
        <w:rPr>
          <w:b w:val="0"/>
          <w:bCs/>
        </w:rPr>
        <w:t xml:space="preserve">). For the </w:t>
      </w:r>
      <w:r w:rsidR="00E07CB4">
        <w:rPr>
          <w:b w:val="0"/>
          <w:bCs/>
        </w:rPr>
        <w:t>plasma</w:t>
      </w:r>
      <w:r>
        <w:rPr>
          <w:b w:val="0"/>
          <w:bCs/>
        </w:rPr>
        <w:t>, the inhibitory concentration</w:t>
      </w:r>
      <w:r w:rsidR="00B76ED9">
        <w:rPr>
          <w:b w:val="0"/>
          <w:bCs/>
        </w:rPr>
        <w:t>s</w:t>
      </w:r>
      <w:r>
        <w:rPr>
          <w:b w:val="0"/>
          <w:bCs/>
        </w:rPr>
        <w:t xml:space="preserve"> 50% (IC50</w:t>
      </w:r>
      <w:r w:rsidR="00B76ED9">
        <w:rPr>
          <w:b w:val="0"/>
          <w:bCs/>
        </w:rPr>
        <w:t>s</w:t>
      </w:r>
      <w:r>
        <w:rPr>
          <w:b w:val="0"/>
          <w:bCs/>
        </w:rPr>
        <w:t>)</w:t>
      </w:r>
      <w:r w:rsidR="001E09C2">
        <w:rPr>
          <w:b w:val="0"/>
          <w:bCs/>
        </w:rPr>
        <w:t xml:space="preserve"> </w:t>
      </w:r>
      <w:r w:rsidR="00B76ED9">
        <w:rPr>
          <w:b w:val="0"/>
          <w:bCs/>
        </w:rPr>
        <w:t>were</w:t>
      </w:r>
      <w:r w:rsidR="001E09C2">
        <w:rPr>
          <w:b w:val="0"/>
          <w:bCs/>
        </w:rPr>
        <w:t xml:space="preserve"> </w:t>
      </w:r>
      <w:r w:rsidR="00BA7F78">
        <w:rPr>
          <w:b w:val="0"/>
          <w:bCs/>
        </w:rPr>
        <w:sym w:font="Symbol" w:char="F0BB"/>
      </w:r>
      <w:r w:rsidR="001E09C2">
        <w:rPr>
          <w:b w:val="0"/>
          <w:bCs/>
        </w:rPr>
        <w:t>1</w:t>
      </w:r>
      <w:r w:rsidR="00AA20EC">
        <w:rPr>
          <w:b w:val="0"/>
          <w:bCs/>
        </w:rPr>
        <w:t>:1600 (</w:t>
      </w:r>
      <w:r w:rsidR="00D21179">
        <w:rPr>
          <w:b w:val="0"/>
          <w:bCs/>
        </w:rPr>
        <w:sym w:font="Symbol" w:char="F0B1"/>
      </w:r>
      <w:r w:rsidR="00D21179">
        <w:rPr>
          <w:b w:val="0"/>
          <w:bCs/>
        </w:rPr>
        <w:t xml:space="preserve"> 25%</w:t>
      </w:r>
      <w:r w:rsidR="00AA20EC">
        <w:rPr>
          <w:b w:val="0"/>
          <w:bCs/>
        </w:rPr>
        <w:t xml:space="preserve">) </w:t>
      </w:r>
      <w:r w:rsidR="00493037">
        <w:rPr>
          <w:b w:val="0"/>
          <w:bCs/>
        </w:rPr>
        <w:t>for</w:t>
      </w:r>
      <w:r w:rsidR="001E09C2">
        <w:rPr>
          <w:b w:val="0"/>
          <w:bCs/>
        </w:rPr>
        <w:t xml:space="preserve"> </w:t>
      </w:r>
      <w:r w:rsidR="00CC66D1">
        <w:rPr>
          <w:b w:val="0"/>
          <w:bCs/>
        </w:rPr>
        <w:t xml:space="preserve">all </w:t>
      </w:r>
      <w:r w:rsidR="00493037">
        <w:rPr>
          <w:b w:val="0"/>
          <w:bCs/>
        </w:rPr>
        <w:t>three Spike variants</w:t>
      </w:r>
      <w:r>
        <w:rPr>
          <w:b w:val="0"/>
          <w:bCs/>
        </w:rPr>
        <w:t xml:space="preserve">, 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r w:rsidRPr="00F85C43">
        <w:rPr>
          <w:b w:val="0"/>
          <w:bCs/>
          <w:color w:val="000000" w:themeColor="text1"/>
        </w:rPr>
        <w:t>. For soluble ACE2</w:t>
      </w:r>
      <w:r w:rsidR="000E6111">
        <w:rPr>
          <w:b w:val="0"/>
          <w:bCs/>
          <w:color w:val="000000" w:themeColor="text1"/>
        </w:rPr>
        <w:t>-Fc</w:t>
      </w:r>
      <w:r w:rsidRPr="00F85C43">
        <w:rPr>
          <w:b w:val="0"/>
          <w:bCs/>
          <w:color w:val="000000" w:themeColor="text1"/>
        </w:rPr>
        <w:t>, the IC50 was</w:t>
      </w:r>
      <w:r w:rsidR="001E09C2">
        <w:rPr>
          <w:b w:val="0"/>
          <w:bCs/>
          <w:color w:val="000000" w:themeColor="text1"/>
        </w:rPr>
        <w:t xml:space="preserve"> </w:t>
      </w:r>
      <w:r w:rsidR="00CC66D1">
        <w:rPr>
          <w:b w:val="0"/>
          <w:bCs/>
        </w:rPr>
        <w:sym w:font="Symbol" w:char="F0BB"/>
      </w:r>
      <w:r w:rsidR="001E09C2">
        <w:rPr>
          <w:b w:val="0"/>
          <w:bCs/>
          <w:color w:val="000000" w:themeColor="text1"/>
        </w:rPr>
        <w:t xml:space="preserve">2 </w:t>
      </w:r>
      <w:proofErr w:type="spellStart"/>
      <w:r w:rsidR="00336E66" w:rsidRPr="00324D9A">
        <w:rPr>
          <w:b w:val="0"/>
          <w:bCs/>
          <w:color w:val="000000" w:themeColor="text1"/>
        </w:rPr>
        <w:t>μ</w:t>
      </w:r>
      <w:r w:rsidR="001E09C2">
        <w:rPr>
          <w:b w:val="0"/>
          <w:bCs/>
          <w:color w:val="000000" w:themeColor="text1"/>
        </w:rPr>
        <w:t>g</w:t>
      </w:r>
      <w:proofErr w:type="spellEnd"/>
      <w:r w:rsidR="001E09C2">
        <w:rPr>
          <w:b w:val="0"/>
          <w:bCs/>
          <w:color w:val="000000" w:themeColor="text1"/>
        </w:rPr>
        <w:t>/mL with the Spike</w:t>
      </w:r>
      <w:r w:rsidR="007945A3">
        <w:rPr>
          <w:b w:val="0"/>
          <w:bCs/>
          <w:color w:val="000000" w:themeColor="text1"/>
        </w:rPr>
        <w:t xml:space="preserve"> and Spike</w:t>
      </w:r>
      <w:r w:rsidR="004C66A9">
        <w:rPr>
          <w:b w:val="0"/>
          <w:bCs/>
          <w:color w:val="000000" w:themeColor="text1"/>
        </w:rPr>
        <w:t>-</w:t>
      </w:r>
      <w:r w:rsidR="007945A3">
        <w:rPr>
          <w:b w:val="0"/>
          <w:bCs/>
          <w:color w:val="000000" w:themeColor="text1"/>
        </w:rPr>
        <w:t>ALAYT</w:t>
      </w:r>
      <w:r w:rsidR="00336E66">
        <w:rPr>
          <w:b w:val="0"/>
          <w:bCs/>
          <w:color w:val="000000" w:themeColor="text1"/>
        </w:rPr>
        <w:t>-</w:t>
      </w:r>
      <w:proofErr w:type="spellStart"/>
      <w:r w:rsidR="00336E66">
        <w:rPr>
          <w:b w:val="0"/>
          <w:bCs/>
          <w:color w:val="000000" w:themeColor="text1"/>
        </w:rPr>
        <w:t>pseudotyped</w:t>
      </w:r>
      <w:proofErr w:type="spellEnd"/>
      <w:r w:rsidR="00336E66">
        <w:rPr>
          <w:b w:val="0"/>
          <w:bCs/>
          <w:color w:val="000000" w:themeColor="text1"/>
        </w:rPr>
        <w:t xml:space="preserve"> </w:t>
      </w:r>
      <w:r w:rsidR="00A273B4">
        <w:rPr>
          <w:b w:val="0"/>
          <w:bCs/>
          <w:color w:val="000000" w:themeColor="text1"/>
        </w:rPr>
        <w:t xml:space="preserve">lentiviral </w:t>
      </w:r>
      <w:proofErr w:type="gramStart"/>
      <w:r w:rsidR="004C66A9">
        <w:rPr>
          <w:b w:val="0"/>
          <w:bCs/>
          <w:color w:val="000000" w:themeColor="text1"/>
        </w:rPr>
        <w:t>particles</w:t>
      </w:r>
      <w:r w:rsidR="00A273B4">
        <w:rPr>
          <w:b w:val="0"/>
          <w:bCs/>
          <w:color w:val="000000" w:themeColor="text1"/>
        </w:rPr>
        <w:t>, but</w:t>
      </w:r>
      <w:proofErr w:type="gramEnd"/>
      <w:r w:rsidR="00A273B4">
        <w:rPr>
          <w:b w:val="0"/>
          <w:bCs/>
          <w:color w:val="000000" w:themeColor="text1"/>
        </w:rPr>
        <w:t xml:space="preserve"> was notably lower for the Spike-</w:t>
      </w:r>
      <w:proofErr w:type="spellStart"/>
      <w:r w:rsidR="00A273B4">
        <w:rPr>
          <w:b w:val="0"/>
          <w:bCs/>
          <w:color w:val="000000" w:themeColor="text1"/>
        </w:rPr>
        <w:t>HAtail</w:t>
      </w:r>
      <w:proofErr w:type="spellEnd"/>
      <w:r w:rsidR="00A273B4">
        <w:rPr>
          <w:b w:val="0"/>
          <w:bCs/>
          <w:color w:val="000000" w:themeColor="text1"/>
        </w:rPr>
        <w:t xml:space="preserve"> </w:t>
      </w:r>
      <w:proofErr w:type="spellStart"/>
      <w:r w:rsidR="00A273B4">
        <w:rPr>
          <w:b w:val="0"/>
          <w:bCs/>
          <w:color w:val="000000" w:themeColor="text1"/>
        </w:rPr>
        <w:t>pseudotyped</w:t>
      </w:r>
      <w:proofErr w:type="spellEnd"/>
      <w:r w:rsidR="00A273B4">
        <w:rPr>
          <w:b w:val="0"/>
          <w:bCs/>
          <w:color w:val="000000" w:themeColor="text1"/>
        </w:rPr>
        <w:t xml:space="preserve"> lentiviral particles</w:t>
      </w:r>
      <w:r w:rsidR="00340F84">
        <w:rPr>
          <w:b w:val="0"/>
          <w:bCs/>
          <w:color w:val="000000" w:themeColor="text1"/>
        </w:rPr>
        <w:t xml:space="preserve"> (</w:t>
      </w:r>
      <w:r w:rsidR="00340F84">
        <w:rPr>
          <w:color w:val="000000" w:themeColor="text1"/>
        </w:rPr>
        <w:t>Figure 4B</w:t>
      </w:r>
      <w:r w:rsidR="00340F84">
        <w:rPr>
          <w:b w:val="0"/>
          <w:bCs/>
          <w:color w:val="000000" w:themeColor="text1"/>
        </w:rPr>
        <w:t>)</w:t>
      </w:r>
      <w:r w:rsidR="001E09C2">
        <w:rPr>
          <w:b w:val="0"/>
          <w:bCs/>
          <w:color w:val="000000" w:themeColor="text1"/>
        </w:rPr>
        <w:t xml:space="preserve">. </w:t>
      </w:r>
      <w:r w:rsidR="00A273B4">
        <w:rPr>
          <w:b w:val="0"/>
          <w:bCs/>
          <w:color w:val="000000" w:themeColor="text1"/>
        </w:rPr>
        <w:t xml:space="preserve">Our measurement of </w:t>
      </w:r>
      <w:r w:rsidR="00A273B4">
        <w:rPr>
          <w:b w:val="0"/>
          <w:bCs/>
        </w:rPr>
        <w:sym w:font="Symbol" w:char="F0BB"/>
      </w:r>
      <w:r w:rsidR="00A273B4">
        <w:rPr>
          <w:b w:val="0"/>
          <w:bCs/>
          <w:color w:val="000000" w:themeColor="text1"/>
        </w:rPr>
        <w:t xml:space="preserve">2 </w:t>
      </w:r>
      <w:proofErr w:type="spellStart"/>
      <w:r w:rsidR="00A273B4" w:rsidRPr="00324D9A">
        <w:rPr>
          <w:b w:val="0"/>
          <w:bCs/>
          <w:color w:val="000000" w:themeColor="text1"/>
        </w:rPr>
        <w:t>μ</w:t>
      </w:r>
      <w:r w:rsidR="00A273B4">
        <w:rPr>
          <w:b w:val="0"/>
          <w:bCs/>
          <w:color w:val="000000" w:themeColor="text1"/>
        </w:rPr>
        <w:t>g</w:t>
      </w:r>
      <w:proofErr w:type="spellEnd"/>
      <w:r w:rsidR="00A273B4">
        <w:rPr>
          <w:b w:val="0"/>
          <w:bCs/>
          <w:color w:val="000000" w:themeColor="text1"/>
        </w:rPr>
        <w:t>/mL for the unmodified Spike</w:t>
      </w:r>
      <w:r w:rsidR="001E09C2">
        <w:rPr>
          <w:b w:val="0"/>
          <w:bCs/>
          <w:color w:val="000000" w:themeColor="text1"/>
        </w:rPr>
        <w:t xml:space="preserve"> </w:t>
      </w:r>
      <w:r w:rsidR="00181102">
        <w:rPr>
          <w:b w:val="0"/>
          <w:bCs/>
          <w:color w:val="000000" w:themeColor="text1"/>
        </w:rPr>
        <w:t xml:space="preserve">is </w:t>
      </w:r>
      <w:r w:rsidR="001E09C2">
        <w:rPr>
          <w:b w:val="0"/>
          <w:bCs/>
          <w:color w:val="000000" w:themeColor="text1"/>
        </w:rPr>
        <w:t>higher than</w:t>
      </w:r>
      <w:r w:rsidR="003B52CF">
        <w:rPr>
          <w:b w:val="0"/>
          <w:bCs/>
          <w:color w:val="000000" w:themeColor="text1"/>
        </w:rPr>
        <w:t xml:space="preserve"> a previously reported IC50 of 0.1 </w:t>
      </w:r>
      <w:proofErr w:type="spellStart"/>
      <w:r w:rsidR="00336E66" w:rsidRPr="00324D9A">
        <w:rPr>
          <w:b w:val="0"/>
          <w:bCs/>
          <w:color w:val="000000" w:themeColor="text1"/>
        </w:rPr>
        <w:t>μ</w:t>
      </w:r>
      <w:r w:rsidR="003B52CF">
        <w:rPr>
          <w:b w:val="0"/>
          <w:bCs/>
          <w:color w:val="000000" w:themeColor="text1"/>
        </w:rPr>
        <w:t>g</w:t>
      </w:r>
      <w:proofErr w:type="spellEnd"/>
      <w:r w:rsidR="003B52CF">
        <w:rPr>
          <w:b w:val="0"/>
          <w:bCs/>
          <w:color w:val="000000" w:themeColor="text1"/>
        </w:rPr>
        <w:t>/ml for soluble ACE2</w:t>
      </w:r>
      <w:r w:rsidR="005C1DE0">
        <w:rPr>
          <w:b w:val="0"/>
          <w:bCs/>
          <w:color w:val="000000" w:themeColor="text1"/>
        </w:rPr>
        <w:t>-IgG</w:t>
      </w:r>
      <w:r w:rsidR="001E09C2">
        <w:rPr>
          <w:b w:val="0"/>
          <w:bCs/>
          <w:color w:val="000000" w:themeColor="text1"/>
        </w:rPr>
        <w:t xml:space="preserve"> </w:t>
      </w:r>
      <w:r w:rsidR="009573FA">
        <w:rPr>
          <w:b w:val="0"/>
          <w:bCs/>
          <w:color w:val="000000" w:themeColor="text1"/>
        </w:rPr>
        <w:fldChar w:fldCharType="begin" w:fldLock="1"/>
      </w:r>
      <w:r w:rsidR="005B75E8">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[54]","plainTextFormattedCitation":"[54]","previouslyFormattedCitation":"[54]"},"properties":{"noteIndex":0},"schema":"https://github.com/citation-style-language/schema/raw/master/csl-citation.json"}</w:instrText>
      </w:r>
      <w:r w:rsidR="009573FA">
        <w:rPr>
          <w:b w:val="0"/>
          <w:bCs/>
          <w:color w:val="000000" w:themeColor="text1"/>
        </w:rPr>
        <w:fldChar w:fldCharType="separate"/>
      </w:r>
      <w:r w:rsidR="005B75E8" w:rsidRPr="005B75E8">
        <w:rPr>
          <w:b w:val="0"/>
          <w:bCs/>
          <w:noProof/>
          <w:color w:val="000000" w:themeColor="text1"/>
        </w:rPr>
        <w:t>[54]</w:t>
      </w:r>
      <w:r w:rsidR="009573FA">
        <w:rPr>
          <w:b w:val="0"/>
          <w:bCs/>
          <w:color w:val="000000" w:themeColor="text1"/>
        </w:rPr>
        <w:fldChar w:fldCharType="end"/>
      </w:r>
      <w:r w:rsidR="007B2438">
        <w:rPr>
          <w:b w:val="0"/>
          <w:bCs/>
          <w:color w:val="000000" w:themeColor="text1"/>
        </w:rPr>
        <w:t>. W</w:t>
      </w:r>
      <w:r w:rsidR="0025787D">
        <w:rPr>
          <w:b w:val="0"/>
          <w:bCs/>
          <w:color w:val="000000" w:themeColor="text1"/>
        </w:rPr>
        <w:t xml:space="preserve">e suspect that the difference could be because our 293T-ACE2 target cells express high levels of ACE2 making them more resistant to neutralization </w:t>
      </w:r>
      <w:r w:rsidR="0025787D">
        <w:rPr>
          <w:b w:val="0"/>
          <w:bCs/>
          <w:color w:val="000000" w:themeColor="text1"/>
        </w:rPr>
        <w:lastRenderedPageBreak/>
        <w:t>by soluble ACE2</w:t>
      </w:r>
      <w:r w:rsidR="00D80CDD">
        <w:rPr>
          <w:b w:val="0"/>
          <w:bCs/>
          <w:color w:val="000000" w:themeColor="text1"/>
        </w:rPr>
        <w:t xml:space="preserve">. </w:t>
      </w:r>
      <w:r w:rsidR="004D3258">
        <w:rPr>
          <w:b w:val="0"/>
          <w:bCs/>
          <w:color w:val="000000" w:themeColor="text1"/>
        </w:rPr>
        <w:t>As expected</w:t>
      </w:r>
      <w:r w:rsidR="00181102">
        <w:rPr>
          <w:b w:val="0"/>
          <w:bCs/>
          <w:color w:val="000000" w:themeColor="text1"/>
        </w:rPr>
        <w:t xml:space="preserve">, there was no neutralization of the </w:t>
      </w:r>
      <w:proofErr w:type="spellStart"/>
      <w:r w:rsidR="00181102">
        <w:rPr>
          <w:b w:val="0"/>
          <w:bCs/>
          <w:color w:val="000000" w:themeColor="text1"/>
        </w:rPr>
        <w:t>pseudotyped</w:t>
      </w:r>
      <w:proofErr w:type="spellEnd"/>
      <w:r w:rsidR="00181102">
        <w:rPr>
          <w:b w:val="0"/>
          <w:bCs/>
          <w:color w:val="000000" w:themeColor="text1"/>
        </w:rPr>
        <w:t xml:space="preserve"> virus by either pooled or individual human sera collected </w:t>
      </w:r>
      <w:r w:rsidR="00990742">
        <w:rPr>
          <w:b w:val="0"/>
          <w:bCs/>
          <w:color w:val="000000" w:themeColor="text1"/>
        </w:rPr>
        <w:t xml:space="preserve">at dates </w:t>
      </w:r>
      <w:r w:rsidR="00181102">
        <w:rPr>
          <w:b w:val="0"/>
          <w:bCs/>
          <w:color w:val="000000" w:themeColor="text1"/>
        </w:rPr>
        <w:t>prior to the emergence of SARS-CoV-2</w:t>
      </w:r>
      <w:r w:rsidR="00990742">
        <w:rPr>
          <w:b w:val="0"/>
          <w:bCs/>
          <w:color w:val="000000" w:themeColor="text1"/>
        </w:rPr>
        <w:t xml:space="preserve"> (</w:t>
      </w:r>
      <w:r w:rsidR="00990742">
        <w:rPr>
          <w:color w:val="000000" w:themeColor="text1"/>
        </w:rPr>
        <w:t>Figure 4C</w:t>
      </w:r>
      <w:r w:rsidR="00990742">
        <w:rPr>
          <w:b w:val="0"/>
          <w:bCs/>
          <w:color w:val="000000" w:themeColor="text1"/>
        </w:rPr>
        <w:t>).</w:t>
      </w:r>
    </w:p>
    <w:p w14:paraId="099E0FB7" w14:textId="67DB83EE" w:rsidR="004C2FDD" w:rsidRPr="00D67885" w:rsidRDefault="00F85C43" w:rsidP="001C2AFA">
      <w:pPr>
        <w:pStyle w:val="MDPI21heading1"/>
        <w:spacing w:before="0" w:after="0"/>
        <w:jc w:val="both"/>
        <w:rPr>
          <w:b w:val="0"/>
          <w:bCs/>
        </w:rPr>
      </w:pPr>
      <w:r>
        <w:rPr>
          <w:b w:val="0"/>
          <w:bCs/>
          <w:color w:val="000000" w:themeColor="text1"/>
        </w:rPr>
        <w:tab/>
      </w:r>
      <w:r w:rsidR="00CA5BF4">
        <w:rPr>
          <w:b w:val="0"/>
          <w:bCs/>
          <w:color w:val="000000" w:themeColor="text1"/>
        </w:rPr>
        <w:t xml:space="preserve">Our results are equivocal as to whether the cytoplasmic tail modifications </w:t>
      </w:r>
      <w:r w:rsidR="00520ABE">
        <w:rPr>
          <w:b w:val="0"/>
          <w:bCs/>
          <w:color w:val="000000" w:themeColor="text1"/>
        </w:rPr>
        <w:t xml:space="preserve">greatly alter neutralization sensitivity. </w:t>
      </w:r>
      <w:r w:rsidR="00E06D24">
        <w:rPr>
          <w:b w:val="0"/>
          <w:bCs/>
          <w:color w:val="000000" w:themeColor="text1"/>
        </w:rPr>
        <w:t>For the plasma neutralization, all three Spike variants (Spike, Spike-ALAYT, and Spike-</w:t>
      </w:r>
      <w:proofErr w:type="spellStart"/>
      <w:r w:rsidR="00E06D24">
        <w:rPr>
          <w:b w:val="0"/>
          <w:bCs/>
          <w:color w:val="000000" w:themeColor="text1"/>
        </w:rPr>
        <w:t>HAtail</w:t>
      </w:r>
      <w:proofErr w:type="spellEnd"/>
      <w:r w:rsidR="00E06D24">
        <w:rPr>
          <w:b w:val="0"/>
          <w:bCs/>
          <w:color w:val="000000" w:themeColor="text1"/>
        </w:rPr>
        <w:t>) exhibited similar neutralization profiles (</w:t>
      </w:r>
      <w:r w:rsidR="00E06D24">
        <w:rPr>
          <w:color w:val="000000" w:themeColor="text1"/>
        </w:rPr>
        <w:t>Figure 4A</w:t>
      </w:r>
      <w:r w:rsidR="00E06D24">
        <w:rPr>
          <w:b w:val="0"/>
          <w:bCs/>
          <w:color w:val="000000" w:themeColor="text1"/>
        </w:rPr>
        <w:t>). But for the soluble ACE2, the Spike-</w:t>
      </w:r>
      <w:proofErr w:type="spellStart"/>
      <w:r w:rsidR="00E06D24">
        <w:rPr>
          <w:b w:val="0"/>
          <w:bCs/>
          <w:color w:val="000000" w:themeColor="text1"/>
        </w:rPr>
        <w:t>HAtail</w:t>
      </w:r>
      <w:proofErr w:type="spellEnd"/>
      <w:r w:rsidR="00E06D24">
        <w:rPr>
          <w:b w:val="0"/>
          <w:bCs/>
          <w:color w:val="000000" w:themeColor="text1"/>
        </w:rPr>
        <w:t xml:space="preserve"> virus was notably more neutralization </w:t>
      </w:r>
      <w:r w:rsidR="00493100">
        <w:rPr>
          <w:b w:val="0"/>
          <w:bCs/>
          <w:color w:val="000000" w:themeColor="text1"/>
        </w:rPr>
        <w:t>sensitive than the other two Spike variants (</w:t>
      </w:r>
      <w:r w:rsidR="00493100">
        <w:rPr>
          <w:color w:val="000000" w:themeColor="text1"/>
        </w:rPr>
        <w:t>Figure 4B</w:t>
      </w:r>
      <w:r w:rsidR="00493100">
        <w:rPr>
          <w:b w:val="0"/>
          <w:bCs/>
          <w:color w:val="000000" w:themeColor="text1"/>
        </w:rPr>
        <w:t xml:space="preserve">). </w:t>
      </w:r>
      <w:r w:rsidR="001E516B">
        <w:rPr>
          <w:b w:val="0"/>
          <w:bCs/>
          <w:color w:val="000000" w:themeColor="text1"/>
        </w:rPr>
        <w:t xml:space="preserve">While the mechanism </w:t>
      </w:r>
      <w:r w:rsidR="004E4555">
        <w:rPr>
          <w:b w:val="0"/>
          <w:bCs/>
          <w:color w:val="000000" w:themeColor="text1"/>
        </w:rPr>
        <w:t>underlying the distinct neutralization sensitivity observed</w:t>
      </w:r>
      <w:r w:rsidR="004E4555" w:rsidRPr="003C48EA">
        <w:rPr>
          <w:b w:val="0"/>
          <w:bCs/>
          <w:color w:val="000000" w:themeColor="text1"/>
        </w:rPr>
        <w:t xml:space="preserve"> </w:t>
      </w:r>
      <w:r w:rsidR="004E4555">
        <w:rPr>
          <w:b w:val="0"/>
          <w:bCs/>
          <w:color w:val="000000" w:themeColor="text1"/>
        </w:rPr>
        <w:t xml:space="preserve">is unclear, it is possible that modifying the Spike’s cytoplasmic tail may alter opening of the receptor-binding domains </w:t>
      </w:r>
      <w:r w:rsidR="002D2E15">
        <w:rPr>
          <w:b w:val="0"/>
          <w:bCs/>
          <w:color w:val="000000" w:themeColor="text1"/>
        </w:rPr>
        <w:fldChar w:fldCharType="begin" w:fldLock="1"/>
      </w:r>
      <w:r w:rsidR="00C26D0C">
        <w:rPr>
          <w:b w:val="0"/>
          <w:bCs/>
          <w:color w:val="000000" w:themeColor="text1"/>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sidR="002D2E15">
        <w:rPr>
          <w:b w:val="0"/>
          <w:bCs/>
          <w:color w:val="000000" w:themeColor="text1"/>
        </w:rPr>
        <w:fldChar w:fldCharType="separate"/>
      </w:r>
      <w:r w:rsidR="002D2E15" w:rsidRPr="002D2E15">
        <w:rPr>
          <w:b w:val="0"/>
          <w:bCs/>
          <w:noProof/>
          <w:color w:val="000000" w:themeColor="text1"/>
        </w:rPr>
        <w:t>[28]</w:t>
      </w:r>
      <w:r w:rsidR="002D2E15">
        <w:rPr>
          <w:b w:val="0"/>
          <w:bCs/>
          <w:color w:val="000000" w:themeColor="text1"/>
        </w:rPr>
        <w:fldChar w:fldCharType="end"/>
      </w:r>
      <w:r w:rsidR="004E4555">
        <w:rPr>
          <w:b w:val="0"/>
          <w:bCs/>
          <w:color w:val="000000" w:themeColor="text1"/>
        </w:rPr>
        <w:t xml:space="preserve">. </w:t>
      </w:r>
      <w:r w:rsidR="00AB0241">
        <w:rPr>
          <w:b w:val="0"/>
          <w:bCs/>
          <w:color w:val="000000" w:themeColor="text1"/>
        </w:rPr>
        <w:t>Therefore,</w:t>
      </w:r>
      <w:r w:rsidR="009710F2">
        <w:rPr>
          <w:b w:val="0"/>
          <w:bCs/>
          <w:color w:val="000000" w:themeColor="text1"/>
        </w:rPr>
        <w:t xml:space="preserve"> we suggest performing the assays using the Spike without any cytoplasmic tail modifications, particularly since none of the modifications tested here </w:t>
      </w:r>
      <w:r w:rsidR="00D67885">
        <w:rPr>
          <w:b w:val="0"/>
          <w:bCs/>
          <w:color w:val="000000" w:themeColor="text1"/>
        </w:rPr>
        <w:t>greatly improved</w:t>
      </w:r>
      <w:r w:rsidR="006C5F5E">
        <w:rPr>
          <w:b w:val="0"/>
          <w:bCs/>
          <w:color w:val="000000" w:themeColor="text1"/>
        </w:rPr>
        <w:t xml:space="preserve"> </w:t>
      </w:r>
      <w:proofErr w:type="spellStart"/>
      <w:r w:rsidR="006C5F5E">
        <w:rPr>
          <w:b w:val="0"/>
          <w:bCs/>
          <w:color w:val="000000" w:themeColor="text1"/>
        </w:rPr>
        <w:t>pseudotyped</w:t>
      </w:r>
      <w:proofErr w:type="spellEnd"/>
      <w:r w:rsidR="00D67885">
        <w:rPr>
          <w:b w:val="0"/>
          <w:bCs/>
          <w:color w:val="000000" w:themeColor="text1"/>
        </w:rPr>
        <w:t xml:space="preserve"> </w:t>
      </w:r>
      <w:r w:rsidR="006C5F5E">
        <w:rPr>
          <w:b w:val="0"/>
          <w:bCs/>
          <w:color w:val="000000" w:themeColor="text1"/>
        </w:rPr>
        <w:t>lentivir</w:t>
      </w:r>
      <w:r w:rsidR="002E64E3">
        <w:rPr>
          <w:b w:val="0"/>
          <w:bCs/>
          <w:color w:val="000000" w:themeColor="text1"/>
        </w:rPr>
        <w:t>al particle titers</w:t>
      </w:r>
      <w:r w:rsidR="00D67885">
        <w:rPr>
          <w:b w:val="0"/>
          <w:bCs/>
          <w:color w:val="000000" w:themeColor="text1"/>
        </w:rPr>
        <w:t>.</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4D2DED3E" w:rsidR="00662F73" w:rsidRDefault="007C796E" w:rsidP="00AB0241">
      <w:pPr>
        <w:pStyle w:val="MDPI21heading1"/>
        <w:spacing w:before="0" w:after="0"/>
        <w:jc w:val="both"/>
        <w:rPr>
          <w:b w:val="0"/>
          <w:bCs/>
          <w:lang w:eastAsia="zh-CN"/>
        </w:rPr>
      </w:pPr>
      <w:r>
        <w:rPr>
          <w:b w:val="0"/>
          <w:bCs/>
          <w:lang w:eastAsia="zh-CN"/>
        </w:rPr>
        <w:t>W</w:t>
      </w:r>
      <w:r w:rsidR="00EF5104">
        <w:rPr>
          <w:b w:val="0"/>
          <w:bCs/>
          <w:lang w:eastAsia="zh-CN"/>
        </w:rPr>
        <w:t xml:space="preserve">e describe a detailed protocol for </w:t>
      </w:r>
      <w:r w:rsidR="00463165">
        <w:rPr>
          <w:b w:val="0"/>
          <w:bCs/>
          <w:lang w:eastAsia="zh-CN"/>
        </w:rPr>
        <w:t xml:space="preserve">producing </w:t>
      </w:r>
      <w:r w:rsidR="00EF5104">
        <w:rPr>
          <w:b w:val="0"/>
          <w:bCs/>
          <w:lang w:eastAsia="zh-CN"/>
        </w:rPr>
        <w:t>SARS-CoV-2 Spike-</w:t>
      </w:r>
      <w:proofErr w:type="spellStart"/>
      <w:r w:rsidR="00EF5104">
        <w:rPr>
          <w:b w:val="0"/>
          <w:bCs/>
          <w:lang w:eastAsia="zh-CN"/>
        </w:rPr>
        <w:t>pseudotyped</w:t>
      </w:r>
      <w:proofErr w:type="spellEnd"/>
      <w:r w:rsidR="00EF5104">
        <w:rPr>
          <w:b w:val="0"/>
          <w:bCs/>
          <w:lang w:eastAsia="zh-CN"/>
        </w:rPr>
        <w:t xml:space="preserve"> lentivir</w:t>
      </w:r>
      <w:r w:rsidR="00AB0241">
        <w:rPr>
          <w:b w:val="0"/>
          <w:bCs/>
          <w:lang w:eastAsia="zh-CN"/>
        </w:rPr>
        <w:t>al particles</w:t>
      </w:r>
      <w:r w:rsidR="00EF5104">
        <w:rPr>
          <w:b w:val="0"/>
          <w:bCs/>
          <w:lang w:eastAsia="zh-CN"/>
        </w:rPr>
        <w:t xml:space="preserve"> and </w:t>
      </w:r>
      <w:r>
        <w:rPr>
          <w:b w:val="0"/>
          <w:bCs/>
          <w:lang w:eastAsia="zh-CN"/>
        </w:rPr>
        <w:t>perform</w:t>
      </w:r>
      <w:r w:rsidR="00AB0241">
        <w:rPr>
          <w:b w:val="0"/>
          <w:bCs/>
          <w:lang w:eastAsia="zh-CN"/>
        </w:rPr>
        <w:t>ing</w:t>
      </w:r>
      <w:r>
        <w:rPr>
          <w:b w:val="0"/>
          <w:bCs/>
          <w:lang w:eastAsia="zh-CN"/>
        </w:rPr>
        <w:t xml:space="preserve"> neutralization assays</w:t>
      </w:r>
      <w:r w:rsidR="00D34A8B">
        <w:rPr>
          <w:b w:val="0"/>
          <w:bCs/>
          <w:szCs w:val="20"/>
          <w:lang w:eastAsia="zh-CN"/>
        </w:rPr>
        <w:t>.</w:t>
      </w:r>
      <w:r w:rsidR="007E05E2" w:rsidRPr="00D34A8B">
        <w:rPr>
          <w:b w:val="0"/>
          <w:bCs/>
          <w:szCs w:val="20"/>
          <w:lang w:eastAsia="zh-CN"/>
        </w:rPr>
        <w:t xml:space="preserve"> </w:t>
      </w:r>
      <w:r w:rsidR="008F3DBD">
        <w:rPr>
          <w:b w:val="0"/>
          <w:bCs/>
          <w:lang w:eastAsia="zh-CN"/>
        </w:rPr>
        <w:t xml:space="preserve">Although this </w:t>
      </w:r>
      <w:r w:rsidR="00E45C16">
        <w:rPr>
          <w:b w:val="0"/>
          <w:bCs/>
          <w:lang w:eastAsia="zh-CN"/>
        </w:rPr>
        <w:t xml:space="preserve">basic </w:t>
      </w:r>
      <w:proofErr w:type="spellStart"/>
      <w:r w:rsidR="00E45C16">
        <w:rPr>
          <w:b w:val="0"/>
          <w:bCs/>
          <w:lang w:eastAsia="zh-CN"/>
        </w:rPr>
        <w:t>pseudotyping</w:t>
      </w:r>
      <w:proofErr w:type="spellEnd"/>
      <w:r w:rsidR="00E45C16">
        <w:rPr>
          <w:b w:val="0"/>
          <w:bCs/>
          <w:lang w:eastAsia="zh-CN"/>
        </w:rPr>
        <w:t xml:space="preserve"> </w:t>
      </w:r>
      <w:r w:rsidR="008F3DBD">
        <w:rPr>
          <w:b w:val="0"/>
          <w:bCs/>
          <w:lang w:eastAsia="zh-CN"/>
        </w:rPr>
        <w:t>approach has been described previously</w:t>
      </w:r>
      <w:r w:rsidR="00BB477E">
        <w:rPr>
          <w:b w:val="0"/>
          <w:bCs/>
          <w:lang w:eastAsia="zh-CN"/>
        </w:rPr>
        <w:t xml:space="preserve"> </w:t>
      </w:r>
      <w:r w:rsidR="00BB477E">
        <w:rPr>
          <w:b w:val="0"/>
          <w:bCs/>
        </w:rPr>
        <w:fldChar w:fldCharType="begin" w:fldLock="1"/>
      </w:r>
      <w:r w:rsidR="005B75E8">
        <w:rPr>
          <w:b w:val="0"/>
          <w:bCs/>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antibody","type":"article-journal"},"uris":["http://www.mendeley.com/documents/?uuid=bcb35bbe-fa7d-450f-b548-b55ec60f61d5"]},{"id":"ITEM-5","itemData":{"DOI":"10.1101/2020.04.10.036418","abstract":"The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1"]]},"page":"2020.04.10.036418","title":"The SARS-CoV-2 receptor-binding domain elicits a potent neutralizing response without antibody-dependent enhancement","type":"article-journal"},"uris":["http://www.mendeley.com/documents/?uuid=b5319170-3f5f-463c-946d-93445b9dc638"]},{"id":"ITEM-6","itemData":{"DOI":"10.1101/2020.04.08.026948","abstract":"The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1"]]},"page":"2020.04.08.026948","title":"Robust neutralization assay based on SARS-CoV-2 S-bearing vesicular stomatitis virus (VSV) pseudovirus and ACE2-overexpressed BHK21 cells","type":"article-journal"},"uris":["http://www.mendeley.com/documents/?uuid=a06e4ee9-08d6-46ff-9c63-f12a153086bf"]},{"id":"ITEM-7","itemData":{"DOI":"10.1038/s41564-020-0688-y","ISSN":"20585276","abstract":"Over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betacoronaviruses","type":"article-journal","volume":"5"},"uris":["http://www.mendeley.com/documents/?uuid=8c1212ab-1851-4e3b-884e-0993a9dcd981"]},{"id":"ITEM-8","itemData":{"DOI":"10.1080/22221751.2020.1743767","ISSN":"22221751","PMID":"32207377","abstract":"Pseudoviruses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SARS-CoV-2","type":"article-journal","volume":"9"},"uris":["http://www.mendeley.com/documents/?uuid=71653f30-328b-463b-8a21-075bd8637d40"]},{"id":"ITEM-9","itemData":{"DOI":"10.1016/j.cell.2020.02.052","ISSN":"10974172","abstract":"The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13ffa7a3-9ed9-4189-8f8e-784010e3f756"]}],"mendeley":{"formattedCitation":"[4,12,27,29,37–41]","plainTextFormattedCitation":"[4,12,27,29,37–41]","previouslyFormattedCitation":"[4,12,27,29,37–41]"},"properties":{"noteIndex":0},"schema":"https://github.com/citation-style-language/schema/raw/master/csl-citation.json"}</w:instrText>
      </w:r>
      <w:r w:rsidR="00BB477E">
        <w:rPr>
          <w:b w:val="0"/>
          <w:bCs/>
        </w:rPr>
        <w:fldChar w:fldCharType="separate"/>
      </w:r>
      <w:r w:rsidR="005B75E8" w:rsidRPr="005B75E8">
        <w:rPr>
          <w:b w:val="0"/>
          <w:bCs/>
          <w:noProof/>
        </w:rPr>
        <w:t>[4,12,27,29,37–41]</w:t>
      </w:r>
      <w:r w:rsidR="00BB477E">
        <w:rPr>
          <w:b w:val="0"/>
          <w:bCs/>
        </w:rPr>
        <w:fldChar w:fldCharType="end"/>
      </w:r>
      <w:r w:rsidR="006214F7">
        <w:rPr>
          <w:b w:val="0"/>
          <w:bCs/>
        </w:rPr>
        <w:t>,</w:t>
      </w:r>
      <w:r w:rsidR="007E05E2">
        <w:rPr>
          <w:b w:val="0"/>
          <w:bCs/>
          <w:lang w:eastAsia="zh-CN"/>
        </w:rPr>
        <w:t xml:space="preserve"> </w:t>
      </w:r>
      <w:r w:rsidR="008F3DBD">
        <w:rPr>
          <w:b w:val="0"/>
          <w:bCs/>
          <w:lang w:eastAsia="zh-CN"/>
        </w:rPr>
        <w:t xml:space="preserve">we provide </w:t>
      </w:r>
      <w:r w:rsidR="007E05E2">
        <w:rPr>
          <w:b w:val="0"/>
          <w:bCs/>
          <w:lang w:eastAsia="zh-CN"/>
        </w:rPr>
        <w:t>the first detailed protocol that makes all reagents available in a public repository</w:t>
      </w:r>
      <w:r w:rsidR="00C66E4B">
        <w:rPr>
          <w:b w:val="0"/>
          <w:bCs/>
          <w:lang w:eastAsia="zh-CN"/>
        </w:rPr>
        <w:t xml:space="preserve"> </w:t>
      </w:r>
      <w:r w:rsidR="00C66E4B" w:rsidRPr="00D34A8B">
        <w:rPr>
          <w:b w:val="0"/>
          <w:bCs/>
          <w:szCs w:val="20"/>
        </w:rPr>
        <w:t>(</w:t>
      </w:r>
      <w:hyperlink r:id="rId27" w:history="1">
        <w:r w:rsidR="00C66E4B" w:rsidRPr="00D34A8B">
          <w:rPr>
            <w:rStyle w:val="Hyperlink"/>
            <w:b w:val="0"/>
            <w:bCs/>
            <w:szCs w:val="20"/>
          </w:rPr>
          <w:t>https://www.beiresources.org/</w:t>
        </w:r>
      </w:hyperlink>
      <w:r w:rsidR="00C66E4B">
        <w:rPr>
          <w:b w:val="0"/>
          <w:bCs/>
          <w:szCs w:val="20"/>
          <w:lang w:eastAsia="zh-CN"/>
        </w:rPr>
        <w:t xml:space="preserve">). </w:t>
      </w:r>
      <w:r w:rsidR="00BB1A1D">
        <w:rPr>
          <w:b w:val="0"/>
          <w:bCs/>
          <w:szCs w:val="20"/>
          <w:lang w:eastAsia="zh-CN"/>
        </w:rPr>
        <w:t xml:space="preserve">We hope this protocol and reagents will </w:t>
      </w:r>
      <w:r w:rsidR="00BB1A1D">
        <w:rPr>
          <w:b w:val="0"/>
          <w:bCs/>
          <w:lang w:eastAsia="zh-CN"/>
        </w:rPr>
        <w:t>more easily</w:t>
      </w:r>
      <w:r w:rsidR="008334F2">
        <w:rPr>
          <w:b w:val="0"/>
          <w:bCs/>
          <w:lang w:eastAsia="zh-CN"/>
        </w:rPr>
        <w:t xml:space="preserve"> enable others to assess</w:t>
      </w:r>
      <w:r w:rsidR="00623491">
        <w:rPr>
          <w:b w:val="0"/>
          <w:bCs/>
          <w:lang w:eastAsia="zh-CN"/>
        </w:rPr>
        <w:t xml:space="preserve"> the</w:t>
      </w:r>
      <w:r w:rsidR="008334F2">
        <w:rPr>
          <w:b w:val="0"/>
          <w:bCs/>
          <w:lang w:eastAsia="zh-CN"/>
        </w:rPr>
        <w:t xml:space="preserve"> </w:t>
      </w:r>
      <w:r w:rsidR="00463165">
        <w:rPr>
          <w:b w:val="0"/>
          <w:bCs/>
          <w:lang w:eastAsia="zh-CN"/>
        </w:rPr>
        <w:t>neutraliz</w:t>
      </w:r>
      <w:r w:rsidR="00623491">
        <w:rPr>
          <w:b w:val="0"/>
          <w:bCs/>
          <w:lang w:eastAsia="zh-CN"/>
        </w:rPr>
        <w:t>ing activity of antibodies and sera reactive to</w:t>
      </w:r>
      <w:r w:rsidR="008334F2">
        <w:rPr>
          <w:b w:val="0"/>
          <w:bCs/>
          <w:lang w:eastAsia="zh-CN"/>
        </w:rPr>
        <w:t xml:space="preserve"> SARS-CoV-</w:t>
      </w:r>
      <w:r w:rsidR="00007C7B">
        <w:rPr>
          <w:b w:val="0"/>
          <w:bCs/>
          <w:lang w:eastAsia="zh-CN"/>
        </w:rPr>
        <w:t xml:space="preserve">2. </w:t>
      </w:r>
    </w:p>
    <w:p w14:paraId="7C7A12E2" w14:textId="3447FB90" w:rsidR="00007C7B" w:rsidRDefault="008334F2" w:rsidP="00AB0241">
      <w:pPr>
        <w:pStyle w:val="MDPI21heading1"/>
        <w:spacing w:before="0" w:after="0"/>
        <w:ind w:firstLine="420"/>
        <w:jc w:val="both"/>
        <w:rPr>
          <w:b w:val="0"/>
          <w:bCs/>
          <w:lang w:eastAsia="zh-CN"/>
        </w:rPr>
      </w:pPr>
      <w:r>
        <w:rPr>
          <w:b w:val="0"/>
          <w:bCs/>
          <w:lang w:eastAsia="zh-CN"/>
        </w:rPr>
        <w:t>We also</w:t>
      </w:r>
      <w:r w:rsidR="00041425">
        <w:rPr>
          <w:b w:val="0"/>
          <w:bCs/>
          <w:lang w:eastAsia="zh-CN"/>
        </w:rPr>
        <w:t xml:space="preserve"> f</w:t>
      </w:r>
      <w:r w:rsidR="002427CB">
        <w:rPr>
          <w:b w:val="0"/>
          <w:bCs/>
          <w:lang w:eastAsia="zh-CN"/>
        </w:rPr>
        <w:t>oun</w:t>
      </w:r>
      <w:r w:rsidR="00041425">
        <w:rPr>
          <w:b w:val="0"/>
          <w:bCs/>
          <w:lang w:eastAsia="zh-CN"/>
        </w:rPr>
        <w:t xml:space="preserve">d that </w:t>
      </w:r>
      <w:r>
        <w:rPr>
          <w:b w:val="0"/>
          <w:bCs/>
          <w:lang w:eastAsia="zh-CN"/>
        </w:rPr>
        <w:t xml:space="preserve">modifying the </w:t>
      </w:r>
      <w:r w:rsidR="00E45C16">
        <w:rPr>
          <w:b w:val="0"/>
          <w:bCs/>
          <w:lang w:eastAsia="zh-CN"/>
        </w:rPr>
        <w:t xml:space="preserve">cytoplasmic </w:t>
      </w:r>
      <w:r>
        <w:rPr>
          <w:b w:val="0"/>
          <w:bCs/>
          <w:lang w:eastAsia="zh-CN"/>
        </w:rPr>
        <w:t>tail of</w:t>
      </w:r>
      <w:r w:rsidR="00041425">
        <w:rPr>
          <w:b w:val="0"/>
          <w:bCs/>
          <w:lang w:eastAsia="zh-CN"/>
        </w:rPr>
        <w:t xml:space="preserve"> SARS-CoV-2 Spike </w:t>
      </w:r>
      <w:r w:rsidR="00463165">
        <w:rPr>
          <w:b w:val="0"/>
          <w:bCs/>
          <w:lang w:eastAsia="zh-CN"/>
        </w:rPr>
        <w:t xml:space="preserve">did not </w:t>
      </w:r>
      <w:r w:rsidR="00E45C16">
        <w:rPr>
          <w:b w:val="0"/>
          <w:bCs/>
          <w:lang w:eastAsia="zh-CN"/>
        </w:rPr>
        <w:t xml:space="preserve">greatly </w:t>
      </w:r>
      <w:r w:rsidR="00463165">
        <w:rPr>
          <w:b w:val="0"/>
          <w:bCs/>
          <w:lang w:eastAsia="zh-CN"/>
        </w:rPr>
        <w:t>improve</w:t>
      </w:r>
      <w:r w:rsidR="00041425">
        <w:rPr>
          <w:b w:val="0"/>
          <w:bCs/>
          <w:lang w:eastAsia="zh-CN"/>
        </w:rPr>
        <w:t xml:space="preserve"> titers of Spike-</w:t>
      </w:r>
      <w:proofErr w:type="spellStart"/>
      <w:r w:rsidR="00041425">
        <w:rPr>
          <w:b w:val="0"/>
          <w:bCs/>
          <w:lang w:eastAsia="zh-CN"/>
        </w:rPr>
        <w:t>pseudotyped</w:t>
      </w:r>
      <w:proofErr w:type="spellEnd"/>
      <w:r w:rsidR="00041425">
        <w:rPr>
          <w:b w:val="0"/>
          <w:bCs/>
          <w:lang w:eastAsia="zh-CN"/>
        </w:rPr>
        <w:t xml:space="preserve"> lentivir</w:t>
      </w:r>
      <w:r w:rsidR="00E45C16">
        <w:rPr>
          <w:b w:val="0"/>
          <w:bCs/>
          <w:lang w:eastAsia="zh-CN"/>
        </w:rPr>
        <w:t>al particles</w:t>
      </w:r>
      <w:r w:rsidR="00041425">
        <w:rPr>
          <w:b w:val="0"/>
          <w:bCs/>
          <w:lang w:eastAsia="zh-CN"/>
        </w:rPr>
        <w:t xml:space="preserve">. Indeed, </w:t>
      </w:r>
      <w:r w:rsidR="006009CE">
        <w:rPr>
          <w:b w:val="0"/>
          <w:bCs/>
          <w:lang w:eastAsia="zh-CN"/>
        </w:rPr>
        <w:t xml:space="preserve">one </w:t>
      </w:r>
      <w:r w:rsidR="00041425">
        <w:rPr>
          <w:b w:val="0"/>
          <w:bCs/>
          <w:lang w:eastAsia="zh-CN"/>
        </w:rPr>
        <w:t xml:space="preserve">cytoplasmic tail modification </w:t>
      </w:r>
      <w:r w:rsidR="006009CE">
        <w:rPr>
          <w:b w:val="0"/>
          <w:bCs/>
          <w:lang w:eastAsia="zh-CN"/>
        </w:rPr>
        <w:t xml:space="preserve">we tested </w:t>
      </w:r>
      <w:r w:rsidR="00AA006F">
        <w:rPr>
          <w:b w:val="0"/>
          <w:bCs/>
          <w:lang w:eastAsia="zh-CN"/>
        </w:rPr>
        <w:t>potentially</w:t>
      </w:r>
      <w:r w:rsidR="006009CE">
        <w:rPr>
          <w:b w:val="0"/>
          <w:bCs/>
          <w:lang w:eastAsia="zh-CN"/>
        </w:rPr>
        <w:t xml:space="preserve"> altered the neutralization sensitivity of the </w:t>
      </w:r>
      <w:proofErr w:type="spellStart"/>
      <w:r w:rsidR="006009CE">
        <w:rPr>
          <w:b w:val="0"/>
          <w:bCs/>
          <w:lang w:eastAsia="zh-CN"/>
        </w:rPr>
        <w:t>pseudotyped</w:t>
      </w:r>
      <w:proofErr w:type="spellEnd"/>
      <w:r w:rsidR="006009CE">
        <w:rPr>
          <w:b w:val="0"/>
          <w:bCs/>
          <w:lang w:eastAsia="zh-CN"/>
        </w:rPr>
        <w:t xml:space="preserve"> </w:t>
      </w:r>
      <w:r w:rsidR="00E45C16">
        <w:rPr>
          <w:b w:val="0"/>
          <w:bCs/>
          <w:lang w:eastAsia="zh-CN"/>
        </w:rPr>
        <w:t>lentiviral particles</w:t>
      </w:r>
      <w:r w:rsidR="006009CE">
        <w:rPr>
          <w:b w:val="0"/>
          <w:bCs/>
          <w:lang w:eastAsia="zh-CN"/>
        </w:rPr>
        <w:t xml:space="preserve">, suggesting it may </w:t>
      </w:r>
      <w:r w:rsidR="002E40F9">
        <w:rPr>
          <w:b w:val="0"/>
          <w:bCs/>
          <w:lang w:eastAsia="zh-CN"/>
        </w:rPr>
        <w:t xml:space="preserve">be undesirable. While we did not test the full suite of cytoplasmic tail modifications that have been used for </w:t>
      </w:r>
      <w:proofErr w:type="spellStart"/>
      <w:r w:rsidR="002E40F9">
        <w:rPr>
          <w:b w:val="0"/>
          <w:bCs/>
          <w:lang w:eastAsia="zh-CN"/>
        </w:rPr>
        <w:t>pseudotyping</w:t>
      </w:r>
      <w:proofErr w:type="spellEnd"/>
      <w:r w:rsidR="002E40F9">
        <w:rPr>
          <w:b w:val="0"/>
          <w:bCs/>
          <w:lang w:eastAsia="zh-CN"/>
        </w:rPr>
        <w:t xml:space="preserve"> </w:t>
      </w:r>
      <w:r w:rsidR="007B2438">
        <w:rPr>
          <w:b w:val="0"/>
          <w:bCs/>
          <w:lang w:eastAsia="zh-CN"/>
        </w:rPr>
        <w:t xml:space="preserve">with </w:t>
      </w:r>
      <w:r w:rsidR="002E40F9">
        <w:rPr>
          <w:b w:val="0"/>
          <w:bCs/>
          <w:lang w:eastAsia="zh-CN"/>
        </w:rPr>
        <w:t>Spike from the original SARS-</w:t>
      </w:r>
      <w:proofErr w:type="spellStart"/>
      <w:r w:rsidR="002E40F9">
        <w:rPr>
          <w:b w:val="0"/>
          <w:bCs/>
          <w:lang w:eastAsia="zh-CN"/>
        </w:rPr>
        <w:t>CoV</w:t>
      </w:r>
      <w:proofErr w:type="spellEnd"/>
      <w:r w:rsidR="00AE1D71">
        <w:rPr>
          <w:b w:val="0"/>
          <w:bCs/>
          <w:lang w:eastAsia="zh-CN"/>
        </w:rPr>
        <w:t xml:space="preserve"> </w:t>
      </w:r>
      <w:r w:rsidR="00AE1D71" w:rsidRPr="00C949FF">
        <w:rPr>
          <w:b w:val="0"/>
          <w:bCs/>
          <w:i/>
          <w:iCs/>
        </w:rPr>
        <w:fldChar w:fldCharType="begin" w:fldLock="1"/>
      </w:r>
      <w:r w:rsidR="005B75E8">
        <w:rPr>
          <w:b w:val="0"/>
          <w:bCs/>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[30,49–51]","plainTextFormattedCitation":"[30,49–51]","previouslyFormattedCitation":"[30,49–51]"},"properties":{"noteIndex":0},"schema":"https://github.com/citation-style-language/schema/raw/master/csl-citation.json"}</w:instrText>
      </w:r>
      <w:r w:rsidR="00AE1D71" w:rsidRPr="00C949FF">
        <w:rPr>
          <w:b w:val="0"/>
          <w:bCs/>
          <w:i/>
          <w:iCs/>
        </w:rPr>
        <w:fldChar w:fldCharType="separate"/>
      </w:r>
      <w:r w:rsidR="005B75E8" w:rsidRPr="005B75E8">
        <w:rPr>
          <w:b w:val="0"/>
          <w:bCs/>
          <w:iCs/>
          <w:noProof/>
        </w:rPr>
        <w:t>[30,49–51]</w:t>
      </w:r>
      <w:r w:rsidR="00AE1D71" w:rsidRPr="00C949FF">
        <w:rPr>
          <w:b w:val="0"/>
          <w:bCs/>
          <w:i/>
          <w:iCs/>
        </w:rPr>
        <w:fldChar w:fldCharType="end"/>
      </w:r>
      <w:r w:rsidR="002E40F9" w:rsidRPr="00C949FF">
        <w:rPr>
          <w:b w:val="0"/>
          <w:bCs/>
          <w:lang w:eastAsia="zh-CN"/>
        </w:rPr>
        <w:t>,</w:t>
      </w:r>
      <w:r w:rsidR="002E40F9">
        <w:rPr>
          <w:b w:val="0"/>
          <w:bCs/>
          <w:lang w:eastAsia="zh-CN"/>
        </w:rPr>
        <w:t xml:space="preserve"> our results suggest that modifications to the cytoplasmic tail</w:t>
      </w:r>
      <w:r w:rsidR="007B2438">
        <w:rPr>
          <w:b w:val="0"/>
          <w:bCs/>
          <w:lang w:eastAsia="zh-CN"/>
        </w:rPr>
        <w:t xml:space="preserve"> of</w:t>
      </w:r>
      <w:r w:rsidR="002E40F9">
        <w:rPr>
          <w:b w:val="0"/>
          <w:bCs/>
          <w:lang w:eastAsia="zh-CN"/>
        </w:rPr>
        <w:t xml:space="preserve"> </w:t>
      </w:r>
      <w:r w:rsidR="003900A8">
        <w:rPr>
          <w:b w:val="0"/>
          <w:bCs/>
          <w:lang w:eastAsia="zh-CN"/>
        </w:rPr>
        <w:t>the</w:t>
      </w:r>
      <w:r w:rsidR="00AA006F">
        <w:rPr>
          <w:b w:val="0"/>
          <w:bCs/>
          <w:lang w:eastAsia="zh-CN"/>
        </w:rPr>
        <w:t xml:space="preserve"> SARS-CoV-2 </w:t>
      </w:r>
      <w:r w:rsidR="003900A8">
        <w:rPr>
          <w:b w:val="0"/>
          <w:bCs/>
          <w:lang w:eastAsia="zh-CN"/>
        </w:rPr>
        <w:t xml:space="preserve">Spike </w:t>
      </w:r>
      <w:r w:rsidR="002E40F9">
        <w:rPr>
          <w:b w:val="0"/>
          <w:bCs/>
          <w:lang w:eastAsia="zh-CN"/>
        </w:rPr>
        <w:t>should be tested with caution</w:t>
      </w:r>
      <w:r w:rsidR="00041425">
        <w:rPr>
          <w:b w:val="0"/>
          <w:bCs/>
          <w:lang w:eastAsia="zh-CN"/>
        </w:rPr>
        <w:t xml:space="preserve">. </w:t>
      </w:r>
    </w:p>
    <w:p w14:paraId="2B47CF83" w14:textId="67E2FFF1" w:rsidR="00007C7B" w:rsidRDefault="00007C7B" w:rsidP="00AB0241">
      <w:pPr>
        <w:pStyle w:val="MDPI21heading1"/>
        <w:spacing w:before="0" w:after="0"/>
        <w:ind w:firstLine="420"/>
        <w:jc w:val="both"/>
        <w:rPr>
          <w:b w:val="0"/>
          <w:bCs/>
          <w:lang w:eastAsia="zh-CN"/>
        </w:rPr>
      </w:pPr>
      <w:r>
        <w:rPr>
          <w:b w:val="0"/>
          <w:bCs/>
          <w:lang w:eastAsia="zh-CN"/>
        </w:rPr>
        <w:t xml:space="preserve">Overall, we have </w:t>
      </w:r>
      <w:r w:rsidR="00C111F9">
        <w:rPr>
          <w:b w:val="0"/>
          <w:bCs/>
          <w:lang w:eastAsia="zh-CN"/>
        </w:rPr>
        <w:t xml:space="preserve">described an easily accessible assay </w:t>
      </w:r>
      <w:r w:rsidR="008429DC">
        <w:rPr>
          <w:b w:val="0"/>
          <w:bCs/>
          <w:lang w:eastAsia="zh-CN"/>
        </w:rPr>
        <w:t>to study</w:t>
      </w:r>
      <w:r>
        <w:rPr>
          <w:b w:val="0"/>
          <w:bCs/>
          <w:lang w:eastAsia="zh-CN"/>
        </w:rPr>
        <w:t xml:space="preserve"> neutralizing </w:t>
      </w:r>
      <w:r w:rsidR="00C111F9">
        <w:rPr>
          <w:b w:val="0"/>
          <w:bCs/>
          <w:lang w:eastAsia="zh-CN"/>
        </w:rPr>
        <w:t>antibody</w:t>
      </w:r>
      <w:r>
        <w:rPr>
          <w:b w:val="0"/>
          <w:bCs/>
          <w:lang w:eastAsia="zh-CN"/>
        </w:rPr>
        <w:t xml:space="preserve"> response</w:t>
      </w:r>
      <w:r w:rsidR="00C111F9">
        <w:rPr>
          <w:b w:val="0"/>
          <w:bCs/>
          <w:lang w:eastAsia="zh-CN"/>
        </w:rPr>
        <w:t>s</w:t>
      </w:r>
      <w:r>
        <w:rPr>
          <w:b w:val="0"/>
          <w:bCs/>
          <w:lang w:eastAsia="zh-CN"/>
        </w:rPr>
        <w:t xml:space="preserve"> to SARS-CoV-2</w:t>
      </w:r>
      <w:r w:rsidR="008429DC">
        <w:rPr>
          <w:b w:val="0"/>
          <w:bCs/>
          <w:lang w:eastAsia="zh-CN"/>
        </w:rPr>
        <w:t xml:space="preserve"> in a</w:t>
      </w:r>
      <w:r w:rsidR="005515CD">
        <w:rPr>
          <w:b w:val="0"/>
          <w:bCs/>
          <w:lang w:eastAsia="zh-CN"/>
        </w:rPr>
        <w:t xml:space="preserve"> biosafety-level</w:t>
      </w:r>
      <w:r w:rsidR="008429DC">
        <w:rPr>
          <w:b w:val="0"/>
          <w:bCs/>
          <w:lang w:eastAsia="zh-CN"/>
        </w:rPr>
        <w:t>-2 laboratory</w:t>
      </w:r>
      <w:r>
        <w:rPr>
          <w:b w:val="0"/>
          <w:bCs/>
          <w:lang w:eastAsia="zh-CN"/>
        </w:rPr>
        <w:t xml:space="preserve">. </w:t>
      </w:r>
      <w:r w:rsidR="00C111F9">
        <w:rPr>
          <w:b w:val="0"/>
          <w:bCs/>
          <w:lang w:eastAsia="zh-CN"/>
        </w:rPr>
        <w:t>T</w:t>
      </w:r>
      <w:r w:rsidR="008429DC">
        <w:rPr>
          <w:b w:val="0"/>
          <w:bCs/>
          <w:lang w:eastAsia="zh-CN"/>
        </w:rPr>
        <w:t xml:space="preserve">his assay allows </w:t>
      </w:r>
      <w:r>
        <w:rPr>
          <w:b w:val="0"/>
          <w:bCs/>
          <w:lang w:eastAsia="zh-CN"/>
        </w:rPr>
        <w:t>human ser</w:t>
      </w:r>
      <w:r w:rsidR="00C111F9">
        <w:rPr>
          <w:b w:val="0"/>
          <w:bCs/>
          <w:lang w:eastAsia="zh-CN"/>
        </w:rPr>
        <w:t>a</w:t>
      </w:r>
      <w:r>
        <w:rPr>
          <w:b w:val="0"/>
          <w:bCs/>
          <w:lang w:eastAsia="zh-CN"/>
        </w:rPr>
        <w:t xml:space="preserve"> or plasma samples </w:t>
      </w:r>
      <w:r w:rsidR="008429DC">
        <w:rPr>
          <w:b w:val="0"/>
          <w:bCs/>
          <w:lang w:eastAsia="zh-CN"/>
        </w:rPr>
        <w:t xml:space="preserve">to be screened </w:t>
      </w:r>
      <w:r>
        <w:rPr>
          <w:b w:val="0"/>
          <w:bCs/>
          <w:lang w:eastAsia="zh-CN"/>
        </w:rPr>
        <w:t xml:space="preserve">in a convenient 96-well </w:t>
      </w:r>
      <w:r w:rsidR="008429DC">
        <w:rPr>
          <w:b w:val="0"/>
          <w:bCs/>
          <w:lang w:eastAsia="zh-CN"/>
        </w:rPr>
        <w:t xml:space="preserve">format, which </w:t>
      </w:r>
      <w:r>
        <w:rPr>
          <w:b w:val="0"/>
          <w:bCs/>
          <w:lang w:eastAsia="zh-CN"/>
        </w:rPr>
        <w:t xml:space="preserve">will help </w:t>
      </w:r>
      <w:r w:rsidR="008429DC">
        <w:rPr>
          <w:b w:val="0"/>
          <w:bCs/>
          <w:lang w:eastAsia="zh-CN"/>
        </w:rPr>
        <w:t>facilitate the testing of large numbers of patient samples to better understand the development of immunity and to potentially screen donors for passive transfer of convalescent plasma</w:t>
      </w:r>
      <w:r w:rsidR="00C26D0C">
        <w:rPr>
          <w:b w:val="0"/>
          <w:bCs/>
          <w:lang w:eastAsia="zh-CN"/>
        </w:rPr>
        <w:t xml:space="preserve"> </w:t>
      </w:r>
      <w:r w:rsidR="00CC66FD">
        <w:rPr>
          <w:b w:val="0"/>
          <w:bCs/>
          <w:lang w:eastAsia="zh-CN"/>
        </w:rPr>
        <w:fldChar w:fldCharType="begin" w:fldLock="1"/>
      </w:r>
      <w:r w:rsidR="00CC66FD">
        <w:rPr>
          <w:b w:val="0"/>
          <w:bCs/>
          <w:lang w:eastAsia="zh-CN"/>
        </w:rPr>
        <w:instrText>ADDIN CSL_CITATION {"citationItems":[{"id":"ITEM-1","itemData":{"DOI":"10.1172/JCI138745","ISSN":"1558-8238","PMID":"32254064","abstract":"Severe Acute Respiratory Syndrome Coronavirus 2 (SARS-CoV-2), the cause of coronavirus disease (COVID-19), has spurred a global health crisis. To date, there are no proven options for prophylaxis for those who have been exposed to SARS-CoV-2, nor therapy for those who develop COVID-19. Immune (i.e. \"convalescent\") plasma refers to plasma that is collected from individuals, following resolution of infection and development of antibodies. Passive antibody administration through transfusion of convalescent plasma may offer the only short-term strategy to confer immediate immunity to susceptible individuals. There are numerous examples, where convalescent plasma has been used successfully as post-exposure prophylaxis and/or treatment of infectious diseases, including other outbreaks of coronaviruses (e.g., SARS-1, Middle East Respiratory Syndrome [MERS]). Convalescent plasma has also been used in the COVID-19 pandemic; limited data from China suggest clinical benefit, including radiological resolution, reduction in viral loads and improved survival. Globally, blood centers have robust infrastructure to undertake collections and construct inventories of convalescent plasma to meet the growing demand. Nonetheless, there are nuanced challenges, both regulatory and logistical, spanning donor eligibility, donor recruitment, collections and transfusion itself. Data from rigorously controlled clinical trials of convalescent plasma are also few, underscoring the need to evaluate its use objectively for a range of indications (e.g., prevention vs treatment) and patient populations (e.g., age, comorbid disease). We provide an overview of convalescent plasma, from evidence of benefit, regulatory considerations, logistical work flow and proposed clinical trials, as scale up is brought underway to mobilize this critical resource.  .","author":[{"dropping-particle":"","family":"Bloch","given":"Evan M","non-dropping-particle":"","parse-names":false,"suffix":""},{"dropping-particle":"","family":"Shoham","given":"Shmuel","non-dropping-particle":"","parse-names":false,"suffix":""},{"dropping-particle":"","family":"Casadevall","given":"Arturo","non-dropping-particle":"","parse-names":false,"suffix":""},{"dropping-particle":"","family":"Sachais","given":"Bruce S","non-dropping-particle":"","parse-names":false,"suffix":""},{"dropping-particle":"","family":"Shaz","given":"Beth","non-dropping-particle":"","parse-names":false,"suffix":""},{"dropping-particle":"","family":"Winters","given":"Jeffrey L","non-dropping-particle":"","parse-names":false,"suffix":""},{"dropping-particle":"","family":"Buskirk","given":"Camille","non-dropping-particle":"van","parse-names":false,"suffix":""},{"dropping-particle":"","family":"Grossman","given":"Brenda J","non-dropping-particle":"","parse-names":false,"suffix":""},{"dropping-particle":"","family":"Joyner","given":"Michael","non-dropping-particle":"","parse-names":false,"suffix":""},{"dropping-particle":"","family":"Henderson","given":"Jeffrey P","non-dropping-particle":"","parse-names":false,"suffix":""},{"dropping-particle":"","family":"Pekosz","given":"Andrew","non-dropping-particle":"","parse-names":false,"suffix":""},{"dropping-particle":"","family":"Lau","given":"Bryan","non-dropping-particle":"","parse-names":false,"suffix":""},{"dropping-particle":"","family":"Wesolowski","given":"Amy","non-dropping-particle":"","parse-names":false,"suffix":""},{"dropping-particle":"","family":"Katz","given":"Louis","non-dropping-particle":"","parse-names":false,"suffix":""},{"dropping-particle":"","family":"Shan","given":"Hua","non-dropping-particle":"","parse-names":false,"suffix":""},{"dropping-particle":"","family":"Auwaerter","given":"Paul G","non-dropping-particle":"","parse-names":false,"suffix":""},{"dropping-particle":"","family":"Thomas","given":"David","non-dropping-particle":"","parse-names":false,"suffix":""},{"dropping-particle":"","family":"Sullivan","given":"David J","non-dropping-particle":"","parse-names":false,"suffix":""},{"dropping-particle":"","family":"Paneth","given":"Nigel","non-dropping-particle":"","parse-names":false,"suffix":""},{"dropping-particle":"","family":"Gehrie","given":"Eric","non-dropping-particle":"","parse-names":false,"suffix":""},{"dropping-particle":"","family":"Spitalnik","given":"Steven","non-dropping-particle":"","parse-names":false,"suffix":""},{"dropping-particle":"","family":"Hod","given":"Eldad","non-dropping-particle":"","parse-names":false,"suffix":""},{"dropping-particle":"","family":"Pollack","given":"Lewis","non-dropping-particle":"","parse-names":false,"suffix":""},{"dropping-particle":"","family":"Nicholson","given":"Wayne T","non-dropping-particle":"","parse-names":false,"suffix":""},{"dropping-particle":"","family":"Pirofski","given":"Liise-Anne","non-dropping-particle":"","parse-names":false,"suffix":""},{"dropping-particle":"","family":"Bailey","given":"Jeffrey A","non-dropping-particle":"","parse-names":false,"suffix":""},{"dropping-particle":"","family":"Tobian","given":"Aaron Ar","non-dropping-particle":"","parse-names":false,"suffix":""}],"container-title":"The Journal of clinical investigation","id":"ITEM-1","issued":{"date-parts":[["2020"]]},"title":"Deployment of convalescent plasma for the prevention and treatment of COVID-19.","type":"article-journal"},"uris":["http://www.mendeley.com/documents/?uuid=c068082d-67c0-4404-b5eb-1f1b6fb54e12"]},{"id":"ITEM-2","itemData":{"DOI":"10.1073/pnas.2004168117","ISSN":"1091-6490","PMID":"32253318","abstract":"Currently,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America","id":"ITEM-2","issued":{"date-parts":[["2020"]]},"title":"Effectiveness of convalescent plasma therapy in severe COVID-19 patients.","type":"article-journal"},"uris":["http://www.mendeley.com/documents/?uuid=56787edf-0a83-4f1a-adb8-35d089cc5caa"]}],"mendeley":{"formattedCitation":"[25,55]","plainTextFormattedCitation":"[25,55]"},"properties":{"noteIndex":0},"schema":"https://github.com/citation-style-language/schema/raw/master/csl-citation.json"}</w:instrText>
      </w:r>
      <w:r w:rsidR="00CC66FD">
        <w:rPr>
          <w:b w:val="0"/>
          <w:bCs/>
          <w:lang w:eastAsia="zh-CN"/>
        </w:rPr>
        <w:fldChar w:fldCharType="separate"/>
      </w:r>
      <w:r w:rsidR="00CC66FD" w:rsidRPr="00CC66FD">
        <w:rPr>
          <w:b w:val="0"/>
          <w:bCs/>
          <w:noProof/>
          <w:lang w:eastAsia="zh-CN"/>
        </w:rPr>
        <w:t>[25,55]</w:t>
      </w:r>
      <w:r w:rsidR="00CC66FD">
        <w:rPr>
          <w:b w:val="0"/>
          <w:bCs/>
          <w:lang w:eastAsia="zh-CN"/>
        </w:rPr>
        <w:fldChar w:fldCharType="end"/>
      </w:r>
      <w:r w:rsidR="00CC66FD">
        <w:rPr>
          <w:b w:val="0"/>
          <w:bCs/>
          <w:lang w:eastAsia="zh-CN"/>
        </w:rPr>
        <w:t>.</w:t>
      </w:r>
      <w:r w:rsidR="008429DC">
        <w:rPr>
          <w:b w:val="0"/>
          <w:bCs/>
          <w:lang w:eastAsia="zh-CN"/>
        </w:rPr>
        <w:t xml:space="preserve"> </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2CA02EDD" w:rsidR="001B36E1" w:rsidRPr="00D03136" w:rsidRDefault="001A20DA" w:rsidP="000B1665">
      <w:pPr>
        <w:snapToGrid w:val="0"/>
        <w:spacing w:line="240" w:lineRule="auto"/>
        <w:rPr>
          <w:color w:val="auto"/>
          <w:sz w:val="18"/>
          <w:szCs w:val="18"/>
          <w:lang w:eastAsia="en-US"/>
        </w:rPr>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28"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hyperlink r:id="rId29" w:history="1">
        <w:r w:rsidR="00D03136" w:rsidRPr="00D03136">
          <w:rPr>
            <w:rStyle w:val="Hyperlink"/>
            <w:rFonts w:ascii="Palatino Linotype" w:hAnsi="Palatino Linotype"/>
            <w:sz w:val="18"/>
            <w:szCs w:val="18"/>
          </w:rPr>
          <w:t>https://www.beiresources.org/</w:t>
        </w:r>
      </w:hyperlink>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lastRenderedPageBreak/>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D464572" w:rsidR="00C1762B" w:rsidRPr="00C1762B" w:rsidRDefault="008A156C" w:rsidP="000B1665">
      <w:pPr>
        <w:snapToGrid w:val="0"/>
        <w:spacing w:line="240" w:lineRule="auto"/>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Note that all of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w:t>
      </w:r>
      <w:proofErr w:type="spellStart"/>
      <w:r w:rsidR="007A78EB">
        <w:rPr>
          <w:rFonts w:ascii="Palatino Linotype" w:hAnsi="Palatino Linotype"/>
          <w:color w:val="auto"/>
          <w:sz w:val="18"/>
          <w:szCs w:val="18"/>
          <w:lang w:eastAsia="en-US"/>
        </w:rPr>
        <w:t>pseudotyped</w:t>
      </w:r>
      <w:proofErr w:type="spellEnd"/>
      <w:r w:rsidR="007A78EB">
        <w:rPr>
          <w:rFonts w:ascii="Palatino Linotype" w:hAnsi="Palatino Linotype"/>
          <w:color w:val="auto"/>
          <w:sz w:val="18"/>
          <w:szCs w:val="18"/>
          <w:lang w:eastAsia="en-US"/>
        </w:rPr>
        <w:t xml:space="preserve">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2D748EFF" w:rsidR="00463544" w:rsidRDefault="00463544" w:rsidP="00DB6836">
      <w:pPr>
        <w:pStyle w:val="MDPI61Supplementary"/>
        <w:spacing w:before="0"/>
        <w:rPr>
          <w:bCs/>
        </w:rPr>
      </w:pPr>
      <w:r>
        <w:rPr>
          <w:bCs/>
        </w:rPr>
        <w:t>VSV G-</w:t>
      </w:r>
      <w:proofErr w:type="spellStart"/>
      <w:r>
        <w:rPr>
          <w:bCs/>
        </w:rPr>
        <w:t>pseudotyped</w:t>
      </w:r>
      <w:proofErr w:type="spellEnd"/>
      <w:r>
        <w:rPr>
          <w:bCs/>
        </w:rPr>
        <w:t xml:space="preserve">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G</w:t>
      </w:r>
      <w:r w:rsidR="005D3991">
        <w:rPr>
          <w:bCs/>
        </w:rPr>
        <w:t xml:space="preserve"> conjugated to Alexa Fluor 488</w:t>
      </w:r>
      <w:r>
        <w:rPr>
          <w:bCs/>
        </w:rPr>
        <w:t xml:space="preserve"> </w:t>
      </w:r>
      <w:r w:rsidRPr="0056665B">
        <w:rPr>
          <w:bCs/>
        </w:rPr>
        <w:t>(ab150129</w:t>
      </w:r>
      <w:r>
        <w:rPr>
          <w:bCs/>
        </w:rPr>
        <w:t>, Abcam</w:t>
      </w:r>
      <w:r w:rsidRPr="0056665B">
        <w:rPr>
          <w:bCs/>
        </w:rPr>
        <w:t xml:space="preserve">) </w:t>
      </w:r>
      <w:r>
        <w:rPr>
          <w:bCs/>
        </w:rPr>
        <w:t>secondary</w:t>
      </w:r>
      <w:r w:rsidR="000C6C7C">
        <w:rPr>
          <w:bCs/>
        </w:rPr>
        <w:t xml:space="preserve"> antibody</w:t>
      </w:r>
      <w:r w:rsidR="005D3991">
        <w:rPr>
          <w:bCs/>
        </w:rPr>
        <w:t xml:space="preserve"> </w:t>
      </w:r>
      <w:r>
        <w:rPr>
          <w:bCs/>
        </w:rPr>
        <w:t>at a 1:2500 dilution and sorted based on antibody staining. Once single cell clones had grown sufficiently, they were screened for ACE2 expression via flow cytometry</w:t>
      </w:r>
      <w:r w:rsidR="00D81189">
        <w:rPr>
          <w:bCs/>
        </w:rPr>
        <w:t xml:space="preserve"> </w:t>
      </w:r>
      <w:r>
        <w:rPr>
          <w:bCs/>
        </w:rPr>
        <w:t xml:space="preserve">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sidR="00D81189">
        <w:rPr>
          <w:bCs/>
        </w:rPr>
        <w:t xml:space="preserve"> For verifying expression via flow cytometry, cells were harvested with enzyme-free dissociation buffer (</w:t>
      </w:r>
      <w:proofErr w:type="spellStart"/>
      <w:r w:rsidR="00D81189">
        <w:rPr>
          <w:bCs/>
        </w:rPr>
        <w:t>ThermoFisher</w:t>
      </w:r>
      <w:proofErr w:type="spellEnd"/>
      <w:r w:rsidR="00D81189">
        <w:rPr>
          <w:bCs/>
        </w:rPr>
        <w:t xml:space="preserve">, </w:t>
      </w:r>
      <w:r w:rsidR="00D81189" w:rsidRPr="00D81189">
        <w:rPr>
          <w:bCs/>
        </w:rPr>
        <w:t>13151014</w:t>
      </w:r>
      <w:r w:rsidR="00D81189">
        <w:rPr>
          <w:bCs/>
        </w:rPr>
        <w:t>) and stained with anti-h</w:t>
      </w:r>
      <w:r w:rsidR="00D81189" w:rsidRPr="00173739">
        <w:rPr>
          <w:bCs/>
        </w:rPr>
        <w:t>um</w:t>
      </w:r>
      <w:r w:rsidR="00D81189">
        <w:rPr>
          <w:bCs/>
        </w:rPr>
        <w:t>a</w:t>
      </w:r>
      <w:r w:rsidR="00D81189" w:rsidRPr="00173739">
        <w:rPr>
          <w:bCs/>
        </w:rPr>
        <w:t xml:space="preserve">n ACE-2 </w:t>
      </w:r>
      <w:r w:rsidR="00D81189">
        <w:rPr>
          <w:bCs/>
        </w:rPr>
        <w:t>polyclonal goat IgG</w:t>
      </w:r>
      <w:r w:rsidR="00D81189" w:rsidRPr="00173739">
        <w:rPr>
          <w:bCs/>
        </w:rPr>
        <w:t xml:space="preserve"> </w:t>
      </w:r>
      <w:r w:rsidR="00D81189">
        <w:rPr>
          <w:bCs/>
        </w:rPr>
        <w:t>primary antibody at 2 ug/mL and d</w:t>
      </w:r>
      <w:r w:rsidR="00D81189" w:rsidRPr="0056665B">
        <w:rPr>
          <w:bCs/>
        </w:rPr>
        <w:t xml:space="preserve">onkey </w:t>
      </w:r>
      <w:r w:rsidR="00D81189">
        <w:rPr>
          <w:bCs/>
        </w:rPr>
        <w:t>a</w:t>
      </w:r>
      <w:r w:rsidR="00D81189" w:rsidRPr="0056665B">
        <w:rPr>
          <w:bCs/>
        </w:rPr>
        <w:t>nti-</w:t>
      </w:r>
      <w:r w:rsidR="00D81189">
        <w:rPr>
          <w:bCs/>
        </w:rPr>
        <w:t>g</w:t>
      </w:r>
      <w:r w:rsidR="00D81189" w:rsidRPr="0056665B">
        <w:rPr>
          <w:bCs/>
        </w:rPr>
        <w:t>oat Ig</w:t>
      </w:r>
      <w:r w:rsidR="00D81189">
        <w:rPr>
          <w:bCs/>
        </w:rPr>
        <w:t xml:space="preserve">G </w:t>
      </w:r>
      <w:r w:rsidR="005D3991">
        <w:rPr>
          <w:bCs/>
        </w:rPr>
        <w:t xml:space="preserve">(Alexa Fluor 488) </w:t>
      </w:r>
      <w:r w:rsidR="00D81189">
        <w:rPr>
          <w:bCs/>
        </w:rPr>
        <w:t>secondary antibody at a 1:1000 dilution</w:t>
      </w:r>
      <w:r w:rsidR="001F6E8A">
        <w:rPr>
          <w:bCs/>
        </w:rPr>
        <w:t>. For each staining step, cells were incubated with antibody in the dark at 4 C for 30 min. Cells were washed 3 times with 3% BSA in PBS following each stain.</w:t>
      </w:r>
    </w:p>
    <w:p w14:paraId="62798E83" w14:textId="0B6C7B1E" w:rsidR="00C43CCD" w:rsidRPr="00C43CCD" w:rsidRDefault="002433D1" w:rsidP="00DB6836">
      <w:pPr>
        <w:pStyle w:val="MDPI61Supplementary"/>
        <w:spacing w:before="0"/>
        <w:ind w:firstLine="420"/>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w:t>
      </w:r>
      <w:proofErr w:type="spellStart"/>
      <w:r>
        <w:rPr>
          <w:bCs/>
          <w:i/>
          <w:iCs/>
        </w:rPr>
        <w:t>pseudotyped</w:t>
      </w:r>
      <w:proofErr w:type="spellEnd"/>
      <w:r>
        <w:rPr>
          <w:bCs/>
          <w:i/>
          <w:iCs/>
        </w:rPr>
        <w:t xml:space="preserve">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proofErr w:type="spellStart"/>
      <w:r>
        <w:rPr>
          <w:bCs/>
        </w:rPr>
        <w:t>Pseudotyped</w:t>
      </w:r>
      <w:proofErr w:type="spellEnd"/>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1CBB28F5" w:rsidR="00E113C2" w:rsidRDefault="00E113C2" w:rsidP="00463165">
      <w:pPr>
        <w:pStyle w:val="MDPI61Supplementary"/>
        <w:numPr>
          <w:ilvl w:val="0"/>
          <w:numId w:val="7"/>
        </w:numPr>
        <w:spacing w:before="120"/>
        <w:ind w:left="792"/>
        <w:rPr>
          <w:bCs/>
        </w:rPr>
      </w:pPr>
      <w:r>
        <w:rPr>
          <w:bCs/>
        </w:rPr>
        <w:t xml:space="preserve">Seed </w:t>
      </w:r>
      <w:r w:rsidR="001353B1">
        <w:rPr>
          <w:bCs/>
        </w:rPr>
        <w:t xml:space="preserve">293T cells </w:t>
      </w:r>
      <w:r>
        <w:rPr>
          <w:bCs/>
        </w:rPr>
        <w:t>in D10 growth media</w:t>
      </w:r>
      <w:r w:rsidR="00D443D7">
        <w:rPr>
          <w:bCs/>
        </w:rPr>
        <w:t xml:space="preserve"> (see subsection 4.2 for media composition)</w:t>
      </w:r>
      <w:r>
        <w:rPr>
          <w:bCs/>
        </w:rPr>
        <w:t xml:space="preserve">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6C5F5E">
      <w:pPr>
        <w:pStyle w:val="MDPI61Supplementary"/>
        <w:numPr>
          <w:ilvl w:val="0"/>
          <w:numId w:val="7"/>
        </w:numPr>
        <w:spacing w:before="12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6C5F5E">
      <w:pPr>
        <w:pStyle w:val="MDPI61Supplementary"/>
        <w:numPr>
          <w:ilvl w:val="0"/>
          <w:numId w:val="8"/>
        </w:numPr>
        <w:spacing w:before="12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CF738F">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CF738F">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CF738F">
      <w:pPr>
        <w:pStyle w:val="MDPI61Supplementary"/>
        <w:numPr>
          <w:ilvl w:val="0"/>
          <w:numId w:val="7"/>
        </w:numPr>
        <w:spacing w:before="12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CF738F">
      <w:pPr>
        <w:pStyle w:val="MDPI61Supplementary"/>
        <w:numPr>
          <w:ilvl w:val="0"/>
          <w:numId w:val="7"/>
        </w:numPr>
        <w:spacing w:before="12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The titers of Spike- and VSV G-</w:t>
      </w:r>
      <w:proofErr w:type="spellStart"/>
      <w:r w:rsidR="00EC7C8E" w:rsidRPr="00EC7C8E">
        <w:rPr>
          <w:bCs/>
          <w:color w:val="000000" w:themeColor="text1"/>
        </w:rPr>
        <w:t>pseudotyped</w:t>
      </w:r>
      <w:proofErr w:type="spellEnd"/>
      <w:r w:rsidR="00EC7C8E" w:rsidRPr="00EC7C8E">
        <w:rPr>
          <w:bCs/>
          <w:color w:val="000000" w:themeColor="text1"/>
        </w:rPr>
        <w:t xml:space="preserve">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CF738F">
      <w:pPr>
        <w:pStyle w:val="MDPI61Supplementary"/>
        <w:spacing w:before="120"/>
        <w:rPr>
          <w:bCs/>
          <w:i/>
          <w:iCs/>
          <w:color w:val="000000" w:themeColor="text1"/>
        </w:rPr>
      </w:pPr>
      <w:r>
        <w:rPr>
          <w:bCs/>
          <w:i/>
          <w:iCs/>
          <w:color w:val="000000" w:themeColor="text1"/>
        </w:rPr>
        <w:t xml:space="preserve">4.4 Detailed protocol for </w:t>
      </w:r>
      <w:proofErr w:type="spellStart"/>
      <w:r>
        <w:rPr>
          <w:bCs/>
          <w:i/>
          <w:iCs/>
          <w:color w:val="000000" w:themeColor="text1"/>
        </w:rPr>
        <w:t>titering</w:t>
      </w:r>
      <w:proofErr w:type="spellEnd"/>
      <w:r>
        <w:rPr>
          <w:bCs/>
          <w:i/>
          <w:iCs/>
          <w:color w:val="000000" w:themeColor="text1"/>
        </w:rPr>
        <w:t xml:space="preserve"> </w:t>
      </w:r>
      <w:proofErr w:type="spellStart"/>
      <w:r>
        <w:rPr>
          <w:bCs/>
          <w:i/>
          <w:iCs/>
          <w:color w:val="000000" w:themeColor="text1"/>
        </w:rPr>
        <w:t>pseudotyped</w:t>
      </w:r>
      <w:proofErr w:type="spellEnd"/>
      <w:r>
        <w:rPr>
          <w:bCs/>
          <w:i/>
          <w:iCs/>
          <w:color w:val="000000" w:themeColor="text1"/>
        </w:rPr>
        <w:t xml:space="preserve"> lentiviral particles</w:t>
      </w:r>
    </w:p>
    <w:p w14:paraId="09FCADAC" w14:textId="6A97DD09" w:rsidR="00936CDB" w:rsidRDefault="00EC7C8E" w:rsidP="00CF738F">
      <w:pPr>
        <w:pStyle w:val="MDPI61Supplementary"/>
        <w:spacing w:before="120"/>
        <w:rPr>
          <w:bCs/>
          <w:color w:val="000000" w:themeColor="text1"/>
        </w:rPr>
      </w:pPr>
      <w:r>
        <w:rPr>
          <w:bCs/>
          <w:color w:val="000000" w:themeColor="text1"/>
        </w:rPr>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CF738F">
      <w:pPr>
        <w:pStyle w:val="MDPI61Supplementary"/>
        <w:numPr>
          <w:ilvl w:val="0"/>
          <w:numId w:val="10"/>
        </w:numPr>
        <w:spacing w:before="120"/>
        <w:rPr>
          <w:bCs/>
          <w:color w:val="000000" w:themeColor="text1"/>
        </w:rPr>
      </w:pPr>
      <w:r w:rsidRPr="0065642E">
        <w:rPr>
          <w:bCs/>
          <w:color w:val="000000" w:themeColor="text1"/>
        </w:rPr>
        <w:lastRenderedPageBreak/>
        <w:t xml:space="preserve">Coat a 96-well </w:t>
      </w:r>
      <w:r w:rsidR="006C712B">
        <w:rPr>
          <w:bCs/>
          <w:color w:val="000000" w:themeColor="text1"/>
        </w:rPr>
        <w:t xml:space="preserve">cell-culture </w:t>
      </w:r>
      <w:r w:rsidRPr="0065642E">
        <w:rPr>
          <w:bCs/>
          <w:color w:val="000000" w:themeColor="text1"/>
        </w:rPr>
        <w:t xml:space="preserve">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CF738F">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CF738F">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895152">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77538A91" w:rsidR="00723933" w:rsidRDefault="00F56795" w:rsidP="00410E33">
      <w:pPr>
        <w:pStyle w:val="MDPI61Supplementary"/>
        <w:numPr>
          <w:ilvl w:val="1"/>
          <w:numId w:val="10"/>
        </w:numPr>
        <w:spacing w:before="0"/>
        <w:rPr>
          <w:bCs/>
          <w:color w:val="000000" w:themeColor="text1"/>
        </w:rPr>
      </w:pPr>
      <w:r>
        <w:rPr>
          <w:bCs/>
          <w:color w:val="000000" w:themeColor="text1"/>
        </w:rPr>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4E4555">
      <w:pPr>
        <w:pStyle w:val="MDPI61Supplementary"/>
        <w:numPr>
          <w:ilvl w:val="1"/>
          <w:numId w:val="10"/>
        </w:numPr>
        <w:spacing w:before="0"/>
        <w:rPr>
          <w:bCs/>
          <w:color w:val="000000" w:themeColor="text1"/>
        </w:rPr>
      </w:pPr>
      <w:r>
        <w:rPr>
          <w:bCs/>
          <w:color w:val="000000" w:themeColor="text1"/>
        </w:rPr>
        <w:t>For Spike-</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undiluted virus and made </w:t>
      </w:r>
      <w:r w:rsidR="00954C03">
        <w:rPr>
          <w:bCs/>
          <w:color w:val="000000" w:themeColor="text1"/>
        </w:rPr>
        <w:t>three</w:t>
      </w:r>
      <w:r>
        <w:rPr>
          <w:bCs/>
          <w:color w:val="000000" w:themeColor="text1"/>
        </w:rPr>
        <w:t xml:space="preserve"> 1:3 dilutions. For VSV G-</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4C425FA9" w:rsidR="00AE39F5" w:rsidRDefault="00AE39F5" w:rsidP="004E4555">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7DD7E3CC" w:rsidR="00AE39F5" w:rsidRDefault="00AE39F5" w:rsidP="004E4555">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w:t>
      </w:r>
      <w:proofErr w:type="spellStart"/>
      <w:r>
        <w:rPr>
          <w:bCs/>
          <w:color w:val="000000" w:themeColor="text1"/>
        </w:rPr>
        <w:t>mL.</w:t>
      </w:r>
      <w:proofErr w:type="spellEnd"/>
      <w:r w:rsidR="00477144">
        <w:rPr>
          <w:bCs/>
          <w:color w:val="000000" w:themeColor="text1"/>
        </w:rPr>
        <w:t xml:space="preserve"> We did this by adding 3 </w:t>
      </w:r>
      <w:proofErr w:type="spellStart"/>
      <w:r w:rsidR="00477144">
        <w:rPr>
          <w:bCs/>
          <w:color w:val="000000" w:themeColor="text1"/>
        </w:rPr>
        <w:t>uL</w:t>
      </w:r>
      <w:proofErr w:type="spellEnd"/>
      <w:r w:rsidR="00477144">
        <w:rPr>
          <w:bCs/>
          <w:color w:val="000000" w:themeColor="text1"/>
        </w:rPr>
        <w:t xml:space="preserve"> of polybrene diluted to 250 ug/mL to our final infection volume of 150 </w:t>
      </w:r>
      <w:proofErr w:type="spellStart"/>
      <w:r w:rsidR="00477144">
        <w:rPr>
          <w:bCs/>
          <w:color w:val="000000" w:themeColor="text1"/>
        </w:rPr>
        <w:t>uL</w:t>
      </w:r>
      <w:proofErr w:type="spellEnd"/>
      <w:r w:rsidR="00477144">
        <w:rPr>
          <w:bCs/>
          <w:color w:val="000000" w:themeColor="text1"/>
        </w:rPr>
        <w:t xml:space="preserve">.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CC66FD">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mendeley":{"formattedCitation":"[56]","plainTextFormattedCitation":"[56]","previouslyFormattedCitation":"[56]"},"properties":{"noteIndex":0},"schema":"https://github.com/citation-style-language/schema/raw/master/csl-citation.json"}</w:instrText>
      </w:r>
      <w:r w:rsidR="001274F8" w:rsidRPr="001274F8">
        <w:rPr>
          <w:bCs/>
          <w:color w:val="000000" w:themeColor="text1"/>
        </w:rPr>
        <w:fldChar w:fldCharType="separate"/>
      </w:r>
      <w:r w:rsidR="00C26D0C" w:rsidRPr="00C26D0C">
        <w:rPr>
          <w:bCs/>
          <w:noProof/>
          <w:color w:val="000000" w:themeColor="text1"/>
        </w:rPr>
        <w:t>[56]</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4E4555">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D61EE">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D61EE">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8F3DBD">
      <w:pPr>
        <w:pStyle w:val="MDPI61Supplementary"/>
        <w:numPr>
          <w:ilvl w:val="2"/>
          <w:numId w:val="10"/>
        </w:numPr>
        <w:spacing w:before="0"/>
        <w:rPr>
          <w:bCs/>
          <w:color w:val="000000" w:themeColor="text1"/>
        </w:rPr>
      </w:pPr>
      <w:r>
        <w:rPr>
          <w:bCs/>
          <w:color w:val="000000" w:themeColor="text1"/>
        </w:rPr>
        <w:t>Calculate titers</w:t>
      </w:r>
      <w:r w:rsidR="00534D5F">
        <w:rPr>
          <w:bCs/>
          <w:color w:val="000000" w:themeColor="text1"/>
        </w:rPr>
        <w:t xml:space="preserve"> using the Poisson formula. If P is the percentage of cells that are </w:t>
      </w:r>
      <w:proofErr w:type="spellStart"/>
      <w:r w:rsidR="00534D5F">
        <w:rPr>
          <w:bCs/>
          <w:color w:val="000000" w:themeColor="text1"/>
        </w:rPr>
        <w:t>ZsGreen</w:t>
      </w:r>
      <w:proofErr w:type="spellEnd"/>
      <w:r w:rsidR="00534D5F">
        <w:rPr>
          <w:bCs/>
          <w:color w:val="000000" w:themeColor="text1"/>
        </w:rPr>
        <w:t xml:space="preserve">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w:t>
      </w:r>
      <w:proofErr w:type="gramStart"/>
      <w:r w:rsidR="004855B8" w:rsidRPr="0017185F">
        <w:rPr>
          <w:bCs/>
          <w:i/>
          <w:iCs/>
          <w:color w:val="000000" w:themeColor="text1"/>
        </w:rPr>
        <w:t>ln(</w:t>
      </w:r>
      <w:proofErr w:type="gramEnd"/>
      <w:r w:rsidR="004855B8" w:rsidRPr="0017185F">
        <w:rPr>
          <w:bCs/>
          <w:i/>
          <w:iCs/>
          <w:color w:val="000000" w:themeColor="text1"/>
        </w:rPr>
        <w:t xml:space="preserve">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w:t>
      </w:r>
      <w:proofErr w:type="spellStart"/>
      <w:r w:rsidR="0017185F">
        <w:rPr>
          <w:bCs/>
          <w:color w:val="000000" w:themeColor="text1"/>
        </w:rPr>
        <w:t>ZsGreen</w:t>
      </w:r>
      <w:proofErr w:type="spellEnd"/>
      <w:r w:rsidR="0017185F">
        <w:rPr>
          <w:bCs/>
          <w:color w:val="000000" w:themeColor="text1"/>
        </w:rPr>
        <w:t xml:space="preserve"> positive is low, this formula is approximately equal to: </w:t>
      </w:r>
      <w:r w:rsidR="0017185F" w:rsidRPr="0017185F">
        <w:rPr>
          <w:bCs/>
          <w:i/>
          <w:iCs/>
          <w:color w:val="000000" w:themeColor="text1"/>
        </w:rPr>
        <w:t>(</w:t>
      </w:r>
      <w:r w:rsidR="00F56795" w:rsidRPr="0017185F">
        <w:rPr>
          <w:bCs/>
          <w:i/>
          <w:iCs/>
          <w:color w:val="000000" w:themeColor="text1"/>
        </w:rPr>
        <w:t xml:space="preserve">% </w:t>
      </w:r>
      <w:proofErr w:type="spellStart"/>
      <w:r w:rsidR="00F56795" w:rsidRPr="0017185F">
        <w:rPr>
          <w:bCs/>
          <w:i/>
          <w:iCs/>
          <w:color w:val="000000" w:themeColor="text1"/>
        </w:rPr>
        <w:t>ZsGreen</w:t>
      </w:r>
      <w:proofErr w:type="spellEnd"/>
      <w:r w:rsidR="00F56795" w:rsidRPr="0017185F">
        <w:rPr>
          <w:bCs/>
          <w:i/>
          <w:iCs/>
          <w:color w:val="000000" w:themeColor="text1"/>
        </w:rPr>
        <w:t xml:space="preserve">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w:t>
      </w:r>
      <w:proofErr w:type="spellStart"/>
      <w:r w:rsidR="0017185F">
        <w:rPr>
          <w:bCs/>
          <w:color w:val="000000" w:themeColor="text1"/>
        </w:rPr>
        <w:t>ZsGreen</w:t>
      </w:r>
      <w:proofErr w:type="spellEnd"/>
      <w:r w:rsidR="0017185F">
        <w:rPr>
          <w:bCs/>
          <w:color w:val="000000" w:themeColor="text1"/>
        </w:rPr>
        <w:t xml:space="preserve"> positive is relatively low (ideally 1-10%).</w:t>
      </w:r>
      <w:r w:rsidR="006F0821">
        <w:rPr>
          <w:bCs/>
          <w:color w:val="000000" w:themeColor="text1"/>
        </w:rPr>
        <w:t xml:space="preserve"> </w:t>
      </w:r>
    </w:p>
    <w:p w14:paraId="0E085750" w14:textId="7322F0F2" w:rsidR="00F56795" w:rsidRDefault="00F56795" w:rsidP="00985083">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985083">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336E66">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in each well.</w:t>
      </w:r>
    </w:p>
    <w:p w14:paraId="1FEBFEC3" w14:textId="436A2FC5" w:rsidR="00D868B1" w:rsidRDefault="00D868B1" w:rsidP="00336E66">
      <w:pPr>
        <w:pStyle w:val="MDPI61Supplementary"/>
        <w:numPr>
          <w:ilvl w:val="2"/>
          <w:numId w:val="10"/>
        </w:numPr>
        <w:spacing w:before="0"/>
        <w:rPr>
          <w:bCs/>
          <w:color w:val="000000" w:themeColor="text1"/>
        </w:rPr>
      </w:pPr>
      <w:r>
        <w:rPr>
          <w:bCs/>
          <w:color w:val="000000" w:themeColor="text1"/>
        </w:rPr>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4C045332" w:rsidR="003E013A" w:rsidRDefault="003E013A" w:rsidP="00336E66">
      <w:pPr>
        <w:pStyle w:val="MDPI61Supplementary"/>
        <w:numPr>
          <w:ilvl w:val="2"/>
          <w:numId w:val="10"/>
        </w:numPr>
        <w:spacing w:before="0"/>
        <w:rPr>
          <w:bCs/>
          <w:color w:val="000000" w:themeColor="text1"/>
        </w:rPr>
      </w:pPr>
      <w:r>
        <w:rPr>
          <w:bCs/>
          <w:color w:val="000000" w:themeColor="text1"/>
        </w:rPr>
        <w:t xml:space="preserve">Incubate plate for 2 min at room temperature </w:t>
      </w:r>
      <w:r w:rsidR="00146366">
        <w:rPr>
          <w:bCs/>
          <w:color w:val="000000" w:themeColor="text1"/>
        </w:rPr>
        <w:t xml:space="preserve">in the dark </w:t>
      </w:r>
      <w:r>
        <w:rPr>
          <w:bCs/>
          <w:color w:val="000000" w:themeColor="text1"/>
        </w:rPr>
        <w:t>then measure luminescence using a plate reader</w:t>
      </w:r>
      <w:r w:rsidR="00477144">
        <w:rPr>
          <w:bCs/>
          <w:color w:val="000000" w:themeColor="text1"/>
        </w:rPr>
        <w:t xml:space="preserve">. We used a Tecan </w:t>
      </w:r>
      <w:r w:rsidR="000332E7">
        <w:rPr>
          <w:bCs/>
          <w:color w:val="000000" w:themeColor="text1"/>
        </w:rPr>
        <w:t xml:space="preserve">Infinite M1000 Pro plate reader </w:t>
      </w:r>
      <w:r w:rsidR="00477144">
        <w:rPr>
          <w:bCs/>
          <w:color w:val="000000" w:themeColor="text1"/>
        </w:rPr>
        <w:t xml:space="preserve">with </w:t>
      </w:r>
      <w:r w:rsidR="00693979">
        <w:rPr>
          <w:bCs/>
          <w:color w:val="000000" w:themeColor="text1"/>
        </w:rPr>
        <w:t>no attenuation and a</w:t>
      </w:r>
      <w:r w:rsidR="00477144">
        <w:rPr>
          <w:bCs/>
          <w:color w:val="000000" w:themeColor="text1"/>
        </w:rPr>
        <w:t xml:space="preserve"> luminescence integration time of 1 second.</w:t>
      </w:r>
    </w:p>
    <w:p w14:paraId="31DEC1F5" w14:textId="709D1AE8" w:rsidR="001F08EA" w:rsidRDefault="001F08EA" w:rsidP="00336E66">
      <w:pPr>
        <w:pStyle w:val="MDPI61Supplementary"/>
        <w:numPr>
          <w:ilvl w:val="2"/>
          <w:numId w:val="10"/>
        </w:numPr>
        <w:spacing w:before="0"/>
        <w:rPr>
          <w:bCs/>
          <w:color w:val="000000" w:themeColor="text1"/>
        </w:rPr>
      </w:pPr>
      <w:r>
        <w:rPr>
          <w:bCs/>
          <w:color w:val="000000" w:themeColor="text1"/>
        </w:rPr>
        <w:t>Plot RLUs vs. virus dilution. Select an amount of virus for further assays where there</w:t>
      </w:r>
      <w:r w:rsidR="00D80CDD">
        <w:rPr>
          <w:bCs/>
          <w:color w:val="000000" w:themeColor="text1"/>
        </w:rPr>
        <w:t xml:space="preserve"> is</w:t>
      </w:r>
      <w:r>
        <w:rPr>
          <w:bCs/>
          <w:color w:val="000000" w:themeColor="text1"/>
        </w:rPr>
        <w:t xml:space="preserve"> </w:t>
      </w:r>
      <w:r w:rsidR="00D80CDD">
        <w:rPr>
          <w:bCs/>
          <w:color w:val="000000" w:themeColor="text1"/>
        </w:rPr>
        <w:t>sufficient (&gt;100</w:t>
      </w:r>
      <w:r w:rsidR="008846A8">
        <w:rPr>
          <w:bCs/>
          <w:color w:val="000000" w:themeColor="text1"/>
        </w:rPr>
        <w:t>0</w:t>
      </w:r>
      <w:r w:rsidR="00D80CDD">
        <w:rPr>
          <w:bCs/>
          <w:color w:val="000000" w:themeColor="text1"/>
        </w:rPr>
        <w:t xml:space="preserve">-fold) signal above virus-only background and </w:t>
      </w:r>
      <w:r>
        <w:rPr>
          <w:bCs/>
          <w:color w:val="000000" w:themeColor="text1"/>
        </w:rPr>
        <w:t>a linear relationship between virus added and RLU.</w:t>
      </w:r>
    </w:p>
    <w:p w14:paraId="282545E3" w14:textId="77777777" w:rsidR="00DA15EA" w:rsidRDefault="00DA15EA" w:rsidP="000B4C54">
      <w:pPr>
        <w:pStyle w:val="MDPI61Supplementary"/>
        <w:rPr>
          <w:bCs/>
          <w:i/>
          <w:iCs/>
        </w:rPr>
      </w:pP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0F8ACBFF" w14:textId="12DC1E35" w:rsidR="00DA15EA" w:rsidRPr="00325902" w:rsidRDefault="00030573" w:rsidP="00AD6D57">
            <w:pPr>
              <w:pStyle w:val="MDPI52figure"/>
              <w:adjustRightInd w:val="0"/>
              <w:snapToGrid w:val="0"/>
              <w:rPr>
                <w:sz w:val="20"/>
              </w:rPr>
            </w:pPr>
            <w:r>
              <w:rPr>
                <w:noProof/>
                <w:snapToGrid/>
                <w:sz w:val="20"/>
              </w:rPr>
              <w:lastRenderedPageBreak/>
              <w:drawing>
                <wp:inline distT="0" distB="0" distL="0" distR="0" wp14:anchorId="217F87A9" wp14:editId="7F1DD60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30">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2489C881" w:rsidR="00DA15EA" w:rsidRPr="00BC73D3" w:rsidRDefault="00BC73D3" w:rsidP="0073106E">
      <w:pPr>
        <w:pStyle w:val="MDPI61Supplementary"/>
        <w:ind w:left="420"/>
        <w:rPr>
          <w:bCs/>
        </w:rPr>
      </w:pPr>
      <w:r>
        <w:rPr>
          <w:b/>
        </w:rPr>
        <w:t xml:space="preserve">Figure 5: </w:t>
      </w:r>
      <w:r>
        <w:rPr>
          <w:bCs/>
        </w:rPr>
        <w:t>Example plate layout for neutralization assays.</w:t>
      </w:r>
      <w:r w:rsidR="00820D4F">
        <w:rPr>
          <w:bCs/>
        </w:rPr>
        <w:t xml:space="preserve"> It is possible to run full-dilution series of two ser</w:t>
      </w:r>
      <w:r w:rsidR="00DB6836">
        <w:rPr>
          <w:bCs/>
        </w:rPr>
        <w:t>a</w:t>
      </w:r>
      <w:r w:rsidR="00820D4F">
        <w:rPr>
          <w:bCs/>
        </w:rPr>
        <w:t xml:space="preserve"> or plasma samples</w:t>
      </w:r>
      <w:r w:rsidR="00312AA5">
        <w:rPr>
          <w:bCs/>
        </w:rPr>
        <w:t xml:space="preserve"> in dupl</w:t>
      </w:r>
      <w:r w:rsidR="0001045B">
        <w:rPr>
          <w:bCs/>
        </w:rPr>
        <w:t>ic</w:t>
      </w:r>
      <w:r w:rsidR="00312AA5">
        <w:rPr>
          <w:bCs/>
        </w:rPr>
        <w:t>ate</w:t>
      </w:r>
      <w:r w:rsidR="00820D4F">
        <w:rPr>
          <w:bCs/>
        </w:rPr>
        <w:t xml:space="preserve"> on each plate with the necessary controls. These controls include media only, cells only, and virus only wells, as well as 4 wells of virus infecting 293T cells to confirm </w:t>
      </w:r>
      <w:r w:rsidR="006C4D52">
        <w:rPr>
          <w:bCs/>
        </w:rPr>
        <w:t>the lack of infection with Spike-</w:t>
      </w:r>
      <w:proofErr w:type="spellStart"/>
      <w:r w:rsidR="006C4D52">
        <w:rPr>
          <w:bCs/>
        </w:rPr>
        <w:t>pseudotyped</w:t>
      </w:r>
      <w:proofErr w:type="spellEnd"/>
      <w:r w:rsidR="006C4D52">
        <w:rPr>
          <w:bCs/>
        </w:rPr>
        <w:t xml:space="preserve"> lentivirus in the absence of ACE2. The</w:t>
      </w:r>
      <w:r w:rsidR="00146366">
        <w:rPr>
          <w:bCs/>
        </w:rPr>
        <w:t xml:space="preserve"> average signal from the “Virus Only” and “Virus + 293Ts”</w:t>
      </w:r>
      <w:r w:rsidR="006C4D52">
        <w:rPr>
          <w:bCs/>
        </w:rPr>
        <w:t xml:space="preserve"> wells </w:t>
      </w:r>
      <w:r w:rsidR="00146366">
        <w:rPr>
          <w:bCs/>
        </w:rPr>
        <w:t xml:space="preserve">provides </w:t>
      </w:r>
      <w:r w:rsidR="006C4D52">
        <w:rPr>
          <w:bCs/>
        </w:rPr>
        <w:t xml:space="preserve">the background signal. The </w:t>
      </w:r>
      <w:r w:rsidR="00146366">
        <w:rPr>
          <w:bCs/>
        </w:rPr>
        <w:t>“Virus + Cells”</w:t>
      </w:r>
      <w:r w:rsidR="006C4D52">
        <w:rPr>
          <w:bCs/>
        </w:rPr>
        <w:t xml:space="preserve"> wells represent maximum infection without any serum and provide a metric for 100% vir</w:t>
      </w:r>
      <w:r w:rsidR="00F17A3D">
        <w:rPr>
          <w:bCs/>
        </w:rPr>
        <w:t>us</w:t>
      </w:r>
      <w:r w:rsidR="006C4D52">
        <w:rPr>
          <w:bCs/>
        </w:rPr>
        <w:t xml:space="preserve"> infectivity.</w:t>
      </w:r>
      <w:r w:rsidR="00146366">
        <w:rPr>
          <w:bCs/>
        </w:rPr>
        <w:t xml:space="preserve"> Note that “cells” here refers to the 293T-ACE2 cells.</w:t>
      </w:r>
    </w:p>
    <w:p w14:paraId="26305337" w14:textId="054C8897"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253AED15" w:rsidR="00250DDC" w:rsidRDefault="00250DDC" w:rsidP="00250DDC">
      <w:pPr>
        <w:pStyle w:val="MDPI61Supplementary"/>
        <w:rPr>
          <w:bCs/>
        </w:rPr>
      </w:pPr>
      <w:r>
        <w:rPr>
          <w:bCs/>
        </w:rPr>
        <w:t>The following protocol was developed to streamline neutralization assays with Spike-</w:t>
      </w:r>
      <w:proofErr w:type="spellStart"/>
      <w:r>
        <w:rPr>
          <w:bCs/>
        </w:rPr>
        <w:t>pseudotyped</w:t>
      </w:r>
      <w:proofErr w:type="spellEnd"/>
      <w:r>
        <w:rPr>
          <w:bCs/>
        </w:rPr>
        <w:t xml:space="preserve">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71B70A51" w14:textId="77777777" w:rsidR="00146366" w:rsidRDefault="00250DDC" w:rsidP="00146366">
      <w:pPr>
        <w:pStyle w:val="MDPI61Supplementary"/>
        <w:numPr>
          <w:ilvl w:val="0"/>
          <w:numId w:val="5"/>
        </w:numPr>
        <w:spacing w:before="80" w:line="240" w:lineRule="auto"/>
        <w:rPr>
          <w:bCs/>
        </w:rPr>
      </w:pPr>
      <w:r w:rsidRPr="00250DDC">
        <w:rPr>
          <w:bCs/>
        </w:rPr>
        <w:t>A</w:t>
      </w:r>
      <w:r w:rsidR="007955C3">
        <w:rPr>
          <w:bCs/>
        </w:rPr>
        <w:t>bout</w:t>
      </w:r>
      <w:r w:rsidRPr="00250DDC">
        <w:rPr>
          <w:bCs/>
        </w:rPr>
        <w:t xml:space="preserve"> </w:t>
      </w:r>
      <w:r w:rsidR="00997A19">
        <w:rPr>
          <w:bCs/>
        </w:rPr>
        <w:t>1.</w:t>
      </w:r>
      <w:r w:rsidR="00997A19" w:rsidRPr="00146366">
        <w:rPr>
          <w:bCs/>
        </w:rPr>
        <w:t>5</w:t>
      </w:r>
      <w:r w:rsidRPr="00146366">
        <w:rPr>
          <w:bCs/>
        </w:rPr>
        <w:t xml:space="preserve"> hours prior to infecting cells, </w:t>
      </w:r>
      <w:r w:rsidR="00712845" w:rsidRPr="00146366">
        <w:rPr>
          <w:bCs/>
        </w:rPr>
        <w:t xml:space="preserve">begin </w:t>
      </w:r>
      <w:r w:rsidRPr="00146366">
        <w:rPr>
          <w:bCs/>
        </w:rPr>
        <w:t>prepar</w:t>
      </w:r>
      <w:r w:rsidR="00712845" w:rsidRPr="00146366">
        <w:rPr>
          <w:bCs/>
        </w:rPr>
        <w:t>ing</w:t>
      </w:r>
      <w:r w:rsidRPr="00146366">
        <w:rPr>
          <w:bCs/>
        </w:rPr>
        <w:t xml:space="preserve"> ser</w:t>
      </w:r>
      <w:r w:rsidR="0065642E" w:rsidRPr="00146366">
        <w:rPr>
          <w:bCs/>
        </w:rPr>
        <w:t>um</w:t>
      </w:r>
      <w:r w:rsidR="00146366" w:rsidRPr="00146366">
        <w:rPr>
          <w:bCs/>
        </w:rPr>
        <w:t xml:space="preserve"> </w:t>
      </w:r>
      <w:r w:rsidR="00894DAD" w:rsidRPr="00146366">
        <w:rPr>
          <w:bCs/>
        </w:rPr>
        <w:t>and/or ACE2</w:t>
      </w:r>
      <w:r w:rsidRPr="00146366">
        <w:rPr>
          <w:bCs/>
        </w:rPr>
        <w:t xml:space="preserve"> dilutions</w:t>
      </w:r>
      <w:r w:rsidR="00191BDC" w:rsidRPr="00146366">
        <w:rPr>
          <w:bCs/>
        </w:rPr>
        <w:t xml:space="preserve"> in D10</w:t>
      </w:r>
      <w:r w:rsidR="00146366" w:rsidRPr="00146366">
        <w:rPr>
          <w:bCs/>
        </w:rPr>
        <w:t>:</w:t>
      </w:r>
      <w:r w:rsidR="00712845" w:rsidRPr="00146366">
        <w:rPr>
          <w:bCs/>
        </w:rPr>
        <w:t xml:space="preserve"> </w:t>
      </w:r>
    </w:p>
    <w:p w14:paraId="0D849BC5" w14:textId="5673CF2F" w:rsidR="00191BDC" w:rsidRPr="00146366" w:rsidRDefault="00146366" w:rsidP="00146366">
      <w:pPr>
        <w:pStyle w:val="MDPI61Supplementary"/>
        <w:numPr>
          <w:ilvl w:val="1"/>
          <w:numId w:val="5"/>
        </w:numPr>
        <w:spacing w:before="80" w:line="240" w:lineRule="auto"/>
        <w:rPr>
          <w:bCs/>
        </w:rPr>
      </w:pPr>
      <w:r w:rsidRPr="00146366">
        <w:rPr>
          <w:bCs/>
        </w:rPr>
        <w:t>I</w:t>
      </w:r>
      <w:r w:rsidR="00250DDC" w:rsidRPr="00146366">
        <w:rPr>
          <w:bCs/>
        </w:rPr>
        <w:t>n a separate 96-well</w:t>
      </w:r>
      <w:r w:rsidR="00BC73D3" w:rsidRPr="00146366">
        <w:rPr>
          <w:bCs/>
        </w:rPr>
        <w:t xml:space="preserve"> “setup”</w:t>
      </w:r>
      <w:r w:rsidR="00250DDC" w:rsidRPr="00146366">
        <w:rPr>
          <w:bCs/>
        </w:rPr>
        <w:t xml:space="preserve"> plate</w:t>
      </w:r>
      <w:r w:rsidR="00712845" w:rsidRPr="00146366">
        <w:rPr>
          <w:bCs/>
        </w:rPr>
        <w:t xml:space="preserve">, serially dilute serum samples leaving 60 </w:t>
      </w:r>
      <w:proofErr w:type="spellStart"/>
      <w:r w:rsidR="00712845" w:rsidRPr="00146366">
        <w:rPr>
          <w:bCs/>
        </w:rPr>
        <w:t>uL</w:t>
      </w:r>
      <w:proofErr w:type="spellEnd"/>
      <w:r w:rsidR="00712845" w:rsidRPr="00146366">
        <w:rPr>
          <w:bCs/>
        </w:rPr>
        <w:t xml:space="preserve"> diluted serum in each well.</w:t>
      </w:r>
      <w:r w:rsidR="00191BDC" w:rsidRPr="00146366">
        <w:rPr>
          <w:bCs/>
        </w:rPr>
        <w:t xml:space="preserve"> </w:t>
      </w:r>
      <w:r w:rsidR="00191BDC">
        <w:t xml:space="preserve">For the data in </w:t>
      </w:r>
      <w:r w:rsidR="00191BDC" w:rsidRPr="00146366">
        <w:rPr>
          <w:b/>
          <w:bCs/>
        </w:rPr>
        <w:t>Figu</w:t>
      </w:r>
      <w:r w:rsidR="00E64539">
        <w:rPr>
          <w:b/>
          <w:bCs/>
        </w:rPr>
        <w:t>res 4A &amp; 4C</w:t>
      </w:r>
      <w:r w:rsidR="00191BDC">
        <w:t>, we started at an initial serum dilution of 1:</w:t>
      </w:r>
      <w:r w:rsidR="00693979">
        <w:t>8</w:t>
      </w:r>
      <w:r w:rsidR="00191BDC">
        <w:t>0</w:t>
      </w:r>
      <w:r w:rsidR="00BC73D3">
        <w:t xml:space="preserve"> and did </w:t>
      </w:r>
      <w:r w:rsidR="00022890">
        <w:t xml:space="preserve">serial </w:t>
      </w:r>
      <w:r w:rsidR="00693979">
        <w:t>2.5-fold</w:t>
      </w:r>
      <w:r w:rsidR="00BC73D3">
        <w:t xml:space="preserve"> dilutions</w:t>
      </w:r>
      <w:r w:rsidR="00191BDC">
        <w:t xml:space="preserve">, meaning each replicate of the assay requires </w:t>
      </w:r>
      <w:r w:rsidR="00693979">
        <w:t>5</w:t>
      </w:r>
      <w:r w:rsidR="00191BDC">
        <w:t xml:space="preserve"> </w:t>
      </w:r>
      <w:proofErr w:type="spellStart"/>
      <w:r w:rsidR="00191BDC">
        <w:t>uL</w:t>
      </w:r>
      <w:proofErr w:type="spellEnd"/>
      <w:r w:rsidR="00191BDC">
        <w:t xml:space="preserve"> of sera. </w:t>
      </w:r>
      <w:r w:rsidR="00693979">
        <w:t>For ACE2</w:t>
      </w:r>
      <w:r w:rsidR="00E64539">
        <w:t xml:space="preserve"> (</w:t>
      </w:r>
      <w:r w:rsidR="00E64539">
        <w:rPr>
          <w:b/>
          <w:bCs/>
        </w:rPr>
        <w:t>Fig. 4</w:t>
      </w:r>
      <w:r w:rsidR="00E64539">
        <w:t>)</w:t>
      </w:r>
      <w:r w:rsidR="00693979">
        <w:t xml:space="preserve"> we started with a concentration of 200 ug/mL and did serial 3-fold dilutions.</w:t>
      </w:r>
    </w:p>
    <w:p w14:paraId="0C88D294" w14:textId="695FEE9A" w:rsidR="00712845" w:rsidRPr="00191BDC" w:rsidRDefault="00191BDC" w:rsidP="00820D4F">
      <w:pPr>
        <w:pStyle w:val="MDPI61Supplementary"/>
        <w:numPr>
          <w:ilvl w:val="1"/>
          <w:numId w:val="5"/>
        </w:numPr>
        <w:spacing w:before="80" w:line="240" w:lineRule="auto"/>
        <w:rPr>
          <w:bCs/>
        </w:rPr>
      </w:pPr>
      <w:r w:rsidRPr="00191BDC">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r w:rsidR="00DA15EA">
        <w:rPr>
          <w:b/>
          <w:bCs/>
        </w:rPr>
        <w:t>Figure 5</w:t>
      </w:r>
      <w:r>
        <w:t xml:space="preserve"> for an example plate layout.</w:t>
      </w:r>
    </w:p>
    <w:p w14:paraId="1D58D11B" w14:textId="35152B54"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955C3">
        <w:rPr>
          <w:bCs/>
        </w:rPr>
        <w:t>all wells containing</w:t>
      </w:r>
      <w:r w:rsidR="00997A19">
        <w:rPr>
          <w:bCs/>
        </w:rPr>
        <w:t xml:space="preserve"> serum dilutions</w:t>
      </w:r>
      <w:r w:rsidR="00191BDC">
        <w:rPr>
          <w:bCs/>
        </w:rPr>
        <w:t xml:space="preserve"> and the </w:t>
      </w:r>
      <w:r w:rsidR="007955C3">
        <w:rPr>
          <w:bCs/>
        </w:rPr>
        <w:t xml:space="preserve">virus only and virus plus cells </w:t>
      </w:r>
      <w:r w:rsidR="00D443D7">
        <w:rPr>
          <w:bCs/>
        </w:rPr>
        <w:t xml:space="preserve">control </w:t>
      </w:r>
      <w:r w:rsidR="007955C3">
        <w:rPr>
          <w:bCs/>
        </w:rPr>
        <w:t>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w:t>
      </w:r>
      <w:proofErr w:type="spellStart"/>
      <w:r>
        <w:rPr>
          <w:bCs/>
        </w:rPr>
        <w:t>uL</w:t>
      </w:r>
      <w:proofErr w:type="spellEnd"/>
      <w:r>
        <w:rPr>
          <w:bCs/>
        </w:rPr>
        <w:t xml:space="preserve">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1B8C6531"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4.4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77777777"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4.4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proofErr w:type="spellStart"/>
      <w:r w:rsidR="00820D4F" w:rsidRPr="00820D4F">
        <w:rPr>
          <w:rFonts w:ascii="Courier New" w:hAnsi="Courier New" w:cs="Courier New"/>
          <w:bCs/>
        </w:rPr>
        <w:t>n</w:t>
      </w:r>
      <w:r w:rsidR="00820D4F">
        <w:rPr>
          <w:rFonts w:ascii="Courier New" w:hAnsi="Courier New" w:cs="Courier New"/>
          <w:bCs/>
        </w:rPr>
        <w:t>eutcurve</w:t>
      </w:r>
      <w:proofErr w:type="spellEnd"/>
      <w:r w:rsidR="00820D4F">
        <w:rPr>
          <w:bCs/>
          <w:i/>
          <w:iCs/>
        </w:rPr>
        <w:t xml:space="preserve"> </w:t>
      </w:r>
      <w:r w:rsidR="00820D4F">
        <w:rPr>
          <w:bCs/>
        </w:rPr>
        <w:t>Python package (</w:t>
      </w:r>
      <w:hyperlink r:id="rId31" w:history="1">
        <w:r w:rsidR="00820D4F" w:rsidRPr="000764A8">
          <w:rPr>
            <w:rStyle w:val="Hyperlink"/>
            <w:bCs/>
          </w:rPr>
          <w:t>https://jbloomlab.github.io/neutcurve/</w:t>
        </w:r>
      </w:hyperlink>
      <w:r w:rsidR="00820D4F">
        <w:rPr>
          <w:bCs/>
        </w:rPr>
        <w:t>).</w:t>
      </w:r>
    </w:p>
    <w:p w14:paraId="0185E614" w14:textId="7F2DFAC9" w:rsidR="00521B95" w:rsidRPr="00820D4F" w:rsidRDefault="00820D4F" w:rsidP="00820D4F">
      <w:pPr>
        <w:pStyle w:val="MDPI61Supplementary"/>
        <w:spacing w:line="240" w:lineRule="auto"/>
        <w:rPr>
          <w:bCs/>
          <w:i/>
          <w:iCs/>
        </w:rPr>
      </w:pPr>
      <w:r>
        <w:rPr>
          <w:bCs/>
          <w:i/>
          <w:iCs/>
        </w:rPr>
        <w:t>4</w:t>
      </w:r>
      <w:r w:rsidR="00521B95" w:rsidRPr="00820D4F">
        <w:rPr>
          <w:bCs/>
          <w:i/>
          <w:iCs/>
        </w:rPr>
        <w:t>.</w:t>
      </w:r>
      <w:r w:rsidR="001921B3">
        <w:rPr>
          <w:bCs/>
          <w:i/>
          <w:iCs/>
        </w:rPr>
        <w:t>6</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20EE55F7" w:rsidR="0092573B" w:rsidRDefault="0092573B" w:rsidP="00F00532">
      <w:pPr>
        <w:pStyle w:val="MDPI61Supplementary"/>
        <w:spacing w:before="0"/>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CC66FD">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Microbe","id":"ITEM-2","issue":"20","issued":{"date-parts":[["2020","4"]]},"page":"30003","title":"Stability of SARS-CoV-2 in different environmental conditions","type":"article-journal","volume":"5247"},"uris":["http://www.mendeley.com/documents/?uuid=41ecd018-6f20-4d33-b77b-f25306b17b68"]}],"mendeley":{"formattedCitation":"[26,57]","plainTextFormattedCitation":"[26,57]","previouslyFormattedCitation":"[26,57]"},"properties":{"noteIndex":0},"schema":"https://github.com/citation-style-language/schema/raw/master/csl-citation.json"}</w:instrText>
      </w:r>
      <w:r w:rsidR="007425C5">
        <w:rPr>
          <w:bCs/>
        </w:rPr>
        <w:fldChar w:fldCharType="separate"/>
      </w:r>
      <w:r w:rsidR="00C26D0C" w:rsidRPr="00C26D0C">
        <w:rPr>
          <w:bCs/>
          <w:noProof/>
        </w:rPr>
        <w:t>[26,57]</w:t>
      </w:r>
      <w:r w:rsidR="007425C5">
        <w:rPr>
          <w:bCs/>
        </w:rPr>
        <w:fldChar w:fldCharType="end"/>
      </w:r>
      <w:r w:rsidR="007920B0">
        <w:rPr>
          <w:bCs/>
        </w:rPr>
        <w:t>, which is also not reported to be present a</w:t>
      </w:r>
      <w:r w:rsidR="004E0961">
        <w:rPr>
          <w:bCs/>
        </w:rPr>
        <w:t>t high titers</w:t>
      </w:r>
      <w:r w:rsidR="007920B0">
        <w:rPr>
          <w:bCs/>
        </w:rPr>
        <w:t xml:space="preserve"> in the blood</w:t>
      </w:r>
      <w:r w:rsidR="00043D2A">
        <w:rPr>
          <w:bCs/>
        </w:rPr>
        <w:t xml:space="preserve"> </w:t>
      </w:r>
      <w:r w:rsidR="00BB358B">
        <w:rPr>
          <w:bCs/>
        </w:rPr>
        <w:fldChar w:fldCharType="begin" w:fldLock="1"/>
      </w:r>
      <w:r w:rsidR="00CC66FD">
        <w:rPr>
          <w:bCs/>
        </w:rPr>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mendeley":{"formattedCitation":"[58,59]","plainTextFormattedCitation":"[58,59]","previouslyFormattedCitation":"[58,59]"},"properties":{"noteIndex":0},"schema":"https://github.com/citation-style-language/schema/raw/master/csl-citation.json"}</w:instrText>
      </w:r>
      <w:r w:rsidR="00BB358B">
        <w:rPr>
          <w:bCs/>
        </w:rPr>
        <w:fldChar w:fldCharType="separate"/>
      </w:r>
      <w:r w:rsidR="00C26D0C" w:rsidRPr="00C26D0C">
        <w:rPr>
          <w:bCs/>
          <w:noProof/>
        </w:rPr>
        <w:t>[58,59]</w:t>
      </w:r>
      <w:r w:rsidR="00BB358B">
        <w:rPr>
          <w:bCs/>
        </w:rPr>
        <w:fldChar w:fldCharType="end"/>
      </w:r>
      <w:r w:rsidR="007920B0">
        <w:rPr>
          <w:bCs/>
        </w:rPr>
        <w:t xml:space="preserve">. </w:t>
      </w:r>
      <w:r w:rsidR="00AD6D57">
        <w:rPr>
          <w:bCs/>
        </w:rPr>
        <w:t>The negative control ser</w:t>
      </w:r>
      <w:r w:rsidR="00820D4F">
        <w:rPr>
          <w:bCs/>
        </w:rPr>
        <w:t xml:space="preserve">um pools came </w:t>
      </w:r>
      <w:r w:rsidR="00820D4F">
        <w:rPr>
          <w:bCs/>
        </w:rPr>
        <w:lastRenderedPageBreak/>
        <w:t xml:space="preserve">from </w:t>
      </w:r>
      <w:r w:rsidR="00820D4F" w:rsidRPr="00820D4F">
        <w:rPr>
          <w:bCs/>
        </w:rPr>
        <w:t xml:space="preserve">Gemini Biosciences (Cat:100-110). The </w:t>
      </w:r>
      <w:r w:rsidR="00283B6C">
        <w:rPr>
          <w:bCs/>
        </w:rPr>
        <w:t xml:space="preserve">naïve </w:t>
      </w:r>
      <w:r w:rsidR="00820D4F">
        <w:rPr>
          <w:bCs/>
        </w:rPr>
        <w:t>serum</w:t>
      </w:r>
      <w:r w:rsidR="00283B6C">
        <w:rPr>
          <w:bCs/>
        </w:rPr>
        <w:t xml:space="preserve"> pool</w:t>
      </w:r>
      <w:r w:rsidR="00820D4F">
        <w:rPr>
          <w:bCs/>
        </w:rPr>
        <w:t xml:space="preserve"> collected</w:t>
      </w:r>
      <w:r w:rsidR="00283B6C">
        <w:rPr>
          <w:bCs/>
        </w:rPr>
        <w:t xml:space="preserve"> in</w:t>
      </w:r>
      <w:r w:rsidR="00820D4F">
        <w:rPr>
          <w:bCs/>
        </w:rPr>
        <w:t xml:space="preserve"> 2017-2018 is lot</w:t>
      </w:r>
      <w:r w:rsidR="00820D4F" w:rsidRPr="00820D4F">
        <w:rPr>
          <w:bCs/>
        </w:rPr>
        <w:t xml:space="preserve"> H86W03J</w:t>
      </w:r>
      <w:r w:rsidR="00820D4F">
        <w:rPr>
          <w:bCs/>
        </w:rPr>
        <w:t>. The age-matched negative control serum</w:t>
      </w:r>
      <w:r w:rsidR="00283B6C">
        <w:rPr>
          <w:bCs/>
        </w:rPr>
        <w:t xml:space="preserve"> </w:t>
      </w:r>
      <w:r w:rsidR="00221B8A">
        <w:rPr>
          <w:bCs/>
        </w:rPr>
        <w:t xml:space="preserve">comes from serum residuals collected by </w:t>
      </w:r>
      <w:proofErr w:type="spellStart"/>
      <w:r w:rsidR="00221B8A">
        <w:rPr>
          <w:bCs/>
        </w:rPr>
        <w:t>Bloodworks</w:t>
      </w:r>
      <w:proofErr w:type="spellEnd"/>
      <w:r w:rsidR="00221B8A">
        <w:rPr>
          <w:bCs/>
        </w:rPr>
        <w:t xml:space="preserve"> Northwest. It was collected on 12/19/198</w:t>
      </w:r>
      <w:r w:rsidR="004D3568">
        <w:rPr>
          <w:bCs/>
        </w:rPr>
        <w:t>9 and stored at -80 C</w:t>
      </w:r>
      <w:r w:rsidR="00793FEC">
        <w:rPr>
          <w:bCs/>
        </w:rPr>
        <w:t>.</w:t>
      </w:r>
    </w:p>
    <w:p w14:paraId="242E32F3" w14:textId="1220A4C3" w:rsidR="00FF32C4" w:rsidRPr="00FF32C4" w:rsidRDefault="00FF32C4" w:rsidP="00F00532">
      <w:pPr>
        <w:pStyle w:val="MDPI61Supplementary"/>
        <w:spacing w:before="0"/>
        <w:ind w:firstLine="420"/>
        <w:rPr>
          <w:bCs/>
        </w:rPr>
      </w:pPr>
      <w:r>
        <w:rPr>
          <w:bCs/>
        </w:rPr>
        <w:t xml:space="preserve">Soluble human ACE2 protein fused to the Fc region of human IgG was produced as described in </w:t>
      </w:r>
      <w:r>
        <w:rPr>
          <w:bCs/>
        </w:rPr>
        <w:fldChar w:fldCharType="begin" w:fldLock="1"/>
      </w:r>
      <w:r w:rsidR="005B75E8">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Pr>
          <w:bCs/>
        </w:rPr>
        <w:fldChar w:fldCharType="separate"/>
      </w:r>
      <w:r w:rsidR="005B75E8" w:rsidRPr="005B75E8">
        <w:rPr>
          <w:bCs/>
          <w:noProof/>
        </w:rPr>
        <w:t>[28]</w:t>
      </w:r>
      <w:r>
        <w:rPr>
          <w:bCs/>
        </w:rPr>
        <w:fldChar w:fldCharType="end"/>
      </w:r>
      <w:r>
        <w:rPr>
          <w:bCs/>
        </w:rPr>
        <w:t xml:space="preserve">. This ACE2-Fc fusion protein was used in </w:t>
      </w:r>
      <w:r>
        <w:rPr>
          <w:b/>
        </w:rPr>
        <w:t>Figure 4B</w:t>
      </w:r>
      <w:r>
        <w:rPr>
          <w:bCs/>
        </w:rPr>
        <w:t>.</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4FE871C2"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w:t>
      </w:r>
      <w:r w:rsidR="00463165">
        <w:t>T</w:t>
      </w:r>
      <w:r w:rsidR="004D2B5E">
        <w:t>,</w:t>
      </w:r>
      <w:r w:rsidR="007B2438">
        <w:t xml:space="preserve"> </w:t>
      </w:r>
      <w:r w:rsidR="004D2B5E">
        <w:t>D.V.</w:t>
      </w:r>
      <w:r w:rsidR="007B2438">
        <w:t>, M.M., D.P., and N.P.K.</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603E7EE5" w:rsidR="00532A09" w:rsidRPr="00532A09" w:rsidRDefault="00532A09" w:rsidP="000B4C54">
      <w:pPr>
        <w:pStyle w:val="MDPI62Acknowledgments"/>
      </w:pPr>
      <w:r>
        <w:rPr>
          <w:b/>
        </w:rPr>
        <w:t xml:space="preserve">Funding: </w:t>
      </w:r>
      <w:r w:rsidR="009445F1">
        <w:t xml:space="preserve">This research </w:t>
      </w:r>
      <w:r w:rsidR="00B21BD5">
        <w:t xml:space="preserve">was supported </w:t>
      </w:r>
      <w:r w:rsidR="00CF0059">
        <w:t>by the following grants from the NIAID of the NIH: R01AI141707 (to J.D.B.)</w:t>
      </w:r>
      <w:r w:rsidR="000D0C85">
        <w:t xml:space="preserve">, </w:t>
      </w:r>
      <w:r w:rsidR="008A7D6B">
        <w:t>F30AI149928 (to K.D.C.)</w:t>
      </w:r>
      <w:r w:rsidR="000D0C85">
        <w:t xml:space="preserve"> and </w:t>
      </w:r>
      <w:r w:rsidR="000D0C85" w:rsidRPr="00254E9E">
        <w:t>HHSN272201700059C</w:t>
      </w:r>
      <w:r w:rsidR="000D0C85">
        <w:rPr>
          <w:rFonts w:cs="Arial"/>
          <w:bCs/>
        </w:rPr>
        <w:t xml:space="preserve"> (to </w:t>
      </w:r>
      <w:r w:rsidR="000D0C85" w:rsidRPr="00C7115A">
        <w:rPr>
          <w:rFonts w:cs="Arial"/>
          <w:bCs/>
        </w:rPr>
        <w:t>D</w:t>
      </w:r>
      <w:r w:rsidR="000D0C85">
        <w:rPr>
          <w:rFonts w:cs="Arial"/>
          <w:bCs/>
        </w:rPr>
        <w:t>.</w:t>
      </w:r>
      <w:r w:rsidR="000D0C85" w:rsidRPr="00C7115A">
        <w:rPr>
          <w:rFonts w:cs="Arial"/>
          <w:bCs/>
        </w:rPr>
        <w:t>V</w:t>
      </w:r>
      <w:r w:rsidR="000D0C85">
        <w:rPr>
          <w:rFonts w:cs="Arial"/>
          <w:bCs/>
        </w:rPr>
        <w:t>.</w:t>
      </w:r>
      <w:r w:rsidR="000D0C85" w:rsidRPr="008506B6">
        <w:t>)</w:t>
      </w:r>
      <w:r w:rsidR="009445F1">
        <w:t xml:space="preserve">. </w:t>
      </w:r>
      <w:r w:rsidR="000D0C85">
        <w:t>T</w:t>
      </w:r>
      <w:r w:rsidR="000D0C85" w:rsidRPr="00492219">
        <w:rPr>
          <w:rStyle w:val="Strong"/>
          <w:rFonts w:cs="Arial"/>
          <w:b w:val="0"/>
          <w:bCs w:val="0"/>
        </w:rPr>
        <w:t>his study</w:t>
      </w:r>
      <w:r w:rsidR="000D0C85" w:rsidRPr="00FD012A">
        <w:rPr>
          <w:rStyle w:val="Strong"/>
          <w:rFonts w:cs="Arial"/>
        </w:rPr>
        <w:t xml:space="preserve"> </w:t>
      </w:r>
      <w:r w:rsidR="000D0C85" w:rsidRPr="00653A1C">
        <w:t xml:space="preserve">was </w:t>
      </w:r>
      <w:r w:rsidR="000D0C85">
        <w:t xml:space="preserve">also </w:t>
      </w:r>
      <w:r w:rsidR="000D0C85" w:rsidRPr="00653A1C">
        <w:t>supported by the National Institute of General Medical Sciences (R01GM120553, D</w:t>
      </w:r>
      <w:r w:rsidR="000D0C85" w:rsidRPr="007924EB">
        <w:t>.</w:t>
      </w:r>
      <w:r w:rsidR="000D0C85" w:rsidRPr="004A09DC">
        <w:t>V</w:t>
      </w:r>
      <w:r w:rsidR="000D0C85" w:rsidRPr="00B917F2">
        <w:t>.</w:t>
      </w:r>
      <w:r w:rsidR="000D0C85" w:rsidRPr="00254E9E">
        <w:t xml:space="preserve">), </w:t>
      </w:r>
      <w:r w:rsidR="000D0C85" w:rsidRPr="00454ED0">
        <w:t>a Pew Biomedical Scholars Award (D</w:t>
      </w:r>
      <w:r w:rsidR="000D0C85" w:rsidRPr="00A51F40">
        <w:t>.</w:t>
      </w:r>
      <w:r w:rsidR="000D0C85" w:rsidRPr="003658D6">
        <w:t>V.</w:t>
      </w:r>
      <w:r w:rsidR="000D0C85" w:rsidRPr="000241BE">
        <w:t xml:space="preserve">), </w:t>
      </w:r>
      <w:r w:rsidR="000D0C85">
        <w:t xml:space="preserve">and </w:t>
      </w:r>
      <w:r w:rsidR="000D0C85" w:rsidRPr="000241BE">
        <w:t>Investigators in the Pathogenesis of Infectious Diseas</w:t>
      </w:r>
      <w:r w:rsidR="000D0C85" w:rsidRPr="001B7406">
        <w:t>e Award</w:t>
      </w:r>
      <w:r w:rsidR="000C08C7">
        <w:t>s</w:t>
      </w:r>
      <w:r w:rsidR="000D0C85" w:rsidRPr="001B7406">
        <w:t xml:space="preserve"> from the Burroughs </w:t>
      </w:r>
      <w:proofErr w:type="spellStart"/>
      <w:r w:rsidR="000D0C85" w:rsidRPr="001B7406">
        <w:t>Wellcome</w:t>
      </w:r>
      <w:proofErr w:type="spellEnd"/>
      <w:r w:rsidR="000D0C85" w:rsidRPr="001B7406">
        <w:t xml:space="preserve"> Fund (</w:t>
      </w:r>
      <w:r w:rsidR="000C08C7">
        <w:t xml:space="preserve">J.D.B and </w:t>
      </w:r>
      <w:r w:rsidR="000D0C85" w:rsidRPr="001B7406">
        <w:t>D</w:t>
      </w:r>
      <w:r w:rsidR="000D0C85" w:rsidRPr="00336AE8">
        <w:t>.V.)</w:t>
      </w:r>
      <w:r w:rsidR="000D0C85">
        <w:t xml:space="preserve">. </w:t>
      </w:r>
      <w:r w:rsidR="000D0C85" w:rsidRPr="00397645">
        <w:t xml:space="preserve">A.B.B. is supported by the National Institutes for Drug Abuse (NIDA) </w:t>
      </w:r>
      <w:proofErr w:type="spellStart"/>
      <w:r w:rsidR="000D0C85" w:rsidRPr="00397645">
        <w:t>Avenir</w:t>
      </w:r>
      <w:proofErr w:type="spellEnd"/>
      <w:r w:rsidR="000D0C85" w:rsidRPr="00397645">
        <w:t xml:space="preserve"> New Innovator Award DP2DA040254</w:t>
      </w:r>
      <w:r w:rsidR="000D0C85">
        <w:t>.</w:t>
      </w:r>
      <w:r w:rsidR="000D0C85" w:rsidRPr="00397645">
        <w:t xml:space="preserve"> </w:t>
      </w:r>
      <w:r w:rsidR="00CF0059">
        <w:t>J.D.B. is an Investigator of the Howard Hughes Medical Institute</w:t>
      </w:r>
      <w:r w:rsidR="0012224E">
        <w:t>.</w:t>
      </w:r>
      <w:r w:rsidR="000E188D">
        <w:t xml:space="preserve"> </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05221648" w:rsidR="000B4C54" w:rsidRPr="00325902" w:rsidRDefault="000B4C54" w:rsidP="000B4C54">
      <w:pPr>
        <w:pStyle w:val="MDPI64CoI"/>
      </w:pPr>
      <w:r w:rsidRPr="00325902">
        <w:rPr>
          <w:b/>
        </w:rPr>
        <w:t>Conflicts of Interest:</w:t>
      </w:r>
      <w:r w:rsidRPr="00325902">
        <w:t xml:space="preserve"> </w:t>
      </w:r>
      <w:r w:rsidR="00E64539">
        <w:t>H.Y.C. is a c</w:t>
      </w:r>
      <w:r w:rsidR="00E64539" w:rsidRPr="00E64539">
        <w:t xml:space="preserve">onsultant for Merck and Glaxo Smith Kline </w:t>
      </w:r>
      <w:r w:rsidR="00E64539">
        <w:t xml:space="preserve">and receives </w:t>
      </w:r>
      <w:r w:rsidR="00E64539" w:rsidRPr="00E64539">
        <w:t>research funding from Sanofi Pasteur.</w:t>
      </w:r>
      <w:r w:rsidR="00BD50F9">
        <w:t xml:space="preserve"> The other authors declare </w:t>
      </w:r>
      <w:r w:rsidR="006A1CF8">
        <w:t>no conflicts of interest.</w:t>
      </w:r>
    </w:p>
    <w:p w14:paraId="19F0E6E6" w14:textId="77777777" w:rsidR="00181401" w:rsidRPr="00325902" w:rsidRDefault="00181401" w:rsidP="00181401">
      <w:pPr>
        <w:pStyle w:val="MDPI21heading1"/>
      </w:pPr>
      <w:r w:rsidRPr="00325902">
        <w:t>References</w:t>
      </w:r>
    </w:p>
    <w:p w14:paraId="1D93E4A4" w14:textId="0B4A31D0" w:rsidR="00CC66FD" w:rsidRPr="00CC66FD" w:rsidRDefault="00F15C55" w:rsidP="00CC66FD">
      <w:pPr>
        <w:widowControl w:val="0"/>
        <w:autoSpaceDE w:val="0"/>
        <w:autoSpaceDN w:val="0"/>
        <w:adjustRightInd w:val="0"/>
        <w:spacing w:line="240" w:lineRule="auto"/>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CC66FD" w:rsidRPr="00CC66FD">
        <w:rPr>
          <w:rFonts w:ascii="Palatino Linotype" w:hAnsi="Palatino Linotype"/>
          <w:noProof/>
          <w:sz w:val="18"/>
        </w:rPr>
        <w:t xml:space="preserve">1. </w:t>
      </w:r>
      <w:r w:rsidR="00CC66FD" w:rsidRPr="00CC66FD">
        <w:rPr>
          <w:rFonts w:ascii="Palatino Linotype" w:hAnsi="Palatino Linotype"/>
          <w:noProof/>
          <w:sz w:val="18"/>
        </w:rPr>
        <w:tab/>
        <w:t xml:space="preserve">Ju, B.; Zhang, Q.; Ge, X.; Wang, R.; Yu, J.; Shan, S.; Zhou, B.; Song, S.; Tang, X.; Yu, J.; et al. Potent human neutralizing antibodies elicited by SARS-CoV-2 infection. </w:t>
      </w:r>
      <w:r w:rsidR="00CC66FD" w:rsidRPr="00CC66FD">
        <w:rPr>
          <w:rFonts w:ascii="Palatino Linotype" w:hAnsi="Palatino Linotype"/>
          <w:i/>
          <w:iCs/>
          <w:noProof/>
          <w:sz w:val="18"/>
        </w:rPr>
        <w:t>bioRxiv</w:t>
      </w:r>
      <w:r w:rsidR="00CC66FD" w:rsidRPr="00CC66FD">
        <w:rPr>
          <w:rFonts w:ascii="Palatino Linotype" w:hAnsi="Palatino Linotype"/>
          <w:noProof/>
          <w:sz w:val="18"/>
        </w:rPr>
        <w:t xml:space="preserve"> </w:t>
      </w:r>
      <w:r w:rsidR="00CC66FD" w:rsidRPr="00CC66FD">
        <w:rPr>
          <w:rFonts w:ascii="Palatino Linotype" w:hAnsi="Palatino Linotype"/>
          <w:b/>
          <w:bCs/>
          <w:noProof/>
          <w:sz w:val="18"/>
        </w:rPr>
        <w:t>2020</w:t>
      </w:r>
      <w:r w:rsidR="00CC66FD" w:rsidRPr="00CC66FD">
        <w:rPr>
          <w:rFonts w:ascii="Palatino Linotype" w:hAnsi="Palatino Linotype"/>
          <w:noProof/>
          <w:sz w:val="18"/>
        </w:rPr>
        <w:t>, doi:10.1101/2020.03.21.990770.</w:t>
      </w:r>
    </w:p>
    <w:p w14:paraId="4DB73769"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 </w:t>
      </w:r>
      <w:r w:rsidRPr="00CC66FD">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doi:10.1101/2020.03.24.006544.</w:t>
      </w:r>
    </w:p>
    <w:p w14:paraId="08D5A1C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 </w:t>
      </w:r>
      <w:r w:rsidRPr="00CC66FD">
        <w:rPr>
          <w:rFonts w:ascii="Palatino Linotype" w:hAnsi="Palatino Linotype"/>
          <w:noProof/>
          <w:sz w:val="18"/>
        </w:rPr>
        <w:tab/>
        <w:t xml:space="preserve">Zhao, J.; Yuan, Q.; Wang, H.; Liu, W.; Liao, X.; Su, Y.; Wang, X.; Yuan, J.; Li, T.; Li, J.; et al. Antibody Responses to SARS-CoV-2 in Patients of Novel Coronavirus Disease 2019. </w:t>
      </w:r>
      <w:r w:rsidRPr="00CC66FD">
        <w:rPr>
          <w:rFonts w:ascii="Palatino Linotype" w:hAnsi="Palatino Linotype"/>
          <w:i/>
          <w:iCs/>
          <w:noProof/>
          <w:sz w:val="18"/>
        </w:rPr>
        <w:t>SSRN Electron. J.</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doi:10.2139/ssrn.3546052.</w:t>
      </w:r>
    </w:p>
    <w:p w14:paraId="06AD382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 </w:t>
      </w:r>
      <w:r w:rsidRPr="00CC66FD">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CC66FD">
        <w:rPr>
          <w:rFonts w:ascii="Palatino Linotype" w:hAnsi="Palatino Linotype"/>
          <w:i/>
          <w:iCs/>
          <w:noProof/>
          <w:sz w:val="18"/>
        </w:rPr>
        <w:t>medRxiv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doi:10.1101/2020.03.30.20047365.</w:t>
      </w:r>
    </w:p>
    <w:p w14:paraId="3E4FDB41"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 </w:t>
      </w:r>
      <w:r w:rsidRPr="00CC66FD">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CC66FD">
        <w:rPr>
          <w:rFonts w:ascii="Palatino Linotype" w:hAnsi="Palatino Linotype"/>
          <w:i/>
          <w:iCs/>
          <w:noProof/>
          <w:sz w:val="18"/>
        </w:rPr>
        <w:t>medRxiv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doi:10.1101/2020.03.18.20038018.</w:t>
      </w:r>
    </w:p>
    <w:p w14:paraId="189B111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6. </w:t>
      </w:r>
      <w:r w:rsidRPr="00CC66FD">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CC66FD">
        <w:rPr>
          <w:rFonts w:ascii="Palatino Linotype" w:hAnsi="Palatino Linotype"/>
          <w:i/>
          <w:iCs/>
          <w:noProof/>
          <w:sz w:val="18"/>
        </w:rPr>
        <w:t>Emerg. Infect. Dis.</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26</w:t>
      </w:r>
      <w:r w:rsidRPr="00CC66FD">
        <w:rPr>
          <w:rFonts w:ascii="Palatino Linotype" w:hAnsi="Palatino Linotype"/>
          <w:noProof/>
          <w:sz w:val="18"/>
        </w:rPr>
        <w:t>, doi:10.3201/eid2607.200841.</w:t>
      </w:r>
    </w:p>
    <w:p w14:paraId="0FEBC6A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7. </w:t>
      </w:r>
      <w:r w:rsidRPr="00CC66FD">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CC66FD">
        <w:rPr>
          <w:rFonts w:ascii="Palatino Linotype" w:hAnsi="Palatino Linotype"/>
          <w:i/>
          <w:iCs/>
          <w:noProof/>
          <w:sz w:val="18"/>
        </w:rPr>
        <w:t>PLoS Pathog.</w:t>
      </w:r>
      <w:r w:rsidRPr="00CC66FD">
        <w:rPr>
          <w:rFonts w:ascii="Palatino Linotype" w:hAnsi="Palatino Linotype"/>
          <w:noProof/>
          <w:sz w:val="18"/>
        </w:rPr>
        <w:t xml:space="preserve"> </w:t>
      </w:r>
      <w:r w:rsidRPr="00CC66FD">
        <w:rPr>
          <w:rFonts w:ascii="Palatino Linotype" w:hAnsi="Palatino Linotype"/>
          <w:b/>
          <w:bCs/>
          <w:noProof/>
          <w:sz w:val="18"/>
        </w:rPr>
        <w:t>2017</w:t>
      </w:r>
      <w:r w:rsidRPr="00CC66FD">
        <w:rPr>
          <w:rFonts w:ascii="Palatino Linotype" w:hAnsi="Palatino Linotype"/>
          <w:noProof/>
          <w:sz w:val="18"/>
        </w:rPr>
        <w:t xml:space="preserve">, </w:t>
      </w:r>
      <w:r w:rsidRPr="00CC66FD">
        <w:rPr>
          <w:rFonts w:ascii="Palatino Linotype" w:hAnsi="Palatino Linotype"/>
          <w:i/>
          <w:iCs/>
          <w:noProof/>
          <w:sz w:val="18"/>
        </w:rPr>
        <w:t>13</w:t>
      </w:r>
      <w:r w:rsidRPr="00CC66FD">
        <w:rPr>
          <w:rFonts w:ascii="Palatino Linotype" w:hAnsi="Palatino Linotype"/>
          <w:noProof/>
          <w:sz w:val="18"/>
        </w:rPr>
        <w:t>, doi:10.1371/journal.ppat.1006601.</w:t>
      </w:r>
    </w:p>
    <w:p w14:paraId="63317F1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8. </w:t>
      </w:r>
      <w:r w:rsidRPr="00CC66FD">
        <w:rPr>
          <w:rFonts w:ascii="Palatino Linotype" w:hAnsi="Palatino Linotype"/>
          <w:noProof/>
          <w:sz w:val="18"/>
        </w:rPr>
        <w:tab/>
        <w:t xml:space="preserve">Piedra, P.A.; Jewell, A.M.; Cron, S.G.; Atmar, R.L.; Paul Glezen, W. Correlates of immunity to respiratory syncytial virus (RSV) associated-hospitalization: Establishment of minimum protective threshold levels of serum neutralizing antibodies. </w:t>
      </w:r>
      <w:r w:rsidRPr="00CC66FD">
        <w:rPr>
          <w:rFonts w:ascii="Palatino Linotype" w:hAnsi="Palatino Linotype"/>
          <w:i/>
          <w:iCs/>
          <w:noProof/>
          <w:sz w:val="18"/>
        </w:rPr>
        <w:t>Vaccine</w:t>
      </w:r>
      <w:r w:rsidRPr="00CC66FD">
        <w:rPr>
          <w:rFonts w:ascii="Palatino Linotype" w:hAnsi="Palatino Linotype"/>
          <w:noProof/>
          <w:sz w:val="18"/>
        </w:rPr>
        <w:t xml:space="preserve"> </w:t>
      </w:r>
      <w:r w:rsidRPr="00CC66FD">
        <w:rPr>
          <w:rFonts w:ascii="Palatino Linotype" w:hAnsi="Palatino Linotype"/>
          <w:b/>
          <w:bCs/>
          <w:noProof/>
          <w:sz w:val="18"/>
        </w:rPr>
        <w:t>2003</w:t>
      </w:r>
      <w:r w:rsidRPr="00CC66FD">
        <w:rPr>
          <w:rFonts w:ascii="Palatino Linotype" w:hAnsi="Palatino Linotype"/>
          <w:noProof/>
          <w:sz w:val="18"/>
        </w:rPr>
        <w:t xml:space="preserve">, </w:t>
      </w:r>
      <w:r w:rsidRPr="00CC66FD">
        <w:rPr>
          <w:rFonts w:ascii="Palatino Linotype" w:hAnsi="Palatino Linotype"/>
          <w:i/>
          <w:iCs/>
          <w:noProof/>
          <w:sz w:val="18"/>
        </w:rPr>
        <w:t>21</w:t>
      </w:r>
      <w:r w:rsidRPr="00CC66FD">
        <w:rPr>
          <w:rFonts w:ascii="Palatino Linotype" w:hAnsi="Palatino Linotype"/>
          <w:noProof/>
          <w:sz w:val="18"/>
        </w:rPr>
        <w:t>, 3479–3482, doi:10.1016/S0264-410X(03)00355-4.</w:t>
      </w:r>
    </w:p>
    <w:p w14:paraId="7CE65213"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lastRenderedPageBreak/>
        <w:t xml:space="preserve">9. </w:t>
      </w:r>
      <w:r w:rsidRPr="00CC66FD">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CC66FD">
        <w:rPr>
          <w:rFonts w:ascii="Palatino Linotype" w:hAnsi="Palatino Linotype"/>
          <w:i/>
          <w:iCs/>
          <w:noProof/>
          <w:sz w:val="18"/>
        </w:rPr>
        <w:t>Nat. Rev. Microbiol.</w:t>
      </w:r>
      <w:r w:rsidRPr="00CC66FD">
        <w:rPr>
          <w:rFonts w:ascii="Palatino Linotype" w:hAnsi="Palatino Linotype"/>
          <w:noProof/>
          <w:sz w:val="18"/>
        </w:rPr>
        <w:t xml:space="preserve"> </w:t>
      </w:r>
      <w:r w:rsidRPr="00CC66FD">
        <w:rPr>
          <w:rFonts w:ascii="Palatino Linotype" w:hAnsi="Palatino Linotype"/>
          <w:b/>
          <w:bCs/>
          <w:noProof/>
          <w:sz w:val="18"/>
        </w:rPr>
        <w:t>2008</w:t>
      </w:r>
      <w:r w:rsidRPr="00CC66FD">
        <w:rPr>
          <w:rFonts w:ascii="Palatino Linotype" w:hAnsi="Palatino Linotype"/>
          <w:noProof/>
          <w:sz w:val="18"/>
        </w:rPr>
        <w:t xml:space="preserve">, </w:t>
      </w:r>
      <w:r w:rsidRPr="00CC66FD">
        <w:rPr>
          <w:rFonts w:ascii="Palatino Linotype" w:hAnsi="Palatino Linotype"/>
          <w:i/>
          <w:iCs/>
          <w:noProof/>
          <w:sz w:val="18"/>
        </w:rPr>
        <w:t>6</w:t>
      </w:r>
      <w:r w:rsidRPr="00CC66FD">
        <w:rPr>
          <w:rFonts w:ascii="Palatino Linotype" w:hAnsi="Palatino Linotype"/>
          <w:noProof/>
          <w:sz w:val="18"/>
        </w:rPr>
        <w:t>, 143–155, doi:10.1038/nrmicro1819.</w:t>
      </w:r>
    </w:p>
    <w:p w14:paraId="2AE79B3D"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10. </w:t>
      </w:r>
      <w:r w:rsidRPr="00CC66FD">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CC66FD">
        <w:rPr>
          <w:rFonts w:ascii="Palatino Linotype" w:hAnsi="Palatino Linotype"/>
          <w:i/>
          <w:iCs/>
          <w:noProof/>
          <w:sz w:val="18"/>
        </w:rPr>
        <w:t>Cell Host Microbe</w:t>
      </w:r>
      <w:r w:rsidRPr="00CC66FD">
        <w:rPr>
          <w:rFonts w:ascii="Palatino Linotype" w:hAnsi="Palatino Linotype"/>
          <w:noProof/>
          <w:sz w:val="18"/>
        </w:rPr>
        <w:t xml:space="preserve"> </w:t>
      </w:r>
      <w:r w:rsidRPr="00CC66FD">
        <w:rPr>
          <w:rFonts w:ascii="Palatino Linotype" w:hAnsi="Palatino Linotype"/>
          <w:b/>
          <w:bCs/>
          <w:noProof/>
          <w:sz w:val="18"/>
        </w:rPr>
        <w:t>2018</w:t>
      </w:r>
      <w:r w:rsidRPr="00CC66FD">
        <w:rPr>
          <w:rFonts w:ascii="Palatino Linotype" w:hAnsi="Palatino Linotype"/>
          <w:noProof/>
          <w:sz w:val="18"/>
        </w:rPr>
        <w:t xml:space="preserve">, </w:t>
      </w:r>
      <w:r w:rsidRPr="00CC66FD">
        <w:rPr>
          <w:rFonts w:ascii="Palatino Linotype" w:hAnsi="Palatino Linotype"/>
          <w:i/>
          <w:iCs/>
          <w:noProof/>
          <w:sz w:val="18"/>
        </w:rPr>
        <w:t>24</w:t>
      </w:r>
      <w:r w:rsidRPr="00CC66FD">
        <w:rPr>
          <w:rFonts w:ascii="Palatino Linotype" w:hAnsi="Palatino Linotype"/>
          <w:noProof/>
          <w:sz w:val="18"/>
        </w:rPr>
        <w:t>, 221–233, doi:10.1016/j.chom.2018.07.009.</w:t>
      </w:r>
    </w:p>
    <w:p w14:paraId="123B4236"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11. </w:t>
      </w:r>
      <w:r w:rsidRPr="00CC66FD">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doi:10.1101/2020.03.15.993097.</w:t>
      </w:r>
    </w:p>
    <w:p w14:paraId="0667DD4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12. </w:t>
      </w:r>
      <w:r w:rsidRPr="00CC66FD">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doi:10.1101/2020.04.07.023903.</w:t>
      </w:r>
    </w:p>
    <w:p w14:paraId="59A1719E"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13. </w:t>
      </w:r>
      <w:r w:rsidRPr="00CC66FD">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CC66FD">
        <w:rPr>
          <w:rFonts w:ascii="Palatino Linotype" w:hAnsi="Palatino Linotype"/>
          <w:i/>
          <w:iCs/>
          <w:noProof/>
          <w:sz w:val="18"/>
        </w:rPr>
        <w:t>Clin. Vaccine Immunol.</w:t>
      </w:r>
      <w:r w:rsidRPr="00CC66FD">
        <w:rPr>
          <w:rFonts w:ascii="Palatino Linotype" w:hAnsi="Palatino Linotype"/>
          <w:noProof/>
          <w:sz w:val="18"/>
        </w:rPr>
        <w:t xml:space="preserve"> </w:t>
      </w:r>
      <w:r w:rsidRPr="00CC66FD">
        <w:rPr>
          <w:rFonts w:ascii="Palatino Linotype" w:hAnsi="Palatino Linotype"/>
          <w:b/>
          <w:bCs/>
          <w:noProof/>
          <w:sz w:val="18"/>
        </w:rPr>
        <w:t>2012</w:t>
      </w:r>
      <w:r w:rsidRPr="00CC66FD">
        <w:rPr>
          <w:rFonts w:ascii="Palatino Linotype" w:hAnsi="Palatino Linotype"/>
          <w:noProof/>
          <w:sz w:val="18"/>
        </w:rPr>
        <w:t xml:space="preserve">, </w:t>
      </w:r>
      <w:r w:rsidRPr="00CC66FD">
        <w:rPr>
          <w:rFonts w:ascii="Palatino Linotype" w:hAnsi="Palatino Linotype"/>
          <w:i/>
          <w:iCs/>
          <w:noProof/>
          <w:sz w:val="18"/>
        </w:rPr>
        <w:t>19</w:t>
      </w:r>
      <w:r w:rsidRPr="00CC66FD">
        <w:rPr>
          <w:rFonts w:ascii="Palatino Linotype" w:hAnsi="Palatino Linotype"/>
          <w:noProof/>
          <w:sz w:val="18"/>
        </w:rPr>
        <w:t>, 1012–1018, doi:10.1128/CVI.00081-12.</w:t>
      </w:r>
    </w:p>
    <w:p w14:paraId="21909F6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14. </w:t>
      </w:r>
      <w:r w:rsidRPr="00CC66FD">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CC66FD">
        <w:rPr>
          <w:rFonts w:ascii="Palatino Linotype" w:hAnsi="Palatino Linotype"/>
          <w:i/>
          <w:iCs/>
          <w:noProof/>
          <w:sz w:val="18"/>
        </w:rPr>
        <w:t>Viral Immunol.</w:t>
      </w:r>
      <w:r w:rsidRPr="00CC66FD">
        <w:rPr>
          <w:rFonts w:ascii="Palatino Linotype" w:hAnsi="Palatino Linotype"/>
          <w:noProof/>
          <w:sz w:val="18"/>
        </w:rPr>
        <w:t xml:space="preserve"> </w:t>
      </w:r>
      <w:r w:rsidRPr="00CC66FD">
        <w:rPr>
          <w:rFonts w:ascii="Palatino Linotype" w:hAnsi="Palatino Linotype"/>
          <w:b/>
          <w:bCs/>
          <w:noProof/>
          <w:sz w:val="18"/>
        </w:rPr>
        <w:t>2014</w:t>
      </w:r>
      <w:r w:rsidRPr="00CC66FD">
        <w:rPr>
          <w:rFonts w:ascii="Palatino Linotype" w:hAnsi="Palatino Linotype"/>
          <w:noProof/>
          <w:sz w:val="18"/>
        </w:rPr>
        <w:t xml:space="preserve">, </w:t>
      </w:r>
      <w:r w:rsidRPr="00CC66FD">
        <w:rPr>
          <w:rFonts w:ascii="Palatino Linotype" w:hAnsi="Palatino Linotype"/>
          <w:i/>
          <w:iCs/>
          <w:noProof/>
          <w:sz w:val="18"/>
        </w:rPr>
        <w:t>27</w:t>
      </w:r>
      <w:r w:rsidRPr="00CC66FD">
        <w:rPr>
          <w:rFonts w:ascii="Palatino Linotype" w:hAnsi="Palatino Linotype"/>
          <w:noProof/>
          <w:sz w:val="18"/>
        </w:rPr>
        <w:t>, 375–382, doi:10.1089/vim.2014.0061.</w:t>
      </w:r>
    </w:p>
    <w:p w14:paraId="44400690"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15. </w:t>
      </w:r>
      <w:r w:rsidRPr="00CC66FD">
        <w:rPr>
          <w:rFonts w:ascii="Palatino Linotype" w:hAnsi="Palatino Linotype"/>
          <w:noProof/>
          <w:sz w:val="18"/>
        </w:rPr>
        <w:tab/>
        <w:t xml:space="preserve">Callow, K.A. Effect of specific humoral immunity and some non-specific factors on resistance of volunteers to respiratory coronavirus infection. </w:t>
      </w:r>
      <w:r w:rsidRPr="00CC66FD">
        <w:rPr>
          <w:rFonts w:ascii="Palatino Linotype" w:hAnsi="Palatino Linotype"/>
          <w:i/>
          <w:iCs/>
          <w:noProof/>
          <w:sz w:val="18"/>
        </w:rPr>
        <w:t>J. Hyg. (Lond).</w:t>
      </w:r>
      <w:r w:rsidRPr="00CC66FD">
        <w:rPr>
          <w:rFonts w:ascii="Palatino Linotype" w:hAnsi="Palatino Linotype"/>
          <w:noProof/>
          <w:sz w:val="18"/>
        </w:rPr>
        <w:t xml:space="preserve"> </w:t>
      </w:r>
      <w:r w:rsidRPr="00CC66FD">
        <w:rPr>
          <w:rFonts w:ascii="Palatino Linotype" w:hAnsi="Palatino Linotype"/>
          <w:b/>
          <w:bCs/>
          <w:noProof/>
          <w:sz w:val="18"/>
        </w:rPr>
        <w:t>1985</w:t>
      </w:r>
      <w:r w:rsidRPr="00CC66FD">
        <w:rPr>
          <w:rFonts w:ascii="Palatino Linotype" w:hAnsi="Palatino Linotype"/>
          <w:noProof/>
          <w:sz w:val="18"/>
        </w:rPr>
        <w:t xml:space="preserve">, </w:t>
      </w:r>
      <w:r w:rsidRPr="00CC66FD">
        <w:rPr>
          <w:rFonts w:ascii="Palatino Linotype" w:hAnsi="Palatino Linotype"/>
          <w:i/>
          <w:iCs/>
          <w:noProof/>
          <w:sz w:val="18"/>
        </w:rPr>
        <w:t>95</w:t>
      </w:r>
      <w:r w:rsidRPr="00CC66FD">
        <w:rPr>
          <w:rFonts w:ascii="Palatino Linotype" w:hAnsi="Palatino Linotype"/>
          <w:noProof/>
          <w:sz w:val="18"/>
        </w:rPr>
        <w:t>, 173–189, doi:10.1017/S0022172400062410.</w:t>
      </w:r>
    </w:p>
    <w:p w14:paraId="67489B7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16. </w:t>
      </w:r>
      <w:r w:rsidRPr="00CC66FD">
        <w:rPr>
          <w:rFonts w:ascii="Palatino Linotype" w:hAnsi="Palatino Linotype"/>
          <w:noProof/>
          <w:sz w:val="18"/>
        </w:rPr>
        <w:tab/>
        <w:t xml:space="preserve">Corti, D.; Zhao, J.; Pedotti, M.; Simonelli, L.; Agnihothram, S.; Fett, C.; Fernandez-Rodriguez, B.; Foglierini, M.; Agatic, G.; Vanzetta, F.; et al. Prophylactic and postexposure efficacy of a potent human monoclonal antibody against MERS coronavirus. </w:t>
      </w:r>
      <w:r w:rsidRPr="00CC66FD">
        <w:rPr>
          <w:rFonts w:ascii="Palatino Linotype" w:hAnsi="Palatino Linotype"/>
          <w:i/>
          <w:iCs/>
          <w:noProof/>
          <w:sz w:val="18"/>
        </w:rPr>
        <w:t>Proc. Natl. Acad. Sci. U. S. A.</w:t>
      </w:r>
      <w:r w:rsidRPr="00CC66FD">
        <w:rPr>
          <w:rFonts w:ascii="Palatino Linotype" w:hAnsi="Palatino Linotype"/>
          <w:noProof/>
          <w:sz w:val="18"/>
        </w:rPr>
        <w:t xml:space="preserve"> </w:t>
      </w:r>
      <w:r w:rsidRPr="00CC66FD">
        <w:rPr>
          <w:rFonts w:ascii="Palatino Linotype" w:hAnsi="Palatino Linotype"/>
          <w:b/>
          <w:bCs/>
          <w:noProof/>
          <w:sz w:val="18"/>
        </w:rPr>
        <w:t>2015</w:t>
      </w:r>
      <w:r w:rsidRPr="00CC66FD">
        <w:rPr>
          <w:rFonts w:ascii="Palatino Linotype" w:hAnsi="Palatino Linotype"/>
          <w:noProof/>
          <w:sz w:val="18"/>
        </w:rPr>
        <w:t xml:space="preserve">, </w:t>
      </w:r>
      <w:r w:rsidRPr="00CC66FD">
        <w:rPr>
          <w:rFonts w:ascii="Palatino Linotype" w:hAnsi="Palatino Linotype"/>
          <w:i/>
          <w:iCs/>
          <w:noProof/>
          <w:sz w:val="18"/>
        </w:rPr>
        <w:t>112</w:t>
      </w:r>
      <w:r w:rsidRPr="00CC66FD">
        <w:rPr>
          <w:rFonts w:ascii="Palatino Linotype" w:hAnsi="Palatino Linotype"/>
          <w:noProof/>
          <w:sz w:val="18"/>
        </w:rPr>
        <w:t>, 10473–10478, doi:10.1073/pnas.1510199112.</w:t>
      </w:r>
    </w:p>
    <w:p w14:paraId="67817700"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17. </w:t>
      </w:r>
      <w:r w:rsidRPr="00CC66FD">
        <w:rPr>
          <w:rFonts w:ascii="Palatino Linotype" w:hAnsi="Palatino Linotype"/>
          <w:noProof/>
          <w:sz w:val="18"/>
        </w:rPr>
        <w:tab/>
        <w:t xml:space="preserve">Menachery, V.D.; Yount, B.L.; Sims, A.C.; Debbink, K.; Agnihothram, S.S.; Gralinski, L.E.; Graham, R.L.; Scobey, T.; Plante, J.A.; Royal, S.R.; et al. SARS-like WIV1-CoV poised for human emergence. </w:t>
      </w:r>
      <w:r w:rsidRPr="00CC66FD">
        <w:rPr>
          <w:rFonts w:ascii="Palatino Linotype" w:hAnsi="Palatino Linotype"/>
          <w:i/>
          <w:iCs/>
          <w:noProof/>
          <w:sz w:val="18"/>
        </w:rPr>
        <w:t>Proc. Natl. Acad. Sci. U. S. A.</w:t>
      </w:r>
      <w:r w:rsidRPr="00CC66FD">
        <w:rPr>
          <w:rFonts w:ascii="Palatino Linotype" w:hAnsi="Palatino Linotype"/>
          <w:noProof/>
          <w:sz w:val="18"/>
        </w:rPr>
        <w:t xml:space="preserve"> </w:t>
      </w:r>
      <w:r w:rsidRPr="00CC66FD">
        <w:rPr>
          <w:rFonts w:ascii="Palatino Linotype" w:hAnsi="Palatino Linotype"/>
          <w:b/>
          <w:bCs/>
          <w:noProof/>
          <w:sz w:val="18"/>
        </w:rPr>
        <w:t>2016</w:t>
      </w:r>
      <w:r w:rsidRPr="00CC66FD">
        <w:rPr>
          <w:rFonts w:ascii="Palatino Linotype" w:hAnsi="Palatino Linotype"/>
          <w:noProof/>
          <w:sz w:val="18"/>
        </w:rPr>
        <w:t xml:space="preserve">, </w:t>
      </w:r>
      <w:r w:rsidRPr="00CC66FD">
        <w:rPr>
          <w:rFonts w:ascii="Palatino Linotype" w:hAnsi="Palatino Linotype"/>
          <w:i/>
          <w:iCs/>
          <w:noProof/>
          <w:sz w:val="18"/>
        </w:rPr>
        <w:t>113</w:t>
      </w:r>
      <w:r w:rsidRPr="00CC66FD">
        <w:rPr>
          <w:rFonts w:ascii="Palatino Linotype" w:hAnsi="Palatino Linotype"/>
          <w:noProof/>
          <w:sz w:val="18"/>
        </w:rPr>
        <w:t>, 3048–3053, doi:10.1073/pnas.1517719113.</w:t>
      </w:r>
    </w:p>
    <w:p w14:paraId="6CBF397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18. </w:t>
      </w:r>
      <w:r w:rsidRPr="00CC66FD">
        <w:rPr>
          <w:rFonts w:ascii="Palatino Linotype" w:hAnsi="Palatino Linotype"/>
          <w:noProof/>
          <w:sz w:val="18"/>
        </w:rPr>
        <w:tab/>
        <w:t xml:space="preserve">Rockx, B.; Corti, D.; Donaldson, E.; Sheahan, T.; Stadler, K.; Lanzavecchia, A.; Baric, R. Structural Basis for Potent Cross-Neutralizing Human Monoclonal Antibody Protection against Lethal Human and Zoonotic Severe Acute Respiratory Syndrome Coronavirus Challenge.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2008</w:t>
      </w:r>
      <w:r w:rsidRPr="00CC66FD">
        <w:rPr>
          <w:rFonts w:ascii="Palatino Linotype" w:hAnsi="Palatino Linotype"/>
          <w:noProof/>
          <w:sz w:val="18"/>
        </w:rPr>
        <w:t xml:space="preserve">, </w:t>
      </w:r>
      <w:r w:rsidRPr="00CC66FD">
        <w:rPr>
          <w:rFonts w:ascii="Palatino Linotype" w:hAnsi="Palatino Linotype"/>
          <w:i/>
          <w:iCs/>
          <w:noProof/>
          <w:sz w:val="18"/>
        </w:rPr>
        <w:t>82</w:t>
      </w:r>
      <w:r w:rsidRPr="00CC66FD">
        <w:rPr>
          <w:rFonts w:ascii="Palatino Linotype" w:hAnsi="Palatino Linotype"/>
          <w:noProof/>
          <w:sz w:val="18"/>
        </w:rPr>
        <w:t>, 3220–3235, doi:10.1128/jvi.02377-07.</w:t>
      </w:r>
    </w:p>
    <w:p w14:paraId="7F0CEE89"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19. </w:t>
      </w:r>
      <w:r w:rsidRPr="00CC66FD">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2004</w:t>
      </w:r>
      <w:r w:rsidRPr="00CC66FD">
        <w:rPr>
          <w:rFonts w:ascii="Palatino Linotype" w:hAnsi="Palatino Linotype"/>
          <w:noProof/>
          <w:sz w:val="18"/>
        </w:rPr>
        <w:t xml:space="preserve">, </w:t>
      </w:r>
      <w:r w:rsidRPr="00CC66FD">
        <w:rPr>
          <w:rFonts w:ascii="Palatino Linotype" w:hAnsi="Palatino Linotype"/>
          <w:i/>
          <w:iCs/>
          <w:noProof/>
          <w:sz w:val="18"/>
        </w:rPr>
        <w:t>78</w:t>
      </w:r>
      <w:r w:rsidRPr="00CC66FD">
        <w:rPr>
          <w:rFonts w:ascii="Palatino Linotype" w:hAnsi="Palatino Linotype"/>
          <w:noProof/>
          <w:sz w:val="18"/>
        </w:rPr>
        <w:t>, 3572–3577, doi:10.1128/jvi.78.7.3572-3577.2004.</w:t>
      </w:r>
    </w:p>
    <w:p w14:paraId="2E27E94B"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20. </w:t>
      </w:r>
      <w:r w:rsidRPr="00CC66FD">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CC66FD">
        <w:rPr>
          <w:rFonts w:ascii="Palatino Linotype" w:hAnsi="Palatino Linotype"/>
          <w:i/>
          <w:iCs/>
          <w:noProof/>
          <w:sz w:val="18"/>
        </w:rPr>
        <w:t>Virology</w:t>
      </w:r>
      <w:r w:rsidRPr="00CC66FD">
        <w:rPr>
          <w:rFonts w:ascii="Palatino Linotype" w:hAnsi="Palatino Linotype"/>
          <w:noProof/>
          <w:sz w:val="18"/>
        </w:rPr>
        <w:t xml:space="preserve"> </w:t>
      </w:r>
      <w:r w:rsidRPr="00CC66FD">
        <w:rPr>
          <w:rFonts w:ascii="Palatino Linotype" w:hAnsi="Palatino Linotype"/>
          <w:b/>
          <w:bCs/>
          <w:noProof/>
          <w:sz w:val="18"/>
        </w:rPr>
        <w:t>2005</w:t>
      </w:r>
      <w:r w:rsidRPr="00CC66FD">
        <w:rPr>
          <w:rFonts w:ascii="Palatino Linotype" w:hAnsi="Palatino Linotype"/>
          <w:noProof/>
          <w:sz w:val="18"/>
        </w:rPr>
        <w:t xml:space="preserve">, </w:t>
      </w:r>
      <w:r w:rsidRPr="00CC66FD">
        <w:rPr>
          <w:rFonts w:ascii="Palatino Linotype" w:hAnsi="Palatino Linotype"/>
          <w:i/>
          <w:iCs/>
          <w:noProof/>
          <w:sz w:val="18"/>
        </w:rPr>
        <w:t>340</w:t>
      </w:r>
      <w:r w:rsidRPr="00CC66FD">
        <w:rPr>
          <w:rFonts w:ascii="Palatino Linotype" w:hAnsi="Palatino Linotype"/>
          <w:noProof/>
          <w:sz w:val="18"/>
        </w:rPr>
        <w:t>, 174–182, doi:10.1016/j.virol.2005.06.016.</w:t>
      </w:r>
    </w:p>
    <w:p w14:paraId="4C2DAEE6"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lastRenderedPageBreak/>
        <w:t xml:space="preserve">21. </w:t>
      </w:r>
      <w:r w:rsidRPr="00CC66FD">
        <w:rPr>
          <w:rFonts w:ascii="Palatino Linotype" w:hAnsi="Palatino Linotype"/>
          <w:noProof/>
          <w:sz w:val="18"/>
        </w:rPr>
        <w:tab/>
        <w:t xml:space="preserve">Callow, K.A.; Parry, H.F.; Sergeant, M.; Tyrrell, D.A.J. The time course of the immune response to experimental coronavirus infection of man. </w:t>
      </w:r>
      <w:r w:rsidRPr="00CC66FD">
        <w:rPr>
          <w:rFonts w:ascii="Palatino Linotype" w:hAnsi="Palatino Linotype"/>
          <w:i/>
          <w:iCs/>
          <w:noProof/>
          <w:sz w:val="18"/>
        </w:rPr>
        <w:t>Epidemiol. Infect.</w:t>
      </w:r>
      <w:r w:rsidRPr="00CC66FD">
        <w:rPr>
          <w:rFonts w:ascii="Palatino Linotype" w:hAnsi="Palatino Linotype"/>
          <w:noProof/>
          <w:sz w:val="18"/>
        </w:rPr>
        <w:t xml:space="preserve"> </w:t>
      </w:r>
      <w:r w:rsidRPr="00CC66FD">
        <w:rPr>
          <w:rFonts w:ascii="Palatino Linotype" w:hAnsi="Palatino Linotype"/>
          <w:b/>
          <w:bCs/>
          <w:noProof/>
          <w:sz w:val="18"/>
        </w:rPr>
        <w:t>1990</w:t>
      </w:r>
      <w:r w:rsidRPr="00CC66FD">
        <w:rPr>
          <w:rFonts w:ascii="Palatino Linotype" w:hAnsi="Palatino Linotype"/>
          <w:noProof/>
          <w:sz w:val="18"/>
        </w:rPr>
        <w:t xml:space="preserve">, </w:t>
      </w:r>
      <w:r w:rsidRPr="00CC66FD">
        <w:rPr>
          <w:rFonts w:ascii="Palatino Linotype" w:hAnsi="Palatino Linotype"/>
          <w:i/>
          <w:iCs/>
          <w:noProof/>
          <w:sz w:val="18"/>
        </w:rPr>
        <w:t>105</w:t>
      </w:r>
      <w:r w:rsidRPr="00CC66FD">
        <w:rPr>
          <w:rFonts w:ascii="Palatino Linotype" w:hAnsi="Palatino Linotype"/>
          <w:noProof/>
          <w:sz w:val="18"/>
        </w:rPr>
        <w:t>, 435–446, doi:10.1017/S0950268800048019.</w:t>
      </w:r>
    </w:p>
    <w:p w14:paraId="0F9B806E"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22. </w:t>
      </w:r>
      <w:r w:rsidRPr="00CC66FD">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CC66FD">
        <w:rPr>
          <w:rFonts w:ascii="Palatino Linotype" w:hAnsi="Palatino Linotype"/>
          <w:i/>
          <w:iCs/>
          <w:noProof/>
          <w:sz w:val="18"/>
        </w:rPr>
        <w:t>J. Med. Virol.</w:t>
      </w:r>
      <w:r w:rsidRPr="00CC66FD">
        <w:rPr>
          <w:rFonts w:ascii="Palatino Linotype" w:hAnsi="Palatino Linotype"/>
          <w:noProof/>
          <w:sz w:val="18"/>
        </w:rPr>
        <w:t xml:space="preserve"> </w:t>
      </w:r>
      <w:r w:rsidRPr="00CC66FD">
        <w:rPr>
          <w:rFonts w:ascii="Palatino Linotype" w:hAnsi="Palatino Linotype"/>
          <w:b/>
          <w:bCs/>
          <w:noProof/>
          <w:sz w:val="18"/>
        </w:rPr>
        <w:t>1984</w:t>
      </w:r>
      <w:r w:rsidRPr="00CC66FD">
        <w:rPr>
          <w:rFonts w:ascii="Palatino Linotype" w:hAnsi="Palatino Linotype"/>
          <w:noProof/>
          <w:sz w:val="18"/>
        </w:rPr>
        <w:t xml:space="preserve">, </w:t>
      </w:r>
      <w:r w:rsidRPr="00CC66FD">
        <w:rPr>
          <w:rFonts w:ascii="Palatino Linotype" w:hAnsi="Palatino Linotype"/>
          <w:i/>
          <w:iCs/>
          <w:noProof/>
          <w:sz w:val="18"/>
        </w:rPr>
        <w:t>13</w:t>
      </w:r>
      <w:r w:rsidRPr="00CC66FD">
        <w:rPr>
          <w:rFonts w:ascii="Palatino Linotype" w:hAnsi="Palatino Linotype"/>
          <w:noProof/>
          <w:sz w:val="18"/>
        </w:rPr>
        <w:t>, 179–192, doi:10.1002/jmv.1890130208.</w:t>
      </w:r>
    </w:p>
    <w:p w14:paraId="5B9AAB64"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23. </w:t>
      </w:r>
      <w:r w:rsidRPr="00CC66FD">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CC66FD">
        <w:rPr>
          <w:rFonts w:ascii="Palatino Linotype" w:hAnsi="Palatino Linotype"/>
          <w:i/>
          <w:iCs/>
          <w:noProof/>
          <w:sz w:val="18"/>
        </w:rPr>
        <w:t>Clin. Microbiol. Infect.</w:t>
      </w:r>
      <w:r w:rsidRPr="00CC66FD">
        <w:rPr>
          <w:rFonts w:ascii="Palatino Linotype" w:hAnsi="Palatino Linotype"/>
          <w:noProof/>
          <w:sz w:val="18"/>
        </w:rPr>
        <w:t xml:space="preserve"> </w:t>
      </w:r>
      <w:r w:rsidRPr="00CC66FD">
        <w:rPr>
          <w:rFonts w:ascii="Palatino Linotype" w:hAnsi="Palatino Linotype"/>
          <w:b/>
          <w:bCs/>
          <w:noProof/>
          <w:sz w:val="18"/>
        </w:rPr>
        <w:t>2004</w:t>
      </w:r>
      <w:r w:rsidRPr="00CC66FD">
        <w:rPr>
          <w:rFonts w:ascii="Palatino Linotype" w:hAnsi="Palatino Linotype"/>
          <w:noProof/>
          <w:sz w:val="18"/>
        </w:rPr>
        <w:t xml:space="preserve">, </w:t>
      </w:r>
      <w:r w:rsidRPr="00CC66FD">
        <w:rPr>
          <w:rFonts w:ascii="Palatino Linotype" w:hAnsi="Palatino Linotype"/>
          <w:i/>
          <w:iCs/>
          <w:noProof/>
          <w:sz w:val="18"/>
        </w:rPr>
        <w:t>10</w:t>
      </w:r>
      <w:r w:rsidRPr="00CC66FD">
        <w:rPr>
          <w:rFonts w:ascii="Palatino Linotype" w:hAnsi="Palatino Linotype"/>
          <w:noProof/>
          <w:sz w:val="18"/>
        </w:rPr>
        <w:t>, 676–678, doi:10.1111/j.1469-0691.2004.00956.x.</w:t>
      </w:r>
    </w:p>
    <w:p w14:paraId="57ADF45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24. </w:t>
      </w:r>
      <w:r w:rsidRPr="00CC66FD">
        <w:rPr>
          <w:rFonts w:ascii="Palatino Linotype" w:hAnsi="Palatino Linotype"/>
          <w:noProof/>
          <w:sz w:val="18"/>
        </w:rPr>
        <w:tab/>
        <w:t xml:space="preserve">Cheng, Y.; Wong, R.; Soo, Y.O.Y.; Wong, W.S.; Lee, C.K.; Ng, M.H.L.; Chan, P.; Wong, K.C.; Leung, C.B.; Cheng, G. Use of convalescent plasma therapy in SARS patients in Hong Kong. </w:t>
      </w:r>
      <w:r w:rsidRPr="00CC66FD">
        <w:rPr>
          <w:rFonts w:ascii="Palatino Linotype" w:hAnsi="Palatino Linotype"/>
          <w:i/>
          <w:iCs/>
          <w:noProof/>
          <w:sz w:val="18"/>
        </w:rPr>
        <w:t>Eur. J. Clin. Microbiol. Infect. Dis.</w:t>
      </w:r>
      <w:r w:rsidRPr="00CC66FD">
        <w:rPr>
          <w:rFonts w:ascii="Palatino Linotype" w:hAnsi="Palatino Linotype"/>
          <w:noProof/>
          <w:sz w:val="18"/>
        </w:rPr>
        <w:t xml:space="preserve"> </w:t>
      </w:r>
      <w:r w:rsidRPr="00CC66FD">
        <w:rPr>
          <w:rFonts w:ascii="Palatino Linotype" w:hAnsi="Palatino Linotype"/>
          <w:b/>
          <w:bCs/>
          <w:noProof/>
          <w:sz w:val="18"/>
        </w:rPr>
        <w:t>2005</w:t>
      </w:r>
      <w:r w:rsidRPr="00CC66FD">
        <w:rPr>
          <w:rFonts w:ascii="Palatino Linotype" w:hAnsi="Palatino Linotype"/>
          <w:noProof/>
          <w:sz w:val="18"/>
        </w:rPr>
        <w:t xml:space="preserve">, </w:t>
      </w:r>
      <w:r w:rsidRPr="00CC66FD">
        <w:rPr>
          <w:rFonts w:ascii="Palatino Linotype" w:hAnsi="Palatino Linotype"/>
          <w:i/>
          <w:iCs/>
          <w:noProof/>
          <w:sz w:val="18"/>
        </w:rPr>
        <w:t>24</w:t>
      </w:r>
      <w:r w:rsidRPr="00CC66FD">
        <w:rPr>
          <w:rFonts w:ascii="Palatino Linotype" w:hAnsi="Palatino Linotype"/>
          <w:noProof/>
          <w:sz w:val="18"/>
        </w:rPr>
        <w:t>, 44–46, doi:10.1007/s10096-004-1271-9.</w:t>
      </w:r>
    </w:p>
    <w:p w14:paraId="4783A5B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25. </w:t>
      </w:r>
      <w:r w:rsidRPr="00CC66FD">
        <w:rPr>
          <w:rFonts w:ascii="Palatino Linotype" w:hAnsi="Palatino Linotype"/>
          <w:noProof/>
          <w:sz w:val="18"/>
        </w:rPr>
        <w:tab/>
        <w:t xml:space="preserve">Duan, K.; Liu, B.; Li, C.; Zhang, H.; Yu, T.; Qu, J.; Zhou, M.; Chen, L.; Meng, S.; Hu, Y.; et al. Effectiveness of convalescent plasma therapy in severe COVID-19 patients. </w:t>
      </w:r>
      <w:r w:rsidRPr="00CC66FD">
        <w:rPr>
          <w:rFonts w:ascii="Palatino Linotype" w:hAnsi="Palatino Linotype"/>
          <w:i/>
          <w:iCs/>
          <w:noProof/>
          <w:sz w:val="18"/>
        </w:rPr>
        <w:t>Proc. Natl. Acad. Sci. U. S. A.</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doi:10.1073/pnas.2004168117.</w:t>
      </w:r>
    </w:p>
    <w:p w14:paraId="20793DD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26. </w:t>
      </w:r>
      <w:r w:rsidRPr="00CC66FD">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CC66FD">
        <w:rPr>
          <w:rFonts w:ascii="Palatino Linotype" w:hAnsi="Palatino Linotype"/>
          <w:i/>
          <w:iCs/>
          <w:noProof/>
          <w:sz w:val="18"/>
        </w:rPr>
        <w:t>medRxiv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doi:10.1101/2020.03.17.20037713.</w:t>
      </w:r>
    </w:p>
    <w:p w14:paraId="66462B35"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27. </w:t>
      </w:r>
      <w:r w:rsidRPr="00CC66FD">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CC66FD">
        <w:rPr>
          <w:rFonts w:ascii="Palatino Linotype" w:hAnsi="Palatino Linotype"/>
          <w:i/>
          <w:iCs/>
          <w:noProof/>
          <w:sz w:val="18"/>
        </w:rPr>
        <w:t>medRxiv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doi:https://doi.org/10.1101/2020.04.06.20055475.</w:t>
      </w:r>
    </w:p>
    <w:p w14:paraId="2CF482B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28. </w:t>
      </w:r>
      <w:r w:rsidRPr="00CC66FD">
        <w:rPr>
          <w:rFonts w:ascii="Palatino Linotype" w:hAnsi="Palatino Linotype"/>
          <w:noProof/>
          <w:sz w:val="18"/>
        </w:rPr>
        <w:tab/>
        <w:t xml:space="preserve">Walls, A.C.; Park, Y.J.; Tortorici, M.A.; Wall, A.; McGuire, A.T.; Veesler, D. Structure, Function, and Antigenicity of the SARS-CoV-2 Spike Glycoprotein. </w:t>
      </w:r>
      <w:r w:rsidRPr="00CC66FD">
        <w:rPr>
          <w:rFonts w:ascii="Palatino Linotype" w:hAnsi="Palatino Linotype"/>
          <w:i/>
          <w:iCs/>
          <w:noProof/>
          <w:sz w:val="18"/>
        </w:rPr>
        <w:t>Cell</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181</w:t>
      </w:r>
      <w:r w:rsidRPr="00CC66FD">
        <w:rPr>
          <w:rFonts w:ascii="Palatino Linotype" w:hAnsi="Palatino Linotype"/>
          <w:noProof/>
          <w:sz w:val="18"/>
        </w:rPr>
        <w:t>, 281–292, doi:10.1016/j.cell.2020.02.058.</w:t>
      </w:r>
    </w:p>
    <w:p w14:paraId="3B48A1D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29. </w:t>
      </w:r>
      <w:r w:rsidRPr="00CC66FD">
        <w:rPr>
          <w:rFonts w:ascii="Palatino Linotype" w:hAnsi="Palatino Linotype"/>
          <w:noProof/>
          <w:sz w:val="18"/>
        </w:rPr>
        <w:tab/>
        <w:t xml:space="preserve">Letko, M.; Marzi, A.; Munster, V. Functional assessment of cell entry and receptor usage for SARS-CoV-2 and other lineage B betacoronaviruses. </w:t>
      </w:r>
      <w:r w:rsidRPr="00CC66FD">
        <w:rPr>
          <w:rFonts w:ascii="Palatino Linotype" w:hAnsi="Palatino Linotype"/>
          <w:i/>
          <w:iCs/>
          <w:noProof/>
          <w:sz w:val="18"/>
        </w:rPr>
        <w:t>Nat. Microbiol.</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5</w:t>
      </w:r>
      <w:r w:rsidRPr="00CC66FD">
        <w:rPr>
          <w:rFonts w:ascii="Palatino Linotype" w:hAnsi="Palatino Linotype"/>
          <w:noProof/>
          <w:sz w:val="18"/>
        </w:rPr>
        <w:t>, 562–569, doi:10.1038/s41564-020-0688-y.</w:t>
      </w:r>
    </w:p>
    <w:p w14:paraId="6C75A7BE"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30. </w:t>
      </w:r>
      <w:r w:rsidRPr="00CC66FD">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CC66FD">
        <w:rPr>
          <w:rFonts w:ascii="Palatino Linotype" w:hAnsi="Palatino Linotype"/>
          <w:i/>
          <w:iCs/>
          <w:noProof/>
          <w:sz w:val="18"/>
        </w:rPr>
        <w:t>J. Gen. Virol.</w:t>
      </w:r>
      <w:r w:rsidRPr="00CC66FD">
        <w:rPr>
          <w:rFonts w:ascii="Palatino Linotype" w:hAnsi="Palatino Linotype"/>
          <w:noProof/>
          <w:sz w:val="18"/>
        </w:rPr>
        <w:t xml:space="preserve"> </w:t>
      </w:r>
      <w:r w:rsidRPr="00CC66FD">
        <w:rPr>
          <w:rFonts w:ascii="Palatino Linotype" w:hAnsi="Palatino Linotype"/>
          <w:b/>
          <w:bCs/>
          <w:noProof/>
          <w:sz w:val="18"/>
        </w:rPr>
        <w:t>2005</w:t>
      </w:r>
      <w:r w:rsidRPr="00CC66FD">
        <w:rPr>
          <w:rFonts w:ascii="Palatino Linotype" w:hAnsi="Palatino Linotype"/>
          <w:noProof/>
          <w:sz w:val="18"/>
        </w:rPr>
        <w:t xml:space="preserve">, </w:t>
      </w:r>
      <w:r w:rsidRPr="00CC66FD">
        <w:rPr>
          <w:rFonts w:ascii="Palatino Linotype" w:hAnsi="Palatino Linotype"/>
          <w:i/>
          <w:iCs/>
          <w:noProof/>
          <w:sz w:val="18"/>
        </w:rPr>
        <w:t>86</w:t>
      </w:r>
      <w:r w:rsidRPr="00CC66FD">
        <w:rPr>
          <w:rFonts w:ascii="Palatino Linotype" w:hAnsi="Palatino Linotype"/>
          <w:noProof/>
          <w:sz w:val="18"/>
        </w:rPr>
        <w:t>, 2269–2274, doi:10.1099/vir.0.80955-0.</w:t>
      </w:r>
    </w:p>
    <w:p w14:paraId="78B120C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31. </w:t>
      </w:r>
      <w:r w:rsidRPr="00CC66FD">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CC66FD">
        <w:rPr>
          <w:rFonts w:ascii="Palatino Linotype" w:hAnsi="Palatino Linotype"/>
          <w:i/>
          <w:iCs/>
          <w:noProof/>
          <w:sz w:val="18"/>
        </w:rPr>
        <w:t>Emerg. Infect. Dis.</w:t>
      </w:r>
      <w:r w:rsidRPr="00CC66FD">
        <w:rPr>
          <w:rFonts w:ascii="Palatino Linotype" w:hAnsi="Palatino Linotype"/>
          <w:noProof/>
          <w:sz w:val="18"/>
        </w:rPr>
        <w:t xml:space="preserve"> </w:t>
      </w:r>
      <w:r w:rsidRPr="00CC66FD">
        <w:rPr>
          <w:rFonts w:ascii="Palatino Linotype" w:hAnsi="Palatino Linotype"/>
          <w:b/>
          <w:bCs/>
          <w:noProof/>
          <w:sz w:val="18"/>
        </w:rPr>
        <w:t>2005</w:t>
      </w:r>
      <w:r w:rsidRPr="00CC66FD">
        <w:rPr>
          <w:rFonts w:ascii="Palatino Linotype" w:hAnsi="Palatino Linotype"/>
          <w:noProof/>
          <w:sz w:val="18"/>
        </w:rPr>
        <w:t xml:space="preserve">, </w:t>
      </w:r>
      <w:r w:rsidRPr="00CC66FD">
        <w:rPr>
          <w:rFonts w:ascii="Palatino Linotype" w:hAnsi="Palatino Linotype"/>
          <w:i/>
          <w:iCs/>
          <w:noProof/>
          <w:sz w:val="18"/>
        </w:rPr>
        <w:t>11</w:t>
      </w:r>
      <w:r w:rsidRPr="00CC66FD">
        <w:rPr>
          <w:rFonts w:ascii="Palatino Linotype" w:hAnsi="Palatino Linotype"/>
          <w:noProof/>
          <w:sz w:val="18"/>
        </w:rPr>
        <w:t>, doi:10.3201/eid1103.040906.</w:t>
      </w:r>
    </w:p>
    <w:p w14:paraId="3E435CC4"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32. </w:t>
      </w:r>
      <w:r w:rsidRPr="00CC66FD">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CC66FD">
        <w:rPr>
          <w:rFonts w:ascii="Palatino Linotype" w:hAnsi="Palatino Linotype"/>
          <w:i/>
          <w:iCs/>
          <w:noProof/>
          <w:sz w:val="18"/>
        </w:rPr>
        <w:t>BIO-PROTOCOL</w:t>
      </w:r>
      <w:r w:rsidRPr="00CC66FD">
        <w:rPr>
          <w:rFonts w:ascii="Palatino Linotype" w:hAnsi="Palatino Linotype"/>
          <w:noProof/>
          <w:sz w:val="18"/>
        </w:rPr>
        <w:t xml:space="preserve"> </w:t>
      </w:r>
      <w:r w:rsidRPr="00CC66FD">
        <w:rPr>
          <w:rFonts w:ascii="Palatino Linotype" w:hAnsi="Palatino Linotype"/>
          <w:b/>
          <w:bCs/>
          <w:noProof/>
          <w:sz w:val="18"/>
        </w:rPr>
        <w:t>2017</w:t>
      </w:r>
      <w:r w:rsidRPr="00CC66FD">
        <w:rPr>
          <w:rFonts w:ascii="Palatino Linotype" w:hAnsi="Palatino Linotype"/>
          <w:noProof/>
          <w:sz w:val="18"/>
        </w:rPr>
        <w:t xml:space="preserve">, </w:t>
      </w:r>
      <w:r w:rsidRPr="00CC66FD">
        <w:rPr>
          <w:rFonts w:ascii="Palatino Linotype" w:hAnsi="Palatino Linotype"/>
          <w:i/>
          <w:iCs/>
          <w:noProof/>
          <w:sz w:val="18"/>
        </w:rPr>
        <w:t>7</w:t>
      </w:r>
      <w:r w:rsidRPr="00CC66FD">
        <w:rPr>
          <w:rFonts w:ascii="Palatino Linotype" w:hAnsi="Palatino Linotype"/>
          <w:noProof/>
          <w:sz w:val="18"/>
        </w:rPr>
        <w:t>, doi:10.21769/bioprotoc.2514.</w:t>
      </w:r>
    </w:p>
    <w:p w14:paraId="394AA964"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33. </w:t>
      </w:r>
      <w:r w:rsidRPr="00CC66FD">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CC66FD">
        <w:rPr>
          <w:rFonts w:ascii="Palatino Linotype" w:hAnsi="Palatino Linotype"/>
          <w:i/>
          <w:iCs/>
          <w:noProof/>
          <w:sz w:val="18"/>
        </w:rPr>
        <w:t>Bing Du Xue Bao</w:t>
      </w:r>
      <w:r w:rsidRPr="00CC66FD">
        <w:rPr>
          <w:rFonts w:ascii="Palatino Linotype" w:hAnsi="Palatino Linotype"/>
          <w:noProof/>
          <w:sz w:val="18"/>
        </w:rPr>
        <w:t xml:space="preserve"> </w:t>
      </w:r>
      <w:r w:rsidRPr="00CC66FD">
        <w:rPr>
          <w:rFonts w:ascii="Palatino Linotype" w:hAnsi="Palatino Linotype"/>
          <w:b/>
          <w:bCs/>
          <w:noProof/>
          <w:sz w:val="18"/>
        </w:rPr>
        <w:t>2007</w:t>
      </w:r>
      <w:r w:rsidRPr="00CC66FD">
        <w:rPr>
          <w:rFonts w:ascii="Palatino Linotype" w:hAnsi="Palatino Linotype"/>
          <w:noProof/>
          <w:sz w:val="18"/>
        </w:rPr>
        <w:t xml:space="preserve">, </w:t>
      </w:r>
      <w:r w:rsidRPr="00CC66FD">
        <w:rPr>
          <w:rFonts w:ascii="Palatino Linotype" w:hAnsi="Palatino Linotype"/>
          <w:i/>
          <w:iCs/>
          <w:noProof/>
          <w:sz w:val="18"/>
        </w:rPr>
        <w:t>23</w:t>
      </w:r>
      <w:r w:rsidRPr="00CC66FD">
        <w:rPr>
          <w:rFonts w:ascii="Palatino Linotype" w:hAnsi="Palatino Linotype"/>
          <w:noProof/>
          <w:sz w:val="18"/>
        </w:rPr>
        <w:t>, 440–446.</w:t>
      </w:r>
    </w:p>
    <w:p w14:paraId="0051212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34. </w:t>
      </w:r>
      <w:r w:rsidRPr="00CC66FD">
        <w:rPr>
          <w:rFonts w:ascii="Palatino Linotype" w:hAnsi="Palatino Linotype"/>
          <w:noProof/>
          <w:sz w:val="18"/>
        </w:rPr>
        <w:tab/>
        <w:t xml:space="preserve">Grehan, K.; Ferrara, F.; Temperton, N. An optimised method for the production of MERS-CoV spike expressing viral pseudotypes. </w:t>
      </w:r>
      <w:r w:rsidRPr="00CC66FD">
        <w:rPr>
          <w:rFonts w:ascii="Palatino Linotype" w:hAnsi="Palatino Linotype"/>
          <w:i/>
          <w:iCs/>
          <w:noProof/>
          <w:sz w:val="18"/>
        </w:rPr>
        <w:t>MethodsX</w:t>
      </w:r>
      <w:r w:rsidRPr="00CC66FD">
        <w:rPr>
          <w:rFonts w:ascii="Palatino Linotype" w:hAnsi="Palatino Linotype"/>
          <w:noProof/>
          <w:sz w:val="18"/>
        </w:rPr>
        <w:t xml:space="preserve"> </w:t>
      </w:r>
      <w:r w:rsidRPr="00CC66FD">
        <w:rPr>
          <w:rFonts w:ascii="Palatino Linotype" w:hAnsi="Palatino Linotype"/>
          <w:b/>
          <w:bCs/>
          <w:noProof/>
          <w:sz w:val="18"/>
        </w:rPr>
        <w:t>2015</w:t>
      </w:r>
      <w:r w:rsidRPr="00CC66FD">
        <w:rPr>
          <w:rFonts w:ascii="Palatino Linotype" w:hAnsi="Palatino Linotype"/>
          <w:noProof/>
          <w:sz w:val="18"/>
        </w:rPr>
        <w:t xml:space="preserve">, </w:t>
      </w:r>
      <w:r w:rsidRPr="00CC66FD">
        <w:rPr>
          <w:rFonts w:ascii="Palatino Linotype" w:hAnsi="Palatino Linotype"/>
          <w:i/>
          <w:iCs/>
          <w:noProof/>
          <w:sz w:val="18"/>
        </w:rPr>
        <w:t>2</w:t>
      </w:r>
      <w:r w:rsidRPr="00CC66FD">
        <w:rPr>
          <w:rFonts w:ascii="Palatino Linotype" w:hAnsi="Palatino Linotype"/>
          <w:noProof/>
          <w:sz w:val="18"/>
        </w:rPr>
        <w:t>, 379–384, doi:10.1016/j.mex.2015.09.003.</w:t>
      </w:r>
    </w:p>
    <w:p w14:paraId="43723F2B"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35. </w:t>
      </w:r>
      <w:r w:rsidRPr="00CC66FD">
        <w:rPr>
          <w:rFonts w:ascii="Palatino Linotype" w:hAnsi="Palatino Linotype"/>
          <w:noProof/>
          <w:sz w:val="18"/>
        </w:rPr>
        <w:tab/>
        <w:t xml:space="preserve">Lester, S.; Harcourt, J.; Whitt, M.; Al-Abdely, H.M.; Midgley, C.M.; Alkhamis, A.M.; Aziz Jokhdar, H.A.; </w:t>
      </w:r>
      <w:r w:rsidRPr="00CC66FD">
        <w:rPr>
          <w:rFonts w:ascii="Palatino Linotype" w:hAnsi="Palatino Linotype"/>
          <w:noProof/>
          <w:sz w:val="18"/>
        </w:rPr>
        <w:lastRenderedPageBreak/>
        <w:t xml:space="preserve">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CC66FD">
        <w:rPr>
          <w:rFonts w:ascii="Palatino Linotype" w:hAnsi="Palatino Linotype"/>
          <w:i/>
          <w:iCs/>
          <w:noProof/>
          <w:sz w:val="18"/>
        </w:rPr>
        <w:t>Access Microbiol.</w:t>
      </w:r>
      <w:r w:rsidRPr="00CC66FD">
        <w:rPr>
          <w:rFonts w:ascii="Palatino Linotype" w:hAnsi="Palatino Linotype"/>
          <w:noProof/>
          <w:sz w:val="18"/>
        </w:rPr>
        <w:t xml:space="preserve"> </w:t>
      </w:r>
      <w:r w:rsidRPr="00CC66FD">
        <w:rPr>
          <w:rFonts w:ascii="Palatino Linotype" w:hAnsi="Palatino Linotype"/>
          <w:b/>
          <w:bCs/>
          <w:noProof/>
          <w:sz w:val="18"/>
        </w:rPr>
        <w:t>2019</w:t>
      </w:r>
      <w:r w:rsidRPr="00CC66FD">
        <w:rPr>
          <w:rFonts w:ascii="Palatino Linotype" w:hAnsi="Palatino Linotype"/>
          <w:noProof/>
          <w:sz w:val="18"/>
        </w:rPr>
        <w:t xml:space="preserve">, </w:t>
      </w:r>
      <w:r w:rsidRPr="00CC66FD">
        <w:rPr>
          <w:rFonts w:ascii="Palatino Linotype" w:hAnsi="Palatino Linotype"/>
          <w:i/>
          <w:iCs/>
          <w:noProof/>
          <w:sz w:val="18"/>
        </w:rPr>
        <w:t>9</w:t>
      </w:r>
      <w:r w:rsidRPr="00CC66FD">
        <w:rPr>
          <w:rFonts w:ascii="Palatino Linotype" w:hAnsi="Palatino Linotype"/>
          <w:noProof/>
          <w:sz w:val="18"/>
        </w:rPr>
        <w:t>, doi:10.1099/acmi.0.000057.</w:t>
      </w:r>
    </w:p>
    <w:p w14:paraId="10EE3895"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36. </w:t>
      </w:r>
      <w:r w:rsidRPr="00CC66FD">
        <w:rPr>
          <w:rFonts w:ascii="Palatino Linotype" w:hAnsi="Palatino Linotype"/>
          <w:noProof/>
          <w:sz w:val="18"/>
        </w:rPr>
        <w:tab/>
        <w:t xml:space="preserve">Millet, J.; Whittaker, G. Murine Leukemia Virus (MLV)-based Coronavirus Spike-pseudotyped Particle Production and Infection. </w:t>
      </w:r>
      <w:r w:rsidRPr="00CC66FD">
        <w:rPr>
          <w:rFonts w:ascii="Palatino Linotype" w:hAnsi="Palatino Linotype"/>
          <w:i/>
          <w:iCs/>
          <w:noProof/>
          <w:sz w:val="18"/>
        </w:rPr>
        <w:t>BIO-PROTOCOL</w:t>
      </w:r>
      <w:r w:rsidRPr="00CC66FD">
        <w:rPr>
          <w:rFonts w:ascii="Palatino Linotype" w:hAnsi="Palatino Linotype"/>
          <w:noProof/>
          <w:sz w:val="18"/>
        </w:rPr>
        <w:t xml:space="preserve"> </w:t>
      </w:r>
      <w:r w:rsidRPr="00CC66FD">
        <w:rPr>
          <w:rFonts w:ascii="Palatino Linotype" w:hAnsi="Palatino Linotype"/>
          <w:b/>
          <w:bCs/>
          <w:noProof/>
          <w:sz w:val="18"/>
        </w:rPr>
        <w:t>2016</w:t>
      </w:r>
      <w:r w:rsidRPr="00CC66FD">
        <w:rPr>
          <w:rFonts w:ascii="Palatino Linotype" w:hAnsi="Palatino Linotype"/>
          <w:noProof/>
          <w:sz w:val="18"/>
        </w:rPr>
        <w:t xml:space="preserve">, </w:t>
      </w:r>
      <w:r w:rsidRPr="00CC66FD">
        <w:rPr>
          <w:rFonts w:ascii="Palatino Linotype" w:hAnsi="Palatino Linotype"/>
          <w:i/>
          <w:iCs/>
          <w:noProof/>
          <w:sz w:val="18"/>
        </w:rPr>
        <w:t>6</w:t>
      </w:r>
      <w:r w:rsidRPr="00CC66FD">
        <w:rPr>
          <w:rFonts w:ascii="Palatino Linotype" w:hAnsi="Palatino Linotype"/>
          <w:noProof/>
          <w:sz w:val="18"/>
        </w:rPr>
        <w:t>, doi:10.21769/bioprotoc.2035.</w:t>
      </w:r>
    </w:p>
    <w:p w14:paraId="1DFD537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37. </w:t>
      </w:r>
      <w:r w:rsidRPr="00CC66FD">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CC66FD">
        <w:rPr>
          <w:rFonts w:ascii="Palatino Linotype" w:hAnsi="Palatino Linotype"/>
          <w:i/>
          <w:iCs/>
          <w:noProof/>
          <w:sz w:val="18"/>
        </w:rPr>
        <w:t>Nat. Commun.</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11</w:t>
      </w:r>
      <w:r w:rsidRPr="00CC66FD">
        <w:rPr>
          <w:rFonts w:ascii="Palatino Linotype" w:hAnsi="Palatino Linotype"/>
          <w:noProof/>
          <w:sz w:val="18"/>
        </w:rPr>
        <w:t>, doi:10.1038/s41467-020-15562-9.</w:t>
      </w:r>
    </w:p>
    <w:p w14:paraId="1A77E3E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38. </w:t>
      </w:r>
      <w:r w:rsidRPr="00CC66FD">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2020.04.10.036418, doi:10.1101/2020.04.10.036418.</w:t>
      </w:r>
    </w:p>
    <w:p w14:paraId="04700A4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39. </w:t>
      </w:r>
      <w:r w:rsidRPr="00CC66FD">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2020.04.08.026948, doi:10.1101/2020.04.08.026948.</w:t>
      </w:r>
    </w:p>
    <w:p w14:paraId="594770C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40. </w:t>
      </w:r>
      <w:r w:rsidRPr="00CC66FD">
        <w:rPr>
          <w:rFonts w:ascii="Palatino Linotype" w:hAnsi="Palatino Linotype"/>
          <w:noProof/>
          <w:sz w:val="18"/>
        </w:rPr>
        <w:tab/>
        <w:t xml:space="preserve">Nie, J.; Li, Q.; Wu, J.; Zhao, C.; Hao, H.; Liu, H.; Zhang, L.; Nie, L.; Qin, H.; Wang, M.; et al. Establishment and validation of a pseudovirus neutralization assay for SARS-CoV-2. </w:t>
      </w:r>
      <w:r w:rsidRPr="00CC66FD">
        <w:rPr>
          <w:rFonts w:ascii="Palatino Linotype" w:hAnsi="Palatino Linotype"/>
          <w:i/>
          <w:iCs/>
          <w:noProof/>
          <w:sz w:val="18"/>
        </w:rPr>
        <w:t>Emerg. Microbes Infect.</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9</w:t>
      </w:r>
      <w:r w:rsidRPr="00CC66FD">
        <w:rPr>
          <w:rFonts w:ascii="Palatino Linotype" w:hAnsi="Palatino Linotype"/>
          <w:noProof/>
          <w:sz w:val="18"/>
        </w:rPr>
        <w:t>, 680–686, doi:10.1080/22221751.2020.1743767.</w:t>
      </w:r>
    </w:p>
    <w:p w14:paraId="24BE6F7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41. </w:t>
      </w:r>
      <w:r w:rsidRPr="00CC66FD">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CC66FD">
        <w:rPr>
          <w:rFonts w:ascii="Palatino Linotype" w:hAnsi="Palatino Linotype"/>
          <w:i/>
          <w:iCs/>
          <w:noProof/>
          <w:sz w:val="18"/>
        </w:rPr>
        <w:t>Cell</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181</w:t>
      </w:r>
      <w:r w:rsidRPr="00CC66FD">
        <w:rPr>
          <w:rFonts w:ascii="Palatino Linotype" w:hAnsi="Palatino Linotype"/>
          <w:noProof/>
          <w:sz w:val="18"/>
        </w:rPr>
        <w:t>, 271–280, doi:10.1016/j.cell.2020.02.052.</w:t>
      </w:r>
    </w:p>
    <w:p w14:paraId="38C6F4A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42. </w:t>
      </w:r>
      <w:r w:rsidRPr="00CC66FD">
        <w:rPr>
          <w:rFonts w:ascii="Palatino Linotype" w:hAnsi="Palatino Linotype"/>
          <w:noProof/>
          <w:sz w:val="18"/>
        </w:rPr>
        <w:tab/>
        <w:t xml:space="preserve">Wrapp, D.; Wang, N.; Corbett, K.S.; Goldsmith, J.A.; Hsieh, C.L.; Abiona, O.; Graham, B.S.; McLellan, J.S. Cryo-EM structure of the 2019-nCoV spike in the prefusion conformation. </w:t>
      </w:r>
      <w:r w:rsidRPr="00CC66FD">
        <w:rPr>
          <w:rFonts w:ascii="Palatino Linotype" w:hAnsi="Palatino Linotype"/>
          <w:i/>
          <w:iCs/>
          <w:noProof/>
          <w:sz w:val="18"/>
        </w:rPr>
        <w:t>Science (80-. ).</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367</w:t>
      </w:r>
      <w:r w:rsidRPr="00CC66FD">
        <w:rPr>
          <w:rFonts w:ascii="Palatino Linotype" w:hAnsi="Palatino Linotype"/>
          <w:noProof/>
          <w:sz w:val="18"/>
        </w:rPr>
        <w:t>, 1260–1263, doi:10.1126/science.abb2507.</w:t>
      </w:r>
    </w:p>
    <w:p w14:paraId="43A4B55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43. </w:t>
      </w:r>
      <w:r w:rsidRPr="00CC66FD">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CC66FD">
        <w:rPr>
          <w:rFonts w:ascii="Palatino Linotype" w:hAnsi="Palatino Linotype"/>
          <w:i/>
          <w:iCs/>
          <w:noProof/>
          <w:sz w:val="18"/>
        </w:rPr>
        <w:t>Emerg. Microbes Infect.</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9</w:t>
      </w:r>
      <w:r w:rsidRPr="00CC66FD">
        <w:rPr>
          <w:rFonts w:ascii="Palatino Linotype" w:hAnsi="Palatino Linotype"/>
          <w:noProof/>
          <w:sz w:val="18"/>
        </w:rPr>
        <w:t>, 382–385, doi:10.1080/22221751.2020.1729069.</w:t>
      </w:r>
    </w:p>
    <w:p w14:paraId="20CE6C95"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44. </w:t>
      </w:r>
      <w:r w:rsidRPr="00CC66FD">
        <w:rPr>
          <w:rFonts w:ascii="Palatino Linotype" w:hAnsi="Palatino Linotype"/>
          <w:noProof/>
          <w:sz w:val="18"/>
        </w:rPr>
        <w:tab/>
        <w:t xml:space="preserve">Yuan, M.; Wu, N.C.; Zhu, X.; Lee, C.-C.D.; So, R.T.Y.; Lv, H.; Mok, C.K.P.; Wilson, I.A. A highly conserved cryptic epitope in the receptor-binding domains of SARS-CoV-2 and SARS-CoV. </w:t>
      </w:r>
      <w:r w:rsidRPr="00CC66FD">
        <w:rPr>
          <w:rFonts w:ascii="Palatino Linotype" w:hAnsi="Palatino Linotype"/>
          <w:i/>
          <w:iCs/>
          <w:noProof/>
          <w:sz w:val="18"/>
        </w:rPr>
        <w:t>Science (80-. ).</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doi:10.1126/science.abb7269.</w:t>
      </w:r>
    </w:p>
    <w:p w14:paraId="2A2841A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45. </w:t>
      </w:r>
      <w:r w:rsidRPr="00CC66FD">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doi:10.1101/2020.03.15.992883.</w:t>
      </w:r>
    </w:p>
    <w:p w14:paraId="656BA65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46. </w:t>
      </w:r>
      <w:r w:rsidRPr="00CC66FD">
        <w:rPr>
          <w:rFonts w:ascii="Palatino Linotype" w:hAnsi="Palatino Linotype"/>
          <w:noProof/>
          <w:sz w:val="18"/>
        </w:rPr>
        <w:tab/>
        <w:t xml:space="preserve">Wu, F.; Zhao, S.; Yu, B.; Chen, Y.M.; Wang, W.; Song, Z.G.; Hu, Y.; Tao, Z.W.; Tian, J.H.; Pei, Y.Y.; et al. A new coronavirus associated with human respiratory disease in China. </w:t>
      </w:r>
      <w:r w:rsidRPr="00CC66FD">
        <w:rPr>
          <w:rFonts w:ascii="Palatino Linotype" w:hAnsi="Palatino Linotype"/>
          <w:i/>
          <w:iCs/>
          <w:noProof/>
          <w:sz w:val="18"/>
        </w:rPr>
        <w:t>Nature</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579</w:t>
      </w:r>
      <w:r w:rsidRPr="00CC66FD">
        <w:rPr>
          <w:rFonts w:ascii="Palatino Linotype" w:hAnsi="Palatino Linotype"/>
          <w:noProof/>
          <w:sz w:val="18"/>
        </w:rPr>
        <w:t>, 265–269, doi:10.1038/s41586-020-2008-3.</w:t>
      </w:r>
    </w:p>
    <w:p w14:paraId="6DD94F6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47. </w:t>
      </w:r>
      <w:r w:rsidRPr="00CC66FD">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2007</w:t>
      </w:r>
      <w:r w:rsidRPr="00CC66FD">
        <w:rPr>
          <w:rFonts w:ascii="Palatino Linotype" w:hAnsi="Palatino Linotype"/>
          <w:noProof/>
          <w:sz w:val="18"/>
        </w:rPr>
        <w:t xml:space="preserve">, </w:t>
      </w:r>
      <w:r w:rsidRPr="00CC66FD">
        <w:rPr>
          <w:rFonts w:ascii="Palatino Linotype" w:hAnsi="Palatino Linotype"/>
          <w:i/>
          <w:iCs/>
          <w:noProof/>
          <w:sz w:val="18"/>
        </w:rPr>
        <w:t>81</w:t>
      </w:r>
      <w:r w:rsidRPr="00CC66FD">
        <w:rPr>
          <w:rFonts w:ascii="Palatino Linotype" w:hAnsi="Palatino Linotype"/>
          <w:noProof/>
          <w:sz w:val="18"/>
        </w:rPr>
        <w:t>, 2418–2428, doi:10.1128/jvi.02146-06.</w:t>
      </w:r>
    </w:p>
    <w:p w14:paraId="44C8805B"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48. </w:t>
      </w:r>
      <w:r w:rsidRPr="00CC66FD">
        <w:rPr>
          <w:rFonts w:ascii="Palatino Linotype" w:hAnsi="Palatino Linotype"/>
          <w:noProof/>
          <w:sz w:val="18"/>
        </w:rPr>
        <w:tab/>
        <w:t xml:space="preserve">Sadasivan, J.; Singh, M.; Sarma, J. Das Cytoplasmic tail of coronavirus spike protein has intracellular targeting signals. </w:t>
      </w:r>
      <w:r w:rsidRPr="00CC66FD">
        <w:rPr>
          <w:rFonts w:ascii="Palatino Linotype" w:hAnsi="Palatino Linotype"/>
          <w:i/>
          <w:iCs/>
          <w:noProof/>
          <w:sz w:val="18"/>
        </w:rPr>
        <w:t>J. Biosci.</w:t>
      </w:r>
      <w:r w:rsidRPr="00CC66FD">
        <w:rPr>
          <w:rFonts w:ascii="Palatino Linotype" w:hAnsi="Palatino Linotype"/>
          <w:noProof/>
          <w:sz w:val="18"/>
        </w:rPr>
        <w:t xml:space="preserve"> </w:t>
      </w:r>
      <w:r w:rsidRPr="00CC66FD">
        <w:rPr>
          <w:rFonts w:ascii="Palatino Linotype" w:hAnsi="Palatino Linotype"/>
          <w:b/>
          <w:bCs/>
          <w:noProof/>
          <w:sz w:val="18"/>
        </w:rPr>
        <w:t>2017</w:t>
      </w:r>
      <w:r w:rsidRPr="00CC66FD">
        <w:rPr>
          <w:rFonts w:ascii="Palatino Linotype" w:hAnsi="Palatino Linotype"/>
          <w:noProof/>
          <w:sz w:val="18"/>
        </w:rPr>
        <w:t xml:space="preserve">, </w:t>
      </w:r>
      <w:r w:rsidRPr="00CC66FD">
        <w:rPr>
          <w:rFonts w:ascii="Palatino Linotype" w:hAnsi="Palatino Linotype"/>
          <w:i/>
          <w:iCs/>
          <w:noProof/>
          <w:sz w:val="18"/>
        </w:rPr>
        <w:t>42</w:t>
      </w:r>
      <w:r w:rsidRPr="00CC66FD">
        <w:rPr>
          <w:rFonts w:ascii="Palatino Linotype" w:hAnsi="Palatino Linotype"/>
          <w:noProof/>
          <w:sz w:val="18"/>
        </w:rPr>
        <w:t>, 231–244, doi:10.1007/s12038-017-9676-7.</w:t>
      </w:r>
    </w:p>
    <w:p w14:paraId="5AF0FDC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49. </w:t>
      </w:r>
      <w:r w:rsidRPr="00CC66FD">
        <w:rPr>
          <w:rFonts w:ascii="Palatino Linotype" w:hAnsi="Palatino Linotype"/>
          <w:noProof/>
          <w:sz w:val="18"/>
        </w:rPr>
        <w:tab/>
        <w:t xml:space="preserve">Giroglou, T.; Cinatl, J.; Rabenau, H.; Drosten, C.; Schwalbe, H.; Doerr, H.W.; von Laer, D. Retroviral </w:t>
      </w:r>
      <w:r w:rsidRPr="00CC66FD">
        <w:rPr>
          <w:rFonts w:ascii="Palatino Linotype" w:hAnsi="Palatino Linotype"/>
          <w:noProof/>
          <w:sz w:val="18"/>
        </w:rPr>
        <w:lastRenderedPageBreak/>
        <w:t xml:space="preserve">Vectors Pseudotyped with Severe Acute Respiratory Syndrome Coronavirus S Protein.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2004</w:t>
      </w:r>
      <w:r w:rsidRPr="00CC66FD">
        <w:rPr>
          <w:rFonts w:ascii="Palatino Linotype" w:hAnsi="Palatino Linotype"/>
          <w:noProof/>
          <w:sz w:val="18"/>
        </w:rPr>
        <w:t xml:space="preserve">, </w:t>
      </w:r>
      <w:r w:rsidRPr="00CC66FD">
        <w:rPr>
          <w:rFonts w:ascii="Palatino Linotype" w:hAnsi="Palatino Linotype"/>
          <w:i/>
          <w:iCs/>
          <w:noProof/>
          <w:sz w:val="18"/>
        </w:rPr>
        <w:t>78</w:t>
      </w:r>
      <w:r w:rsidRPr="00CC66FD">
        <w:rPr>
          <w:rFonts w:ascii="Palatino Linotype" w:hAnsi="Palatino Linotype"/>
          <w:noProof/>
          <w:sz w:val="18"/>
        </w:rPr>
        <w:t>, 9007–9015, doi:10.1128/jvi.78.17.9007-9015.2004.</w:t>
      </w:r>
    </w:p>
    <w:p w14:paraId="6A4553A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50. </w:t>
      </w:r>
      <w:r w:rsidRPr="00CC66FD">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CC66FD">
        <w:rPr>
          <w:rFonts w:ascii="Palatino Linotype" w:hAnsi="Palatino Linotype"/>
          <w:i/>
          <w:iCs/>
          <w:noProof/>
          <w:sz w:val="18"/>
        </w:rPr>
        <w:t>J. Gen. Virol.</w:t>
      </w:r>
      <w:r w:rsidRPr="00CC66FD">
        <w:rPr>
          <w:rFonts w:ascii="Palatino Linotype" w:hAnsi="Palatino Linotype"/>
          <w:noProof/>
          <w:sz w:val="18"/>
        </w:rPr>
        <w:t xml:space="preserve"> </w:t>
      </w:r>
      <w:r w:rsidRPr="00CC66FD">
        <w:rPr>
          <w:rFonts w:ascii="Palatino Linotype" w:hAnsi="Palatino Linotype"/>
          <w:b/>
          <w:bCs/>
          <w:noProof/>
          <w:sz w:val="18"/>
        </w:rPr>
        <w:t>2009</w:t>
      </w:r>
      <w:r w:rsidRPr="00CC66FD">
        <w:rPr>
          <w:rFonts w:ascii="Palatino Linotype" w:hAnsi="Palatino Linotype"/>
          <w:noProof/>
          <w:sz w:val="18"/>
        </w:rPr>
        <w:t xml:space="preserve">, </w:t>
      </w:r>
      <w:r w:rsidRPr="00CC66FD">
        <w:rPr>
          <w:rFonts w:ascii="Palatino Linotype" w:hAnsi="Palatino Linotype"/>
          <w:i/>
          <w:iCs/>
          <w:noProof/>
          <w:sz w:val="18"/>
        </w:rPr>
        <w:t>90</w:t>
      </w:r>
      <w:r w:rsidRPr="00CC66FD">
        <w:rPr>
          <w:rFonts w:ascii="Palatino Linotype" w:hAnsi="Palatino Linotype"/>
          <w:noProof/>
          <w:sz w:val="18"/>
        </w:rPr>
        <w:t>, 1724–1729, doi:10.1099/vir.0.009704-0.</w:t>
      </w:r>
    </w:p>
    <w:p w14:paraId="00A7E22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51. </w:t>
      </w:r>
      <w:r w:rsidRPr="00CC66FD">
        <w:rPr>
          <w:rFonts w:ascii="Palatino Linotype" w:hAnsi="Palatino Linotype"/>
          <w:noProof/>
          <w:sz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2004</w:t>
      </w:r>
      <w:r w:rsidRPr="00CC66FD">
        <w:rPr>
          <w:rFonts w:ascii="Palatino Linotype" w:hAnsi="Palatino Linotype"/>
          <w:noProof/>
          <w:sz w:val="18"/>
        </w:rPr>
        <w:t xml:space="preserve">, </w:t>
      </w:r>
      <w:r w:rsidRPr="00CC66FD">
        <w:rPr>
          <w:rFonts w:ascii="Palatino Linotype" w:hAnsi="Palatino Linotype"/>
          <w:i/>
          <w:iCs/>
          <w:noProof/>
          <w:sz w:val="18"/>
        </w:rPr>
        <w:t>78</w:t>
      </w:r>
      <w:r w:rsidRPr="00CC66FD">
        <w:rPr>
          <w:rFonts w:ascii="Palatino Linotype" w:hAnsi="Palatino Linotype"/>
          <w:noProof/>
          <w:sz w:val="18"/>
        </w:rPr>
        <w:t>, 10628–10635, doi:10.1128/JVI.78.19.10628-10635.2004.</w:t>
      </w:r>
    </w:p>
    <w:p w14:paraId="439B9E8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52. </w:t>
      </w:r>
      <w:r w:rsidRPr="00CC66FD">
        <w:rPr>
          <w:rFonts w:ascii="Palatino Linotype" w:hAnsi="Palatino Linotype"/>
          <w:noProof/>
          <w:sz w:val="18"/>
        </w:rPr>
        <w:tab/>
        <w:t xml:space="preserve">Jiang, W.; Hua, R.; Wei, M.; Li, C.; Qiu, Z.; Yang, X.; Zhang, C. An optimized method for high-titer lentivirus preparations without ultracentrifugation. </w:t>
      </w:r>
      <w:r w:rsidRPr="00CC66FD">
        <w:rPr>
          <w:rFonts w:ascii="Palatino Linotype" w:hAnsi="Palatino Linotype"/>
          <w:i/>
          <w:iCs/>
          <w:noProof/>
          <w:sz w:val="18"/>
        </w:rPr>
        <w:t>Sci. Rep.</w:t>
      </w:r>
      <w:r w:rsidRPr="00CC66FD">
        <w:rPr>
          <w:rFonts w:ascii="Palatino Linotype" w:hAnsi="Palatino Linotype"/>
          <w:noProof/>
          <w:sz w:val="18"/>
        </w:rPr>
        <w:t xml:space="preserve"> </w:t>
      </w:r>
      <w:r w:rsidRPr="00CC66FD">
        <w:rPr>
          <w:rFonts w:ascii="Palatino Linotype" w:hAnsi="Palatino Linotype"/>
          <w:b/>
          <w:bCs/>
          <w:noProof/>
          <w:sz w:val="18"/>
        </w:rPr>
        <w:t>2015</w:t>
      </w:r>
      <w:r w:rsidRPr="00CC66FD">
        <w:rPr>
          <w:rFonts w:ascii="Palatino Linotype" w:hAnsi="Palatino Linotype"/>
          <w:noProof/>
          <w:sz w:val="18"/>
        </w:rPr>
        <w:t xml:space="preserve">, </w:t>
      </w:r>
      <w:r w:rsidRPr="00CC66FD">
        <w:rPr>
          <w:rFonts w:ascii="Palatino Linotype" w:hAnsi="Palatino Linotype"/>
          <w:i/>
          <w:iCs/>
          <w:noProof/>
          <w:sz w:val="18"/>
        </w:rPr>
        <w:t>5</w:t>
      </w:r>
      <w:r w:rsidRPr="00CC66FD">
        <w:rPr>
          <w:rFonts w:ascii="Palatino Linotype" w:hAnsi="Palatino Linotype"/>
          <w:noProof/>
          <w:sz w:val="18"/>
        </w:rPr>
        <w:t>, doi:10.1038/srep13875.</w:t>
      </w:r>
    </w:p>
    <w:p w14:paraId="441D68E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53. </w:t>
      </w:r>
      <w:r w:rsidRPr="00CC66FD">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CC66FD">
        <w:rPr>
          <w:rFonts w:ascii="Palatino Linotype" w:hAnsi="Palatino Linotype"/>
          <w:i/>
          <w:iCs/>
          <w:noProof/>
          <w:sz w:val="18"/>
        </w:rPr>
        <w:t>BMC Biotechnol.</w:t>
      </w:r>
      <w:r w:rsidRPr="00CC66FD">
        <w:rPr>
          <w:rFonts w:ascii="Palatino Linotype" w:hAnsi="Palatino Linotype"/>
          <w:noProof/>
          <w:sz w:val="18"/>
        </w:rPr>
        <w:t xml:space="preserve"> </w:t>
      </w:r>
      <w:r w:rsidRPr="00CC66FD">
        <w:rPr>
          <w:rFonts w:ascii="Palatino Linotype" w:hAnsi="Palatino Linotype"/>
          <w:b/>
          <w:bCs/>
          <w:noProof/>
          <w:sz w:val="18"/>
        </w:rPr>
        <w:t>2013</w:t>
      </w:r>
      <w:r w:rsidRPr="00CC66FD">
        <w:rPr>
          <w:rFonts w:ascii="Palatino Linotype" w:hAnsi="Palatino Linotype"/>
          <w:noProof/>
          <w:sz w:val="18"/>
        </w:rPr>
        <w:t xml:space="preserve">, </w:t>
      </w:r>
      <w:r w:rsidRPr="00CC66FD">
        <w:rPr>
          <w:rFonts w:ascii="Palatino Linotype" w:hAnsi="Palatino Linotype"/>
          <w:i/>
          <w:iCs/>
          <w:noProof/>
          <w:sz w:val="18"/>
        </w:rPr>
        <w:t>13</w:t>
      </w:r>
      <w:r w:rsidRPr="00CC66FD">
        <w:rPr>
          <w:rFonts w:ascii="Palatino Linotype" w:hAnsi="Palatino Linotype"/>
          <w:noProof/>
          <w:sz w:val="18"/>
        </w:rPr>
        <w:t>, doi:10.1186/1472-6750-13-98.</w:t>
      </w:r>
    </w:p>
    <w:p w14:paraId="374E2C4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54. </w:t>
      </w:r>
      <w:r w:rsidRPr="00CC66FD">
        <w:rPr>
          <w:rFonts w:ascii="Palatino Linotype" w:hAnsi="Palatino Linotype"/>
          <w:noProof/>
          <w:sz w:val="18"/>
        </w:rPr>
        <w:tab/>
        <w:t xml:space="preserve">Lei, C.; Fu, W.; Qian, K.; Li, T.; Zhang, S.; Ding, M.; Hu, S. Potent neutralization of 2019 novel coronavirus by recombinant ACE2-Ig.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doi:10.1101/2020.02.01.929976.</w:t>
      </w:r>
    </w:p>
    <w:p w14:paraId="4D0568C6"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55. </w:t>
      </w:r>
      <w:r w:rsidRPr="00CC66FD">
        <w:rPr>
          <w:rFonts w:ascii="Palatino Linotype" w:hAnsi="Palatino Linotype"/>
          <w:noProof/>
          <w:sz w:val="18"/>
        </w:rPr>
        <w:tab/>
        <w:t xml:space="preserve">Bloch, E.M.; Shoham, S.; Casadevall, A.; Sachais, B.S.; Shaz, B.; Winters, J.L.; van Buskirk, C.; Grossman, B.J.; Joyner, M.; Henderson, J.P.; et al. Deployment of convalescent plasma for the prevention and treatment of COVID-19. </w:t>
      </w:r>
      <w:r w:rsidRPr="00CC66FD">
        <w:rPr>
          <w:rFonts w:ascii="Palatino Linotype" w:hAnsi="Palatino Linotype"/>
          <w:i/>
          <w:iCs/>
          <w:noProof/>
          <w:sz w:val="18"/>
        </w:rPr>
        <w:t>J. Clin. Invest.</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doi:10.1172/JCI138745.</w:t>
      </w:r>
    </w:p>
    <w:p w14:paraId="63914A9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56. </w:t>
      </w:r>
      <w:r w:rsidRPr="00CC66FD">
        <w:rPr>
          <w:rFonts w:ascii="Palatino Linotype" w:hAnsi="Palatino Linotype"/>
          <w:noProof/>
          <w:sz w:val="18"/>
        </w:rPr>
        <w:tab/>
        <w:t xml:space="preserve">Denning, W.; Das, S.; Guo, S.; Xu, J.; Kappes, J.C.; Hel, Z. Optimization of the transductional efficiency of lentiviral vectors: Effect of sera and polycations. </w:t>
      </w:r>
      <w:r w:rsidRPr="00CC66FD">
        <w:rPr>
          <w:rFonts w:ascii="Palatino Linotype" w:hAnsi="Palatino Linotype"/>
          <w:i/>
          <w:iCs/>
          <w:noProof/>
          <w:sz w:val="18"/>
        </w:rPr>
        <w:t>Mol. Biotechnol.</w:t>
      </w:r>
      <w:r w:rsidRPr="00CC66FD">
        <w:rPr>
          <w:rFonts w:ascii="Palatino Linotype" w:hAnsi="Palatino Linotype"/>
          <w:noProof/>
          <w:sz w:val="18"/>
        </w:rPr>
        <w:t xml:space="preserve"> </w:t>
      </w:r>
      <w:r w:rsidRPr="00CC66FD">
        <w:rPr>
          <w:rFonts w:ascii="Palatino Linotype" w:hAnsi="Palatino Linotype"/>
          <w:b/>
          <w:bCs/>
          <w:noProof/>
          <w:sz w:val="18"/>
        </w:rPr>
        <w:t>2013</w:t>
      </w:r>
      <w:r w:rsidRPr="00CC66FD">
        <w:rPr>
          <w:rFonts w:ascii="Palatino Linotype" w:hAnsi="Palatino Linotype"/>
          <w:noProof/>
          <w:sz w:val="18"/>
        </w:rPr>
        <w:t xml:space="preserve">, </w:t>
      </w:r>
      <w:r w:rsidRPr="00CC66FD">
        <w:rPr>
          <w:rFonts w:ascii="Palatino Linotype" w:hAnsi="Palatino Linotype"/>
          <w:i/>
          <w:iCs/>
          <w:noProof/>
          <w:sz w:val="18"/>
        </w:rPr>
        <w:t>53</w:t>
      </w:r>
      <w:r w:rsidRPr="00CC66FD">
        <w:rPr>
          <w:rFonts w:ascii="Palatino Linotype" w:hAnsi="Palatino Linotype"/>
          <w:noProof/>
          <w:sz w:val="18"/>
        </w:rPr>
        <w:t>, 308–314, doi:10.1007/s12033-012-9528-5.</w:t>
      </w:r>
    </w:p>
    <w:p w14:paraId="57E895AB"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57. </w:t>
      </w:r>
      <w:r w:rsidRPr="00CC66FD">
        <w:rPr>
          <w:rFonts w:ascii="Palatino Linotype" w:hAnsi="Palatino Linotype"/>
          <w:noProof/>
          <w:sz w:val="18"/>
        </w:rPr>
        <w:tab/>
        <w:t xml:space="preserve">Chin, A.W.H.; Chu, J.T.S.; Perera, M.R.A.; Hui, K.P.Y.; Yen, H.-L.; Chan, M.C.W.; Peiris, M.; Poon, L.L.M. Stability of SARS-CoV-2 in different environmental conditions. </w:t>
      </w:r>
      <w:r w:rsidRPr="00CC66FD">
        <w:rPr>
          <w:rFonts w:ascii="Palatino Linotype" w:hAnsi="Palatino Linotype"/>
          <w:i/>
          <w:iCs/>
          <w:noProof/>
          <w:sz w:val="18"/>
        </w:rPr>
        <w:t>The Lancet Microbe</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5247</w:t>
      </w:r>
      <w:r w:rsidRPr="00CC66FD">
        <w:rPr>
          <w:rFonts w:ascii="Palatino Linotype" w:hAnsi="Palatino Linotype"/>
          <w:noProof/>
          <w:sz w:val="18"/>
        </w:rPr>
        <w:t>, 30003, doi:10.1016/S2666-5247(20)30003-3.</w:t>
      </w:r>
    </w:p>
    <w:p w14:paraId="10C2AE25"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58. </w:t>
      </w:r>
      <w:r w:rsidRPr="00CC66FD">
        <w:rPr>
          <w:rFonts w:ascii="Palatino Linotype" w:hAnsi="Palatino Linotype"/>
          <w:noProof/>
          <w:sz w:val="18"/>
        </w:rPr>
        <w:tab/>
        <w:t xml:space="preserve">Wang, W.; Xu, Y.; Gao, R.; Lu, R.; Han, K.; Wu, G.; Tan, W. Detection of SARS-CoV-2 in Different Types of Clinical Specimens. </w:t>
      </w:r>
      <w:r w:rsidRPr="00CC66FD">
        <w:rPr>
          <w:rFonts w:ascii="Palatino Linotype" w:hAnsi="Palatino Linotype"/>
          <w:i/>
          <w:iCs/>
          <w:noProof/>
          <w:sz w:val="18"/>
        </w:rPr>
        <w:t>JAMA - J. Am. Med. Assoc.</w:t>
      </w:r>
      <w:r w:rsidRPr="00CC66FD">
        <w:rPr>
          <w:rFonts w:ascii="Palatino Linotype" w:hAnsi="Palatino Linotype"/>
          <w:noProof/>
          <w:sz w:val="18"/>
        </w:rPr>
        <w:t xml:space="preserve"> 2020.</w:t>
      </w:r>
    </w:p>
    <w:p w14:paraId="179F7FE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59. </w:t>
      </w:r>
      <w:r w:rsidRPr="00CC66FD">
        <w:rPr>
          <w:rFonts w:ascii="Palatino Linotype" w:hAnsi="Palatino Linotype"/>
          <w:noProof/>
          <w:sz w:val="18"/>
        </w:rPr>
        <w:tab/>
        <w:t xml:space="preserve">Dodd, R.Y.; Stramer, S.L. COVID-19 and Blood Safety: Help with a Dilemma. </w:t>
      </w:r>
      <w:r w:rsidRPr="00CC66FD">
        <w:rPr>
          <w:rFonts w:ascii="Palatino Linotype" w:hAnsi="Palatino Linotype"/>
          <w:i/>
          <w:iCs/>
          <w:noProof/>
          <w:sz w:val="18"/>
        </w:rPr>
        <w:t>Transfus. Med. Rev.</w:t>
      </w:r>
      <w:r w:rsidRPr="00CC66FD">
        <w:rPr>
          <w:rFonts w:ascii="Palatino Linotype" w:hAnsi="Palatino Linotype"/>
          <w:noProof/>
          <w:sz w:val="18"/>
        </w:rPr>
        <w:t xml:space="preserve"> 2020.</w:t>
      </w:r>
    </w:p>
    <w:p w14:paraId="4540212C" w14:textId="5CFBBA08" w:rsidR="00FD4509" w:rsidRDefault="00F15C55" w:rsidP="00CC66FD">
      <w:pPr>
        <w:widowControl w:val="0"/>
        <w:autoSpaceDE w:val="0"/>
        <w:autoSpaceDN w:val="0"/>
        <w:adjustRightInd w:val="0"/>
        <w:spacing w:line="240" w:lineRule="auto"/>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6A1FCE13" w:rsidR="00181401" w:rsidRPr="006220E9" w:rsidRDefault="00181401" w:rsidP="00FD4509">
      <w:pPr>
        <w:pStyle w:val="MDPI71References"/>
        <w:numPr>
          <w:ilvl w:val="0"/>
          <w:numId w:val="0"/>
        </w:numPr>
        <w:spacing w:after="240"/>
        <w:rPr>
          <w:rStyle w:val="LineNumber"/>
          <w:rFonts w:eastAsia="SimSun"/>
        </w:rPr>
      </w:pPr>
    </w:p>
    <w:sectPr w:rsidR="00181401" w:rsidRPr="006220E9" w:rsidSect="00181401">
      <w:headerReference w:type="even" r:id="rId33"/>
      <w:headerReference w:type="default" r:id="rId34"/>
      <w:footerReference w:type="default" r:id="rId35"/>
      <w:headerReference w:type="first" r:id="rId36"/>
      <w:footerReference w:type="first" r:id="rId37"/>
      <w:pgSz w:w="11906" w:h="16838" w:code="9"/>
      <w:pgMar w:top="1417" w:right="1531" w:bottom="1077" w:left="1531" w:header="1020" w:footer="850" w:gutter="0"/>
      <w:lnNumType w:countBy="1" w:restart="continuous"/>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3C1C66" w14:textId="77777777" w:rsidR="000E7430" w:rsidRDefault="000E7430">
      <w:pPr>
        <w:spacing w:line="240" w:lineRule="auto"/>
      </w:pPr>
      <w:r>
        <w:separator/>
      </w:r>
    </w:p>
  </w:endnote>
  <w:endnote w:type="continuationSeparator" w:id="0">
    <w:p w14:paraId="5617FB73" w14:textId="77777777" w:rsidR="000E7430" w:rsidRDefault="000E74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3F201" w14:textId="77777777" w:rsidR="007B08E2" w:rsidRPr="00CF0CC9" w:rsidRDefault="007B08E2"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1BC7A" w14:textId="77777777" w:rsidR="007B08E2" w:rsidRPr="00372FCD" w:rsidRDefault="007B08E2"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6093EE" w14:textId="77777777" w:rsidR="000E7430" w:rsidRDefault="000E7430">
      <w:pPr>
        <w:spacing w:line="240" w:lineRule="auto"/>
      </w:pPr>
      <w:r>
        <w:separator/>
      </w:r>
    </w:p>
  </w:footnote>
  <w:footnote w:type="continuationSeparator" w:id="0">
    <w:p w14:paraId="0E5DF7B1" w14:textId="77777777" w:rsidR="000E7430" w:rsidRDefault="000E743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1FA9" w14:textId="77777777" w:rsidR="007B08E2" w:rsidRDefault="007B08E2"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6108B" w14:textId="77777777" w:rsidR="007B08E2" w:rsidRPr="00EE746E" w:rsidRDefault="007B08E2"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06CE7" w14:textId="77777777" w:rsidR="007B08E2" w:rsidRDefault="007B08E2"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7B08E2" w:rsidRDefault="007B08E2"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7B08E2" w:rsidRDefault="007B08E2"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attachedTemplate r:id="rId1"/>
  <w:trackRevisions/>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07C7B"/>
    <w:rsid w:val="0001045B"/>
    <w:rsid w:val="0001299B"/>
    <w:rsid w:val="00015111"/>
    <w:rsid w:val="000174C0"/>
    <w:rsid w:val="00020AC4"/>
    <w:rsid w:val="00021BB0"/>
    <w:rsid w:val="00022890"/>
    <w:rsid w:val="00030573"/>
    <w:rsid w:val="00030B9A"/>
    <w:rsid w:val="00032B6A"/>
    <w:rsid w:val="000332E7"/>
    <w:rsid w:val="00034B84"/>
    <w:rsid w:val="00035075"/>
    <w:rsid w:val="000379D9"/>
    <w:rsid w:val="00037AD7"/>
    <w:rsid w:val="0004008C"/>
    <w:rsid w:val="00041425"/>
    <w:rsid w:val="000424C0"/>
    <w:rsid w:val="00043D2A"/>
    <w:rsid w:val="0004621F"/>
    <w:rsid w:val="00063D5D"/>
    <w:rsid w:val="00065E4B"/>
    <w:rsid w:val="00066584"/>
    <w:rsid w:val="000702F9"/>
    <w:rsid w:val="00070B6F"/>
    <w:rsid w:val="00071349"/>
    <w:rsid w:val="00072E05"/>
    <w:rsid w:val="00074457"/>
    <w:rsid w:val="00074CDF"/>
    <w:rsid w:val="00077757"/>
    <w:rsid w:val="000836BF"/>
    <w:rsid w:val="00084241"/>
    <w:rsid w:val="00084F3F"/>
    <w:rsid w:val="00085205"/>
    <w:rsid w:val="00092982"/>
    <w:rsid w:val="00097FDB"/>
    <w:rsid w:val="000A115F"/>
    <w:rsid w:val="000A4430"/>
    <w:rsid w:val="000B1665"/>
    <w:rsid w:val="000B4C54"/>
    <w:rsid w:val="000C08C7"/>
    <w:rsid w:val="000C1EE3"/>
    <w:rsid w:val="000C3EB4"/>
    <w:rsid w:val="000C43AC"/>
    <w:rsid w:val="000C44E0"/>
    <w:rsid w:val="000C66B5"/>
    <w:rsid w:val="000C6C7C"/>
    <w:rsid w:val="000C7A01"/>
    <w:rsid w:val="000D014A"/>
    <w:rsid w:val="000D0B5F"/>
    <w:rsid w:val="000D0C85"/>
    <w:rsid w:val="000D383F"/>
    <w:rsid w:val="000D44FD"/>
    <w:rsid w:val="000E188D"/>
    <w:rsid w:val="000E592B"/>
    <w:rsid w:val="000E5A8D"/>
    <w:rsid w:val="000E6111"/>
    <w:rsid w:val="000E7430"/>
    <w:rsid w:val="000F4757"/>
    <w:rsid w:val="000F726D"/>
    <w:rsid w:val="00103CDA"/>
    <w:rsid w:val="00104223"/>
    <w:rsid w:val="00104AF5"/>
    <w:rsid w:val="00107BF8"/>
    <w:rsid w:val="00113AB9"/>
    <w:rsid w:val="001146A0"/>
    <w:rsid w:val="0012041F"/>
    <w:rsid w:val="0012224E"/>
    <w:rsid w:val="001251B9"/>
    <w:rsid w:val="00126A6E"/>
    <w:rsid w:val="001271B0"/>
    <w:rsid w:val="001274F8"/>
    <w:rsid w:val="00127547"/>
    <w:rsid w:val="00130D28"/>
    <w:rsid w:val="001353B1"/>
    <w:rsid w:val="00140936"/>
    <w:rsid w:val="00141121"/>
    <w:rsid w:val="00141732"/>
    <w:rsid w:val="0014404D"/>
    <w:rsid w:val="00146366"/>
    <w:rsid w:val="00153F78"/>
    <w:rsid w:val="0015486C"/>
    <w:rsid w:val="00164E0D"/>
    <w:rsid w:val="00165034"/>
    <w:rsid w:val="00165528"/>
    <w:rsid w:val="0017185F"/>
    <w:rsid w:val="00173E2D"/>
    <w:rsid w:val="00174AC2"/>
    <w:rsid w:val="00177BE1"/>
    <w:rsid w:val="00181102"/>
    <w:rsid w:val="00181401"/>
    <w:rsid w:val="00183322"/>
    <w:rsid w:val="001869E3"/>
    <w:rsid w:val="00191BDC"/>
    <w:rsid w:val="001921B3"/>
    <w:rsid w:val="001938B7"/>
    <w:rsid w:val="0019424C"/>
    <w:rsid w:val="00194891"/>
    <w:rsid w:val="001A20DA"/>
    <w:rsid w:val="001A226D"/>
    <w:rsid w:val="001A2EA3"/>
    <w:rsid w:val="001A4568"/>
    <w:rsid w:val="001B36E1"/>
    <w:rsid w:val="001B44CE"/>
    <w:rsid w:val="001B56B1"/>
    <w:rsid w:val="001C2AFA"/>
    <w:rsid w:val="001C3BDF"/>
    <w:rsid w:val="001D1AFE"/>
    <w:rsid w:val="001D20FA"/>
    <w:rsid w:val="001D7553"/>
    <w:rsid w:val="001E09C2"/>
    <w:rsid w:val="001E0EF6"/>
    <w:rsid w:val="001E1AEB"/>
    <w:rsid w:val="001E2025"/>
    <w:rsid w:val="001E2687"/>
    <w:rsid w:val="001E2AEB"/>
    <w:rsid w:val="001E516B"/>
    <w:rsid w:val="001E6559"/>
    <w:rsid w:val="001E7856"/>
    <w:rsid w:val="001F01CF"/>
    <w:rsid w:val="001F08EA"/>
    <w:rsid w:val="001F1F62"/>
    <w:rsid w:val="001F1FCF"/>
    <w:rsid w:val="001F297F"/>
    <w:rsid w:val="001F3E85"/>
    <w:rsid w:val="001F6E8A"/>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50DDC"/>
    <w:rsid w:val="002535FF"/>
    <w:rsid w:val="00254990"/>
    <w:rsid w:val="0025646C"/>
    <w:rsid w:val="00256504"/>
    <w:rsid w:val="0025787D"/>
    <w:rsid w:val="00264CE4"/>
    <w:rsid w:val="00265DE9"/>
    <w:rsid w:val="00265FCE"/>
    <w:rsid w:val="00266D3D"/>
    <w:rsid w:val="00267702"/>
    <w:rsid w:val="0027218E"/>
    <w:rsid w:val="0027559C"/>
    <w:rsid w:val="00276D2D"/>
    <w:rsid w:val="00280D5D"/>
    <w:rsid w:val="00283B6C"/>
    <w:rsid w:val="00287499"/>
    <w:rsid w:val="002905B1"/>
    <w:rsid w:val="00294D5F"/>
    <w:rsid w:val="00295933"/>
    <w:rsid w:val="002A0075"/>
    <w:rsid w:val="002A1692"/>
    <w:rsid w:val="002A1D63"/>
    <w:rsid w:val="002A2BF1"/>
    <w:rsid w:val="002A4BF7"/>
    <w:rsid w:val="002A5BB0"/>
    <w:rsid w:val="002A61DC"/>
    <w:rsid w:val="002A7852"/>
    <w:rsid w:val="002B76EF"/>
    <w:rsid w:val="002C2BCD"/>
    <w:rsid w:val="002D0666"/>
    <w:rsid w:val="002D26D1"/>
    <w:rsid w:val="002D2E15"/>
    <w:rsid w:val="002E40F9"/>
    <w:rsid w:val="002E64E3"/>
    <w:rsid w:val="002F1023"/>
    <w:rsid w:val="00300EE6"/>
    <w:rsid w:val="00303F28"/>
    <w:rsid w:val="00311616"/>
    <w:rsid w:val="00311741"/>
    <w:rsid w:val="003128E2"/>
    <w:rsid w:val="00312AA5"/>
    <w:rsid w:val="00313D72"/>
    <w:rsid w:val="00316573"/>
    <w:rsid w:val="003174E1"/>
    <w:rsid w:val="00317CFE"/>
    <w:rsid w:val="00325AE9"/>
    <w:rsid w:val="00326141"/>
    <w:rsid w:val="003306DC"/>
    <w:rsid w:val="00336E66"/>
    <w:rsid w:val="00340113"/>
    <w:rsid w:val="00340F84"/>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86BBC"/>
    <w:rsid w:val="003900A8"/>
    <w:rsid w:val="003909FC"/>
    <w:rsid w:val="0039496D"/>
    <w:rsid w:val="00396888"/>
    <w:rsid w:val="00396FA5"/>
    <w:rsid w:val="00397D54"/>
    <w:rsid w:val="003A0FCA"/>
    <w:rsid w:val="003A4CE1"/>
    <w:rsid w:val="003A752F"/>
    <w:rsid w:val="003B4E9D"/>
    <w:rsid w:val="003B52CF"/>
    <w:rsid w:val="003B6F4D"/>
    <w:rsid w:val="003C0B18"/>
    <w:rsid w:val="003C1019"/>
    <w:rsid w:val="003C3F92"/>
    <w:rsid w:val="003C41D6"/>
    <w:rsid w:val="003C46D0"/>
    <w:rsid w:val="003C4CD7"/>
    <w:rsid w:val="003D0F14"/>
    <w:rsid w:val="003D5391"/>
    <w:rsid w:val="003D5864"/>
    <w:rsid w:val="003E013A"/>
    <w:rsid w:val="003E28FF"/>
    <w:rsid w:val="003E2FC3"/>
    <w:rsid w:val="003E4834"/>
    <w:rsid w:val="003E48E4"/>
    <w:rsid w:val="003E7660"/>
    <w:rsid w:val="003F1DBF"/>
    <w:rsid w:val="003F4DF2"/>
    <w:rsid w:val="003F6F5E"/>
    <w:rsid w:val="003F7FEC"/>
    <w:rsid w:val="00400246"/>
    <w:rsid w:val="004019C6"/>
    <w:rsid w:val="00401D30"/>
    <w:rsid w:val="00404C53"/>
    <w:rsid w:val="00410E33"/>
    <w:rsid w:val="0041182B"/>
    <w:rsid w:val="0041492A"/>
    <w:rsid w:val="00415F4B"/>
    <w:rsid w:val="0042744A"/>
    <w:rsid w:val="00427673"/>
    <w:rsid w:val="00427DC5"/>
    <w:rsid w:val="00440B2B"/>
    <w:rsid w:val="00443FF1"/>
    <w:rsid w:val="00444E0E"/>
    <w:rsid w:val="004459EF"/>
    <w:rsid w:val="004464A5"/>
    <w:rsid w:val="0045082F"/>
    <w:rsid w:val="0045163C"/>
    <w:rsid w:val="004524E5"/>
    <w:rsid w:val="00455F86"/>
    <w:rsid w:val="00457E7A"/>
    <w:rsid w:val="004616E3"/>
    <w:rsid w:val="00463165"/>
    <w:rsid w:val="00463457"/>
    <w:rsid w:val="00463544"/>
    <w:rsid w:val="004666EF"/>
    <w:rsid w:val="0047142E"/>
    <w:rsid w:val="00473630"/>
    <w:rsid w:val="00477144"/>
    <w:rsid w:val="0048139C"/>
    <w:rsid w:val="004814AC"/>
    <w:rsid w:val="00481D39"/>
    <w:rsid w:val="00483BF4"/>
    <w:rsid w:val="0048493D"/>
    <w:rsid w:val="004855B8"/>
    <w:rsid w:val="004901E3"/>
    <w:rsid w:val="00493037"/>
    <w:rsid w:val="00493100"/>
    <w:rsid w:val="00494D16"/>
    <w:rsid w:val="00497686"/>
    <w:rsid w:val="004A0E04"/>
    <w:rsid w:val="004A50EC"/>
    <w:rsid w:val="004A73D6"/>
    <w:rsid w:val="004B040A"/>
    <w:rsid w:val="004B3754"/>
    <w:rsid w:val="004B39DC"/>
    <w:rsid w:val="004B3B4A"/>
    <w:rsid w:val="004B4964"/>
    <w:rsid w:val="004B4C67"/>
    <w:rsid w:val="004C2ADE"/>
    <w:rsid w:val="004C2FDD"/>
    <w:rsid w:val="004C324F"/>
    <w:rsid w:val="004C54FD"/>
    <w:rsid w:val="004C66A9"/>
    <w:rsid w:val="004D1F8F"/>
    <w:rsid w:val="004D26D4"/>
    <w:rsid w:val="004D2B5E"/>
    <w:rsid w:val="004D3258"/>
    <w:rsid w:val="004D3568"/>
    <w:rsid w:val="004D62A4"/>
    <w:rsid w:val="004E01A7"/>
    <w:rsid w:val="004E0961"/>
    <w:rsid w:val="004E4555"/>
    <w:rsid w:val="004F1341"/>
    <w:rsid w:val="004F25AC"/>
    <w:rsid w:val="004F2C2A"/>
    <w:rsid w:val="004F49A4"/>
    <w:rsid w:val="004F6DF9"/>
    <w:rsid w:val="00500FF4"/>
    <w:rsid w:val="00505ED3"/>
    <w:rsid w:val="005105E8"/>
    <w:rsid w:val="0051533C"/>
    <w:rsid w:val="00520ABE"/>
    <w:rsid w:val="00520B27"/>
    <w:rsid w:val="00521B95"/>
    <w:rsid w:val="00522C91"/>
    <w:rsid w:val="00523DDF"/>
    <w:rsid w:val="00532A09"/>
    <w:rsid w:val="00534C9E"/>
    <w:rsid w:val="00534D5F"/>
    <w:rsid w:val="005503B2"/>
    <w:rsid w:val="005515CD"/>
    <w:rsid w:val="005528D0"/>
    <w:rsid w:val="00554FBA"/>
    <w:rsid w:val="005550C6"/>
    <w:rsid w:val="0055764D"/>
    <w:rsid w:val="00560B95"/>
    <w:rsid w:val="00561A37"/>
    <w:rsid w:val="00562C98"/>
    <w:rsid w:val="00564E14"/>
    <w:rsid w:val="005739D8"/>
    <w:rsid w:val="00576668"/>
    <w:rsid w:val="00581D8A"/>
    <w:rsid w:val="0058380E"/>
    <w:rsid w:val="0058703A"/>
    <w:rsid w:val="005918D0"/>
    <w:rsid w:val="00592016"/>
    <w:rsid w:val="005924A8"/>
    <w:rsid w:val="00592678"/>
    <w:rsid w:val="00593C9E"/>
    <w:rsid w:val="00594FFC"/>
    <w:rsid w:val="005A0404"/>
    <w:rsid w:val="005A062F"/>
    <w:rsid w:val="005A140C"/>
    <w:rsid w:val="005A5C14"/>
    <w:rsid w:val="005B3952"/>
    <w:rsid w:val="005B4477"/>
    <w:rsid w:val="005B75E8"/>
    <w:rsid w:val="005C0E8E"/>
    <w:rsid w:val="005C10AF"/>
    <w:rsid w:val="005C1DE0"/>
    <w:rsid w:val="005C452A"/>
    <w:rsid w:val="005C4B21"/>
    <w:rsid w:val="005D2C50"/>
    <w:rsid w:val="005D3991"/>
    <w:rsid w:val="005D44F7"/>
    <w:rsid w:val="005D4603"/>
    <w:rsid w:val="005D632C"/>
    <w:rsid w:val="005E0828"/>
    <w:rsid w:val="005E124C"/>
    <w:rsid w:val="005E2FC2"/>
    <w:rsid w:val="005E33BF"/>
    <w:rsid w:val="005E53B6"/>
    <w:rsid w:val="005E7AFD"/>
    <w:rsid w:val="005F3084"/>
    <w:rsid w:val="005F333D"/>
    <w:rsid w:val="005F5782"/>
    <w:rsid w:val="005F62B7"/>
    <w:rsid w:val="005F63B1"/>
    <w:rsid w:val="00600129"/>
    <w:rsid w:val="006009CE"/>
    <w:rsid w:val="006018C6"/>
    <w:rsid w:val="00605102"/>
    <w:rsid w:val="00605AC9"/>
    <w:rsid w:val="00611260"/>
    <w:rsid w:val="006118B2"/>
    <w:rsid w:val="0061281F"/>
    <w:rsid w:val="0061325B"/>
    <w:rsid w:val="00614E57"/>
    <w:rsid w:val="006214F7"/>
    <w:rsid w:val="006220E9"/>
    <w:rsid w:val="00623491"/>
    <w:rsid w:val="0062401A"/>
    <w:rsid w:val="00627F2D"/>
    <w:rsid w:val="00630FBE"/>
    <w:rsid w:val="006338C4"/>
    <w:rsid w:val="00642682"/>
    <w:rsid w:val="00646DA7"/>
    <w:rsid w:val="006506A8"/>
    <w:rsid w:val="006506CE"/>
    <w:rsid w:val="006507AC"/>
    <w:rsid w:val="0065516D"/>
    <w:rsid w:val="0065642E"/>
    <w:rsid w:val="006579AA"/>
    <w:rsid w:val="006615A3"/>
    <w:rsid w:val="00662F73"/>
    <w:rsid w:val="006640EE"/>
    <w:rsid w:val="00665284"/>
    <w:rsid w:val="00671166"/>
    <w:rsid w:val="00672CA6"/>
    <w:rsid w:val="00674009"/>
    <w:rsid w:val="00674787"/>
    <w:rsid w:val="00676478"/>
    <w:rsid w:val="00676F19"/>
    <w:rsid w:val="0068017D"/>
    <w:rsid w:val="00692393"/>
    <w:rsid w:val="00692D87"/>
    <w:rsid w:val="00693979"/>
    <w:rsid w:val="00693D56"/>
    <w:rsid w:val="00694DEF"/>
    <w:rsid w:val="006A0D93"/>
    <w:rsid w:val="006A1CF8"/>
    <w:rsid w:val="006A6C09"/>
    <w:rsid w:val="006B52B4"/>
    <w:rsid w:val="006B7F42"/>
    <w:rsid w:val="006C1F23"/>
    <w:rsid w:val="006C4D52"/>
    <w:rsid w:val="006C5456"/>
    <w:rsid w:val="006C5BC1"/>
    <w:rsid w:val="006C5F5E"/>
    <w:rsid w:val="006C68CF"/>
    <w:rsid w:val="006C712B"/>
    <w:rsid w:val="006D0116"/>
    <w:rsid w:val="006D0A66"/>
    <w:rsid w:val="006D2521"/>
    <w:rsid w:val="006D5AAA"/>
    <w:rsid w:val="006D73A0"/>
    <w:rsid w:val="006E01F3"/>
    <w:rsid w:val="006E166B"/>
    <w:rsid w:val="006F0821"/>
    <w:rsid w:val="006F374D"/>
    <w:rsid w:val="007036BA"/>
    <w:rsid w:val="007049A4"/>
    <w:rsid w:val="00710F5D"/>
    <w:rsid w:val="00712772"/>
    <w:rsid w:val="00712845"/>
    <w:rsid w:val="00721CC6"/>
    <w:rsid w:val="0072268E"/>
    <w:rsid w:val="00722E1D"/>
    <w:rsid w:val="00723933"/>
    <w:rsid w:val="007240D3"/>
    <w:rsid w:val="00724714"/>
    <w:rsid w:val="00726800"/>
    <w:rsid w:val="00726A26"/>
    <w:rsid w:val="00730E2C"/>
    <w:rsid w:val="0073106E"/>
    <w:rsid w:val="00733611"/>
    <w:rsid w:val="00734416"/>
    <w:rsid w:val="0073678B"/>
    <w:rsid w:val="00737042"/>
    <w:rsid w:val="0073704B"/>
    <w:rsid w:val="007425C5"/>
    <w:rsid w:val="00745DDD"/>
    <w:rsid w:val="00755D19"/>
    <w:rsid w:val="007561CC"/>
    <w:rsid w:val="00757AAD"/>
    <w:rsid w:val="00760CFE"/>
    <w:rsid w:val="00761594"/>
    <w:rsid w:val="0077404F"/>
    <w:rsid w:val="007750E6"/>
    <w:rsid w:val="00777057"/>
    <w:rsid w:val="00784B97"/>
    <w:rsid w:val="00784F31"/>
    <w:rsid w:val="007920B0"/>
    <w:rsid w:val="00793FEC"/>
    <w:rsid w:val="007945A3"/>
    <w:rsid w:val="007955C3"/>
    <w:rsid w:val="00797136"/>
    <w:rsid w:val="007A10FA"/>
    <w:rsid w:val="007A571F"/>
    <w:rsid w:val="007A78EB"/>
    <w:rsid w:val="007B05C3"/>
    <w:rsid w:val="007B08E2"/>
    <w:rsid w:val="007B0A72"/>
    <w:rsid w:val="007B0AF4"/>
    <w:rsid w:val="007B0E92"/>
    <w:rsid w:val="007B142B"/>
    <w:rsid w:val="007B2438"/>
    <w:rsid w:val="007B3CCA"/>
    <w:rsid w:val="007B5FA4"/>
    <w:rsid w:val="007C41FC"/>
    <w:rsid w:val="007C4666"/>
    <w:rsid w:val="007C4997"/>
    <w:rsid w:val="007C5F55"/>
    <w:rsid w:val="007C64C8"/>
    <w:rsid w:val="007C796E"/>
    <w:rsid w:val="007D3973"/>
    <w:rsid w:val="007D4845"/>
    <w:rsid w:val="007D5116"/>
    <w:rsid w:val="007D58E1"/>
    <w:rsid w:val="007D6273"/>
    <w:rsid w:val="007E05E2"/>
    <w:rsid w:val="007E3B34"/>
    <w:rsid w:val="007E6A2F"/>
    <w:rsid w:val="007E6D20"/>
    <w:rsid w:val="007E75E8"/>
    <w:rsid w:val="007E7880"/>
    <w:rsid w:val="007F6277"/>
    <w:rsid w:val="007F7C8C"/>
    <w:rsid w:val="007F7F53"/>
    <w:rsid w:val="00801728"/>
    <w:rsid w:val="00803318"/>
    <w:rsid w:val="00804145"/>
    <w:rsid w:val="0081243C"/>
    <w:rsid w:val="008168F1"/>
    <w:rsid w:val="008176DB"/>
    <w:rsid w:val="00820D4F"/>
    <w:rsid w:val="00823EA9"/>
    <w:rsid w:val="008250B5"/>
    <w:rsid w:val="00827475"/>
    <w:rsid w:val="00832BA1"/>
    <w:rsid w:val="008334F2"/>
    <w:rsid w:val="00836E45"/>
    <w:rsid w:val="00837DD2"/>
    <w:rsid w:val="0084229B"/>
    <w:rsid w:val="008429DC"/>
    <w:rsid w:val="00842E21"/>
    <w:rsid w:val="00843683"/>
    <w:rsid w:val="00845295"/>
    <w:rsid w:val="00847BD5"/>
    <w:rsid w:val="00852CBA"/>
    <w:rsid w:val="00853267"/>
    <w:rsid w:val="008566B4"/>
    <w:rsid w:val="00857F36"/>
    <w:rsid w:val="008607F7"/>
    <w:rsid w:val="00862C22"/>
    <w:rsid w:val="00865550"/>
    <w:rsid w:val="00876D41"/>
    <w:rsid w:val="008804A3"/>
    <w:rsid w:val="0088201B"/>
    <w:rsid w:val="0088228F"/>
    <w:rsid w:val="00883042"/>
    <w:rsid w:val="00883B09"/>
    <w:rsid w:val="00884619"/>
    <w:rsid w:val="008846A8"/>
    <w:rsid w:val="00885B81"/>
    <w:rsid w:val="00891AB0"/>
    <w:rsid w:val="00892446"/>
    <w:rsid w:val="0089415F"/>
    <w:rsid w:val="00894DAD"/>
    <w:rsid w:val="00895152"/>
    <w:rsid w:val="0089577B"/>
    <w:rsid w:val="00895B2D"/>
    <w:rsid w:val="008A156C"/>
    <w:rsid w:val="008A2575"/>
    <w:rsid w:val="008A7D6B"/>
    <w:rsid w:val="008B079D"/>
    <w:rsid w:val="008B4754"/>
    <w:rsid w:val="008B5100"/>
    <w:rsid w:val="008B62C7"/>
    <w:rsid w:val="008B7FF1"/>
    <w:rsid w:val="008C3246"/>
    <w:rsid w:val="008C44D6"/>
    <w:rsid w:val="008C572C"/>
    <w:rsid w:val="008C5856"/>
    <w:rsid w:val="008D12B4"/>
    <w:rsid w:val="008D3093"/>
    <w:rsid w:val="008D460D"/>
    <w:rsid w:val="008D72CC"/>
    <w:rsid w:val="008E0116"/>
    <w:rsid w:val="008E0979"/>
    <w:rsid w:val="008E0F53"/>
    <w:rsid w:val="008E7C6A"/>
    <w:rsid w:val="008F2632"/>
    <w:rsid w:val="008F3DBD"/>
    <w:rsid w:val="008F413F"/>
    <w:rsid w:val="008F4BFD"/>
    <w:rsid w:val="0090647C"/>
    <w:rsid w:val="009067CE"/>
    <w:rsid w:val="009178C6"/>
    <w:rsid w:val="00920345"/>
    <w:rsid w:val="009221F9"/>
    <w:rsid w:val="0092278D"/>
    <w:rsid w:val="00923803"/>
    <w:rsid w:val="009252F2"/>
    <w:rsid w:val="0092573B"/>
    <w:rsid w:val="0092793D"/>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1610"/>
    <w:rsid w:val="00985083"/>
    <w:rsid w:val="00985BC4"/>
    <w:rsid w:val="00985D46"/>
    <w:rsid w:val="00990742"/>
    <w:rsid w:val="00990882"/>
    <w:rsid w:val="00996168"/>
    <w:rsid w:val="009963CB"/>
    <w:rsid w:val="00997A19"/>
    <w:rsid w:val="009B110C"/>
    <w:rsid w:val="009B185B"/>
    <w:rsid w:val="009B2DB6"/>
    <w:rsid w:val="009B3375"/>
    <w:rsid w:val="009C2453"/>
    <w:rsid w:val="009C2FD3"/>
    <w:rsid w:val="009D1230"/>
    <w:rsid w:val="009D4490"/>
    <w:rsid w:val="009D4CBB"/>
    <w:rsid w:val="009F14D0"/>
    <w:rsid w:val="009F5EFF"/>
    <w:rsid w:val="009F70E6"/>
    <w:rsid w:val="009F781F"/>
    <w:rsid w:val="00A00AA8"/>
    <w:rsid w:val="00A0791D"/>
    <w:rsid w:val="00A07B01"/>
    <w:rsid w:val="00A10BCF"/>
    <w:rsid w:val="00A119D4"/>
    <w:rsid w:val="00A1223D"/>
    <w:rsid w:val="00A21C8B"/>
    <w:rsid w:val="00A250AB"/>
    <w:rsid w:val="00A258AE"/>
    <w:rsid w:val="00A2625F"/>
    <w:rsid w:val="00A262D1"/>
    <w:rsid w:val="00A271F1"/>
    <w:rsid w:val="00A273B4"/>
    <w:rsid w:val="00A32030"/>
    <w:rsid w:val="00A324D7"/>
    <w:rsid w:val="00A363C6"/>
    <w:rsid w:val="00A3651E"/>
    <w:rsid w:val="00A36960"/>
    <w:rsid w:val="00A40129"/>
    <w:rsid w:val="00A43AF7"/>
    <w:rsid w:val="00A46E69"/>
    <w:rsid w:val="00A50295"/>
    <w:rsid w:val="00A50EB6"/>
    <w:rsid w:val="00A57F20"/>
    <w:rsid w:val="00A633AC"/>
    <w:rsid w:val="00A655D5"/>
    <w:rsid w:val="00A6631E"/>
    <w:rsid w:val="00A6656C"/>
    <w:rsid w:val="00A675BB"/>
    <w:rsid w:val="00A70487"/>
    <w:rsid w:val="00A72C8B"/>
    <w:rsid w:val="00A74C97"/>
    <w:rsid w:val="00A760E7"/>
    <w:rsid w:val="00A81803"/>
    <w:rsid w:val="00A82D5A"/>
    <w:rsid w:val="00A853E7"/>
    <w:rsid w:val="00A9274F"/>
    <w:rsid w:val="00A961C9"/>
    <w:rsid w:val="00A9711A"/>
    <w:rsid w:val="00AA006F"/>
    <w:rsid w:val="00AA04E9"/>
    <w:rsid w:val="00AA1294"/>
    <w:rsid w:val="00AA20EC"/>
    <w:rsid w:val="00AA58B6"/>
    <w:rsid w:val="00AB0241"/>
    <w:rsid w:val="00AB1E26"/>
    <w:rsid w:val="00AB499B"/>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1BD5"/>
    <w:rsid w:val="00B22624"/>
    <w:rsid w:val="00B234E8"/>
    <w:rsid w:val="00B26596"/>
    <w:rsid w:val="00B26ED4"/>
    <w:rsid w:val="00B277B0"/>
    <w:rsid w:val="00B27FE4"/>
    <w:rsid w:val="00B34AE0"/>
    <w:rsid w:val="00B34D60"/>
    <w:rsid w:val="00B35182"/>
    <w:rsid w:val="00B37771"/>
    <w:rsid w:val="00B44CDC"/>
    <w:rsid w:val="00B44F18"/>
    <w:rsid w:val="00B537F6"/>
    <w:rsid w:val="00B54589"/>
    <w:rsid w:val="00B54AD6"/>
    <w:rsid w:val="00B557DE"/>
    <w:rsid w:val="00B608C2"/>
    <w:rsid w:val="00B63BE3"/>
    <w:rsid w:val="00B73C12"/>
    <w:rsid w:val="00B74FD9"/>
    <w:rsid w:val="00B753DB"/>
    <w:rsid w:val="00B7542D"/>
    <w:rsid w:val="00B76ED9"/>
    <w:rsid w:val="00B82C73"/>
    <w:rsid w:val="00B854AB"/>
    <w:rsid w:val="00B85CD9"/>
    <w:rsid w:val="00B86140"/>
    <w:rsid w:val="00B918EF"/>
    <w:rsid w:val="00B94DAC"/>
    <w:rsid w:val="00B9647B"/>
    <w:rsid w:val="00B9677A"/>
    <w:rsid w:val="00B978D4"/>
    <w:rsid w:val="00BA05A2"/>
    <w:rsid w:val="00BA07A1"/>
    <w:rsid w:val="00BA0F34"/>
    <w:rsid w:val="00BA2903"/>
    <w:rsid w:val="00BA7F78"/>
    <w:rsid w:val="00BB0C20"/>
    <w:rsid w:val="00BB1793"/>
    <w:rsid w:val="00BB1A1D"/>
    <w:rsid w:val="00BB25ED"/>
    <w:rsid w:val="00BB358B"/>
    <w:rsid w:val="00BB477E"/>
    <w:rsid w:val="00BC3E45"/>
    <w:rsid w:val="00BC73D3"/>
    <w:rsid w:val="00BD3841"/>
    <w:rsid w:val="00BD50F9"/>
    <w:rsid w:val="00BE2A58"/>
    <w:rsid w:val="00BE2CFD"/>
    <w:rsid w:val="00BE2F59"/>
    <w:rsid w:val="00BE3DC1"/>
    <w:rsid w:val="00BE574E"/>
    <w:rsid w:val="00BE6BFE"/>
    <w:rsid w:val="00BE6EE6"/>
    <w:rsid w:val="00BF0233"/>
    <w:rsid w:val="00BF1E76"/>
    <w:rsid w:val="00BF687D"/>
    <w:rsid w:val="00C00813"/>
    <w:rsid w:val="00C017FD"/>
    <w:rsid w:val="00C10B45"/>
    <w:rsid w:val="00C111F9"/>
    <w:rsid w:val="00C12F0D"/>
    <w:rsid w:val="00C1762B"/>
    <w:rsid w:val="00C17AD4"/>
    <w:rsid w:val="00C22F51"/>
    <w:rsid w:val="00C25BD4"/>
    <w:rsid w:val="00C26D0C"/>
    <w:rsid w:val="00C279C0"/>
    <w:rsid w:val="00C37DFB"/>
    <w:rsid w:val="00C4130C"/>
    <w:rsid w:val="00C41326"/>
    <w:rsid w:val="00C41A99"/>
    <w:rsid w:val="00C42702"/>
    <w:rsid w:val="00C438C8"/>
    <w:rsid w:val="00C43CCD"/>
    <w:rsid w:val="00C455FB"/>
    <w:rsid w:val="00C50A66"/>
    <w:rsid w:val="00C50DDF"/>
    <w:rsid w:val="00C54892"/>
    <w:rsid w:val="00C5599B"/>
    <w:rsid w:val="00C56DA0"/>
    <w:rsid w:val="00C56EB6"/>
    <w:rsid w:val="00C57F33"/>
    <w:rsid w:val="00C6540F"/>
    <w:rsid w:val="00C66E4B"/>
    <w:rsid w:val="00C71132"/>
    <w:rsid w:val="00C721F5"/>
    <w:rsid w:val="00C74077"/>
    <w:rsid w:val="00C74702"/>
    <w:rsid w:val="00C74FF9"/>
    <w:rsid w:val="00C76471"/>
    <w:rsid w:val="00C91DF0"/>
    <w:rsid w:val="00C93A04"/>
    <w:rsid w:val="00C949FF"/>
    <w:rsid w:val="00C94E4B"/>
    <w:rsid w:val="00C951F6"/>
    <w:rsid w:val="00CA0554"/>
    <w:rsid w:val="00CA2A4C"/>
    <w:rsid w:val="00CA5BF4"/>
    <w:rsid w:val="00CA65D4"/>
    <w:rsid w:val="00CB4384"/>
    <w:rsid w:val="00CB69EA"/>
    <w:rsid w:val="00CC66D1"/>
    <w:rsid w:val="00CC66FD"/>
    <w:rsid w:val="00CC6B54"/>
    <w:rsid w:val="00CD648C"/>
    <w:rsid w:val="00CE0023"/>
    <w:rsid w:val="00CE4119"/>
    <w:rsid w:val="00CE593B"/>
    <w:rsid w:val="00CE5EC0"/>
    <w:rsid w:val="00CF0059"/>
    <w:rsid w:val="00CF50E7"/>
    <w:rsid w:val="00CF6620"/>
    <w:rsid w:val="00CF705A"/>
    <w:rsid w:val="00CF738F"/>
    <w:rsid w:val="00D03136"/>
    <w:rsid w:val="00D04714"/>
    <w:rsid w:val="00D0735F"/>
    <w:rsid w:val="00D12CC5"/>
    <w:rsid w:val="00D12E93"/>
    <w:rsid w:val="00D13E5E"/>
    <w:rsid w:val="00D1751D"/>
    <w:rsid w:val="00D17B34"/>
    <w:rsid w:val="00D17F02"/>
    <w:rsid w:val="00D2075C"/>
    <w:rsid w:val="00D21179"/>
    <w:rsid w:val="00D31E02"/>
    <w:rsid w:val="00D31F3A"/>
    <w:rsid w:val="00D32186"/>
    <w:rsid w:val="00D34A8B"/>
    <w:rsid w:val="00D35135"/>
    <w:rsid w:val="00D364D0"/>
    <w:rsid w:val="00D42156"/>
    <w:rsid w:val="00D42548"/>
    <w:rsid w:val="00D431CE"/>
    <w:rsid w:val="00D443D7"/>
    <w:rsid w:val="00D5078F"/>
    <w:rsid w:val="00D5196F"/>
    <w:rsid w:val="00D51BC6"/>
    <w:rsid w:val="00D528E7"/>
    <w:rsid w:val="00D544C4"/>
    <w:rsid w:val="00D616D7"/>
    <w:rsid w:val="00D6288B"/>
    <w:rsid w:val="00D65874"/>
    <w:rsid w:val="00D67885"/>
    <w:rsid w:val="00D706C1"/>
    <w:rsid w:val="00D75DA4"/>
    <w:rsid w:val="00D80CDD"/>
    <w:rsid w:val="00D81189"/>
    <w:rsid w:val="00D84084"/>
    <w:rsid w:val="00D85018"/>
    <w:rsid w:val="00D85AA0"/>
    <w:rsid w:val="00D85FFB"/>
    <w:rsid w:val="00D868B1"/>
    <w:rsid w:val="00D86915"/>
    <w:rsid w:val="00D86F00"/>
    <w:rsid w:val="00D900D5"/>
    <w:rsid w:val="00D90B27"/>
    <w:rsid w:val="00D957F4"/>
    <w:rsid w:val="00D97AF5"/>
    <w:rsid w:val="00DA15EA"/>
    <w:rsid w:val="00DA2CBB"/>
    <w:rsid w:val="00DA303C"/>
    <w:rsid w:val="00DA4227"/>
    <w:rsid w:val="00DA5CF6"/>
    <w:rsid w:val="00DB2DC5"/>
    <w:rsid w:val="00DB5E7E"/>
    <w:rsid w:val="00DB5F62"/>
    <w:rsid w:val="00DB6836"/>
    <w:rsid w:val="00DC3931"/>
    <w:rsid w:val="00DC3DD0"/>
    <w:rsid w:val="00DC668E"/>
    <w:rsid w:val="00DC7DC4"/>
    <w:rsid w:val="00DD0C0D"/>
    <w:rsid w:val="00DD3A2D"/>
    <w:rsid w:val="00DD56CF"/>
    <w:rsid w:val="00DD583E"/>
    <w:rsid w:val="00DD7CBA"/>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2B2"/>
    <w:rsid w:val="00E25C20"/>
    <w:rsid w:val="00E266C5"/>
    <w:rsid w:val="00E329FC"/>
    <w:rsid w:val="00E37AF0"/>
    <w:rsid w:val="00E37EB1"/>
    <w:rsid w:val="00E40A79"/>
    <w:rsid w:val="00E459DC"/>
    <w:rsid w:val="00E45C16"/>
    <w:rsid w:val="00E464AE"/>
    <w:rsid w:val="00E473DE"/>
    <w:rsid w:val="00E5131B"/>
    <w:rsid w:val="00E55A0B"/>
    <w:rsid w:val="00E56CA3"/>
    <w:rsid w:val="00E63874"/>
    <w:rsid w:val="00E6433D"/>
    <w:rsid w:val="00E64539"/>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405E"/>
    <w:rsid w:val="00E96875"/>
    <w:rsid w:val="00E968BA"/>
    <w:rsid w:val="00EA6B46"/>
    <w:rsid w:val="00EB1852"/>
    <w:rsid w:val="00EB7F1A"/>
    <w:rsid w:val="00EC0176"/>
    <w:rsid w:val="00EC324B"/>
    <w:rsid w:val="00EC3455"/>
    <w:rsid w:val="00EC4B81"/>
    <w:rsid w:val="00EC6297"/>
    <w:rsid w:val="00EC70E9"/>
    <w:rsid w:val="00EC7C8E"/>
    <w:rsid w:val="00ED0B23"/>
    <w:rsid w:val="00ED18DE"/>
    <w:rsid w:val="00ED2111"/>
    <w:rsid w:val="00ED6D11"/>
    <w:rsid w:val="00ED6E39"/>
    <w:rsid w:val="00EE6BC7"/>
    <w:rsid w:val="00EF5104"/>
    <w:rsid w:val="00F00532"/>
    <w:rsid w:val="00F030AF"/>
    <w:rsid w:val="00F04C76"/>
    <w:rsid w:val="00F140ED"/>
    <w:rsid w:val="00F15C55"/>
    <w:rsid w:val="00F17399"/>
    <w:rsid w:val="00F17A3D"/>
    <w:rsid w:val="00F228AC"/>
    <w:rsid w:val="00F25DC8"/>
    <w:rsid w:val="00F30B0B"/>
    <w:rsid w:val="00F3194F"/>
    <w:rsid w:val="00F3427B"/>
    <w:rsid w:val="00F41033"/>
    <w:rsid w:val="00F47107"/>
    <w:rsid w:val="00F47965"/>
    <w:rsid w:val="00F50AC5"/>
    <w:rsid w:val="00F50ACD"/>
    <w:rsid w:val="00F56166"/>
    <w:rsid w:val="00F56795"/>
    <w:rsid w:val="00F60B69"/>
    <w:rsid w:val="00F642BE"/>
    <w:rsid w:val="00F71D1F"/>
    <w:rsid w:val="00F74945"/>
    <w:rsid w:val="00F7694F"/>
    <w:rsid w:val="00F774FE"/>
    <w:rsid w:val="00F85C43"/>
    <w:rsid w:val="00F87702"/>
    <w:rsid w:val="00F92135"/>
    <w:rsid w:val="00F9385F"/>
    <w:rsid w:val="00F95076"/>
    <w:rsid w:val="00F96827"/>
    <w:rsid w:val="00F96A69"/>
    <w:rsid w:val="00FA3E6D"/>
    <w:rsid w:val="00FB024F"/>
    <w:rsid w:val="00FB5524"/>
    <w:rsid w:val="00FB6089"/>
    <w:rsid w:val="00FB7AF0"/>
    <w:rsid w:val="00FC05DF"/>
    <w:rsid w:val="00FC0BB0"/>
    <w:rsid w:val="00FC1E1B"/>
    <w:rsid w:val="00FC3879"/>
    <w:rsid w:val="00FC4288"/>
    <w:rsid w:val="00FC6D32"/>
    <w:rsid w:val="00FD1097"/>
    <w:rsid w:val="00FD4509"/>
    <w:rsid w:val="00FD5CF0"/>
    <w:rsid w:val="00FD61EE"/>
    <w:rsid w:val="00FE0DE4"/>
    <w:rsid w:val="00FE14BE"/>
    <w:rsid w:val="00FE2F7A"/>
    <w:rsid w:val="00FE31AF"/>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 w:type="character" w:styleId="Strong">
    <w:name w:val="Strong"/>
    <w:basedOn w:val="DefaultParagraphFont"/>
    <w:uiPriority w:val="22"/>
    <w:qFormat/>
    <w:rsid w:val="000E18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190917384">
      <w:bodyDiv w:val="1"/>
      <w:marLeft w:val="0"/>
      <w:marRight w:val="0"/>
      <w:marTop w:val="0"/>
      <w:marBottom w:val="0"/>
      <w:divBdr>
        <w:top w:val="none" w:sz="0" w:space="0" w:color="auto"/>
        <w:left w:val="none" w:sz="0" w:space="0" w:color="auto"/>
        <w:bottom w:val="none" w:sz="0" w:space="0" w:color="auto"/>
        <w:right w:val="none" w:sz="0" w:space="0" w:color="auto"/>
      </w:divBdr>
    </w:div>
    <w:div w:id="311762248">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414517790">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809976458">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1613129112">
      <w:bodyDiv w:val="1"/>
      <w:marLeft w:val="0"/>
      <w:marRight w:val="0"/>
      <w:marTop w:val="0"/>
      <w:marBottom w:val="0"/>
      <w:divBdr>
        <w:top w:val="none" w:sz="0" w:space="0" w:color="auto"/>
        <w:left w:val="none" w:sz="0" w:space="0" w:color="auto"/>
        <w:bottom w:val="none" w:sz="0" w:space="0" w:color="auto"/>
        <w:right w:val="none" w:sz="0" w:space="0" w:color="auto"/>
      </w:divBdr>
    </w:div>
    <w:div w:id="1871987745">
      <w:bodyDiv w:val="1"/>
      <w:marLeft w:val="0"/>
      <w:marRight w:val="0"/>
      <w:marTop w:val="0"/>
      <w:marBottom w:val="0"/>
      <w:divBdr>
        <w:top w:val="none" w:sz="0" w:space="0" w:color="auto"/>
        <w:left w:val="none" w:sz="0" w:space="0" w:color="auto"/>
        <w:bottom w:val="none" w:sz="0" w:space="0" w:color="auto"/>
        <w:right w:val="none" w:sz="0" w:space="0" w:color="auto"/>
      </w:divBdr>
    </w:div>
    <w:div w:id="1907915035">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ddpettie@gmail.com" TargetMode="External"/><Relationship Id="rId26" Type="http://schemas.openxmlformats.org/officeDocument/2006/relationships/image" Target="media/image4.png"/><Relationship Id="rId39" Type="http://schemas.openxmlformats.org/officeDocument/2006/relationships/theme" Target="theme/theme1.xml"/><Relationship Id="rId21" Type="http://schemas.openxmlformats.org/officeDocument/2006/relationships/hyperlink" Target="mailto:jbloom@fredhutch.org" TargetMode="External"/><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mailto:aloes@fredhutch.org" TargetMode="External"/><Relationship Id="rId17" Type="http://schemas.openxmlformats.org/officeDocument/2006/relationships/hyperlink" Target="mailto:murphymp@uw.edu" TargetMode="External"/><Relationship Id="rId25" Type="http://schemas.openxmlformats.org/officeDocument/2006/relationships/image" Target="media/image3.emf"/><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hyperlink" Target="mailto:abalazs@mgh.harvard.edu" TargetMode="External"/><Relationship Id="rId29" Type="http://schemas.openxmlformats.org/officeDocument/2006/relationships/hyperlink" Target="https://www.beiresource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2.png"/><Relationship Id="rId32" Type="http://schemas.openxmlformats.org/officeDocument/2006/relationships/image" Target="media/image6.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openxmlformats.org/officeDocument/2006/relationships/image" Target="media/image1.emf"/><Relationship Id="rId28" Type="http://schemas.openxmlformats.org/officeDocument/2006/relationships/hyperlink" Target="https://github.com/jbloomlab/SARS-CoV-2_lentiviral_pseudotype/tree/master/plasmid_maps" TargetMode="External"/><Relationship Id="rId36" Type="http://schemas.openxmlformats.org/officeDocument/2006/relationships/header" Target="header3.xml"/><Relationship Id="rId10" Type="http://schemas.openxmlformats.org/officeDocument/2006/relationships/hyperlink" Target="mailto:adingens@fredhutch.org" TargetMode="External"/><Relationship Id="rId19" Type="http://schemas.openxmlformats.org/officeDocument/2006/relationships/hyperlink" Target="mailto:neil@ipd.uw.edu" TargetMode="External"/><Relationship Id="rId31" Type="http://schemas.openxmlformats.org/officeDocument/2006/relationships/hyperlink" Target="https://jbloomlab.github.io/neutcurve/" TargetMode="Externa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hyperlink" Target="https://www.beiresources.org/" TargetMode="External"/><Relationship Id="rId27" Type="http://schemas.openxmlformats.org/officeDocument/2006/relationships/hyperlink" Target="https://www.beiresources.org/" TargetMode="External"/><Relationship Id="rId30" Type="http://schemas.openxmlformats.org/officeDocument/2006/relationships/image" Target="media/image5.png"/><Relationship Id="rId35" Type="http://schemas.openxmlformats.org/officeDocument/2006/relationships/footer" Target="footer1.xml"/><Relationship Id="rId8" Type="http://schemas.openxmlformats.org/officeDocument/2006/relationships/hyperlink" Target="mailto:kdusenbu@fredhutch.org"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12F64191-8BAD-0D41-9D94-4DB613434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1254</TotalTime>
  <Pages>15</Pages>
  <Words>61912</Words>
  <Characters>352905</Characters>
  <Application>Microsoft Office Word</Application>
  <DocSecurity>0</DocSecurity>
  <Lines>2940</Lines>
  <Paragraphs>827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413990</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Bloom PhD, Jesse D</cp:lastModifiedBy>
  <cp:revision>850</cp:revision>
  <dcterms:created xsi:type="dcterms:W3CDTF">2020-04-14T15:56:00Z</dcterms:created>
  <dcterms:modified xsi:type="dcterms:W3CDTF">2020-04-20T18:22:00Z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