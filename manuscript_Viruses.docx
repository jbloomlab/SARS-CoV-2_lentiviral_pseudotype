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87E14F2"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22388F0"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7C76AC0D"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6AFE8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r w:rsidR="003F4DF2">
        <w:t xml:space="preserve">, </w:t>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4598E0CD" w14:textId="13F8E188" w:rsidR="00372CF1" w:rsidRDefault="004901E3" w:rsidP="00A853E7">
      <w:pPr>
        <w:pStyle w:val="MDPI22heading2"/>
        <w:spacing w:before="0" w:after="0"/>
        <w:ind w:firstLine="420"/>
        <w:jc w:val="both"/>
        <w:rPr>
          <w:i w:val="0"/>
          <w:iCs/>
        </w:rPr>
      </w:pPr>
      <w:r>
        <w:rPr>
          <w:i w:val="0"/>
          <w:iCs/>
        </w:rPr>
        <w:t>We used a</w:t>
      </w:r>
      <w:r w:rsidR="00336E66">
        <w:rPr>
          <w:i w:val="0"/>
          <w:iCs/>
        </w:rPr>
        <w:t>n</w:t>
      </w:r>
      <w:r w:rsidR="00836E45">
        <w:rPr>
          <w:i w:val="0"/>
          <w:iCs/>
        </w:rPr>
        <w:t xml:space="preserve"> HIV-based</w:t>
      </w:r>
      <w:r>
        <w:rPr>
          <w:i w:val="0"/>
          <w:iCs/>
        </w:rPr>
        <w:t xml:space="preserve"> lentiviral system</w:t>
      </w:r>
      <w:r w:rsidR="008E0979">
        <w:rPr>
          <w:i w:val="0"/>
          <w:iCs/>
        </w:rPr>
        <w:t xml:space="preserve"> </w:t>
      </w:r>
      <w:r w:rsidR="00C22F51">
        <w:rPr>
          <w:i w:val="0"/>
          <w:iCs/>
        </w:rPr>
        <w:t xml:space="preserve">to produce viral particles pseudotyped with Spike. </w:t>
      </w:r>
      <w:r w:rsidR="00676F19">
        <w:rPr>
          <w:i w:val="0"/>
          <w:iCs/>
        </w:rPr>
        <w:t xml:space="preserve">As shown in </w:t>
      </w:r>
      <w:r w:rsidR="00676F19">
        <w:rPr>
          <w:b/>
          <w:bCs/>
          <w:i w:val="0"/>
          <w:iCs/>
        </w:rPr>
        <w:t>Figure 1A</w:t>
      </w:r>
      <w:r w:rsidR="00676F19">
        <w:rPr>
          <w:i w:val="0"/>
          <w:iCs/>
        </w:rPr>
        <w:t xml:space="preserve">, </w:t>
      </w:r>
      <w:r w:rsidR="00C22F51" w:rsidRPr="00676F19">
        <w:rPr>
          <w:i w:val="0"/>
          <w:iCs/>
        </w:rPr>
        <w:t>his</w:t>
      </w:r>
      <w:r w:rsidR="00C22F51">
        <w:rPr>
          <w:i w:val="0"/>
          <w:iCs/>
        </w:rPr>
        <w:t xml:space="preserve"> system requires co-transfecting cells with a lentiviral backbone encoding the reporter protein(s)</w:t>
      </w:r>
      <w:r w:rsidR="00884619">
        <w:rPr>
          <w:i w:val="0"/>
          <w:iCs/>
        </w:rPr>
        <w:t>, a plasmid expessing Spike, and plasmids encoding the other HIV proteins necessary for virion formation (Tat, Gag-Pol, and Rev).</w:t>
      </w:r>
      <w:r w:rsidR="00C22F51">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5EC39C4A" w14:textId="6C163CA7"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5B75E8">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5B75E8">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B75E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F327C18"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7D3973">
        <w:rPr>
          <w:color w:val="000000" w:themeColor="text1"/>
        </w:rPr>
        <w:t>43</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p>
    <w:p w14:paraId="52BECDDF" w14:textId="2FEDBCDC"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r w:rsidR="00801728">
        <w:rPr>
          <w:i w:val="0"/>
          <w:iCs/>
        </w:rPr>
        <w:t>can</w:t>
      </w:r>
      <w:r w:rsidR="00336E66">
        <w:rPr>
          <w:i w:val="0"/>
          <w:iCs/>
        </w:rPr>
        <w:t xml:space="preserve"> infect</w:t>
      </w:r>
      <w:r w:rsidR="000379D9">
        <w:rPr>
          <w:i w:val="0"/>
          <w:iCs/>
        </w:rPr>
        <w:t xml:space="preserve"> </w:t>
      </w:r>
      <w:r w:rsidR="000379D9">
        <w:rPr>
          <w:i w:val="0"/>
          <w:iCs/>
        </w:rPr>
        <w:t>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4DB03C00"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lastRenderedPageBreak/>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5B75E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i w:val="0"/>
          <w:iCs/>
        </w:rPr>
        <w:instrText>≊</w:instrText>
      </w:r>
      <w:r w:rsidR="005B75E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 xml:space="preserve">per well of a 96-well plate are necessary to achieve a signal &gt;1,000-fold above the </w:t>
      </w:r>
      <w:r w:rsidR="000C44E0">
        <w:rPr>
          <w:i w:val="0"/>
          <w:iCs/>
          <w:color w:val="000000" w:themeColor="text1"/>
        </w:rPr>
        <w:lastRenderedPageBreak/>
        <w:t>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D91C3F9"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B75E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2402BA31"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w:t>
      </w:r>
      <w:r w:rsidR="00A273B4">
        <w:rPr>
          <w:b w:val="0"/>
          <w:bCs/>
          <w:color w:val="000000" w:themeColor="text1"/>
        </w:rPr>
        <w:t xml:space="preserve">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 xml:space="preserve">e suspect that the difference could be because our 293T-ACE2 target cells express high levels of ACE2 making them more resistant to neutralization by soluble ACE2 </w:t>
      </w:r>
      <w:commentRangeStart w:id="2"/>
      <w:commentRangeStart w:id="3"/>
      <w:r w:rsidR="0025787D">
        <w:rPr>
          <w:b w:val="0"/>
          <w:bCs/>
          <w:color w:val="000000" w:themeColor="text1"/>
        </w:rPr>
        <w:t>(but we cannot be certain</w:t>
      </w:r>
      <w:r w:rsidR="007B2438">
        <w:rPr>
          <w:b w:val="0"/>
          <w:bCs/>
          <w:color w:val="000000" w:themeColor="text1"/>
        </w:rPr>
        <w:t>,</w:t>
      </w:r>
      <w:r w:rsidR="0025787D">
        <w:rPr>
          <w:b w:val="0"/>
          <w:bCs/>
          <w:color w:val="000000" w:themeColor="text1"/>
        </w:rPr>
        <w:t xml:space="preserve"> as </w:t>
      </w:r>
      <w:r w:rsidR="0025787D">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25787D">
        <w:rPr>
          <w:b w:val="0"/>
          <w:bCs/>
          <w:color w:val="000000" w:themeColor="text1"/>
        </w:rPr>
        <w:fldChar w:fldCharType="separate"/>
      </w:r>
      <w:r w:rsidR="005B75E8" w:rsidRPr="005B75E8">
        <w:rPr>
          <w:b w:val="0"/>
          <w:bCs/>
          <w:noProof/>
          <w:color w:val="000000" w:themeColor="text1"/>
        </w:rPr>
        <w:t>[54]</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2"/>
      <w:r w:rsidR="006C5F5E">
        <w:rPr>
          <w:rStyle w:val="CommentReference"/>
          <w:rFonts w:ascii="Times New Roman" w:hAnsi="Times New Roman"/>
          <w:b w:val="0"/>
          <w:snapToGrid/>
          <w:lang w:bidi="ar-SA"/>
        </w:rPr>
        <w:commentReference w:id="2"/>
      </w:r>
      <w:commentRangeEnd w:id="3"/>
      <w:r w:rsidR="00BF0233">
        <w:rPr>
          <w:rStyle w:val="CommentReference"/>
          <w:rFonts w:ascii="Times New Roman" w:hAnsi="Times New Roman"/>
          <w:b w:val="0"/>
          <w:snapToGrid/>
          <w:lang w:bidi="ar-SA"/>
        </w:rPr>
        <w:commentReference w:id="3"/>
      </w:r>
      <w:r w:rsidR="004D3258">
        <w:rPr>
          <w:b w:val="0"/>
          <w:bCs/>
          <w:color w:val="000000" w:themeColor="text1"/>
        </w:rPr>
        <w:t xml:space="preserve">As </w:t>
      </w:r>
      <w:r w:rsidR="004D3258">
        <w:rPr>
          <w:b w:val="0"/>
          <w:bCs/>
          <w:color w:val="000000" w:themeColor="text1"/>
        </w:rPr>
        <w:lastRenderedPageBreak/>
        <w:t>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67DB83EE" w:rsidR="004C2FDD" w:rsidRPr="00D67885" w:rsidRDefault="00F85C43" w:rsidP="001C2AFA">
      <w:pPr>
        <w:pStyle w:val="MDPI21heading1"/>
        <w:spacing w:before="0" w:after="0"/>
        <w:jc w:val="both"/>
        <w:rPr>
          <w:b w:val="0"/>
          <w:bCs/>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 xml:space="preserve">is unclear, it is possible that modifying the Spike’s cytoplasmic tail may alter opening of the receptor-binding domains </w:t>
      </w:r>
      <w:r w:rsidR="002D2E15">
        <w:rPr>
          <w:b w:val="0"/>
          <w:bCs/>
          <w:color w:val="000000" w:themeColor="text1"/>
        </w:rPr>
        <w:fldChar w:fldCharType="begin" w:fldLock="1"/>
      </w:r>
      <w:r w:rsidR="00C26D0C">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D2DED3E"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5B75E8">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bookmarkStart w:id="4" w:name="_GoBack"/>
      <w:bookmarkEnd w:id="4"/>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30" w:history="1">
        <w:r w:rsidR="00C66E4B" w:rsidRPr="00D34A8B">
          <w:rPr>
            <w:rStyle w:val="Hyperlink"/>
            <w:b w:val="0"/>
            <w:bCs/>
            <w:szCs w:val="20"/>
          </w:rPr>
          <w:t>https://www.beiresources.org/</w:t>
        </w:r>
      </w:hyperlink>
      <w:r w:rsidR="00C66E4B">
        <w:rPr>
          <w:b w:val="0"/>
          <w:bCs/>
          <w:szCs w:val="20"/>
          <w:lang w:eastAsia="zh-CN"/>
        </w:rPr>
        <w:t>)</w:t>
      </w:r>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447FB90"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5B75E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67E2FFF1"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CC66FD">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val="0"/>
          <w:bCs/>
          <w:lang w:eastAsia="zh-CN"/>
        </w:rPr>
        <w:fldChar w:fldCharType="separate"/>
      </w:r>
      <w:r w:rsidR="00CC66FD" w:rsidRPr="00CC66FD">
        <w:rPr>
          <w:b w:val="0"/>
          <w:bCs/>
          <w:noProof/>
          <w:lang w:eastAsia="zh-CN"/>
        </w:rPr>
        <w:t>[25,55]</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1"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2"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w:t>
      </w:r>
      <w:r w:rsidR="00C1762B">
        <w:rPr>
          <w:rFonts w:ascii="Palatino Linotype" w:hAnsi="Palatino Linotype"/>
          <w:color w:val="auto"/>
          <w:sz w:val="18"/>
          <w:szCs w:val="18"/>
          <w:lang w:eastAsia="en-US"/>
        </w:rPr>
        <w:lastRenderedPageBreak/>
        <w:t>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lastRenderedPageBreak/>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D7E3CC"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CC66F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1274F8">
        <w:rPr>
          <w:bCs/>
          <w:color w:val="000000" w:themeColor="text1"/>
        </w:rPr>
        <w:fldChar w:fldCharType="separate"/>
      </w:r>
      <w:r w:rsidR="00C26D0C" w:rsidRPr="00C26D0C">
        <w:rPr>
          <w:bCs/>
          <w:noProof/>
          <w:color w:val="000000" w:themeColor="text1"/>
        </w:rPr>
        <w:t>[56]</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4"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0EE55F7"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CC66F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Pr>
          <w:bCs/>
        </w:rPr>
        <w:fldChar w:fldCharType="separate"/>
      </w:r>
      <w:r w:rsidR="00C26D0C" w:rsidRPr="00C26D0C">
        <w:rPr>
          <w:bCs/>
          <w:noProof/>
        </w:rPr>
        <w:t>[26,57]</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CC66F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Pr>
          <w:bCs/>
        </w:rPr>
        <w:fldChar w:fldCharType="separate"/>
      </w:r>
      <w:r w:rsidR="00C26D0C" w:rsidRPr="00C26D0C">
        <w:rPr>
          <w:bCs/>
          <w:noProof/>
        </w:rPr>
        <w:t>[58,59]</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220A4C3"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5B75E8">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1D93E4A4" w14:textId="0B4A31D0" w:rsidR="00CC66FD" w:rsidRPr="00CC66FD" w:rsidRDefault="00F15C55" w:rsidP="00CC66F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CC66FD" w:rsidRPr="00CC66FD">
        <w:rPr>
          <w:rFonts w:ascii="Palatino Linotype" w:hAnsi="Palatino Linotype"/>
          <w:noProof/>
          <w:sz w:val="18"/>
        </w:rPr>
        <w:t xml:space="preserve">1. </w:t>
      </w:r>
      <w:r w:rsidR="00CC66FD" w:rsidRPr="00CC66FD">
        <w:rPr>
          <w:rFonts w:ascii="Palatino Linotype" w:hAnsi="Palatino Linotype"/>
          <w:noProof/>
          <w:sz w:val="18"/>
        </w:rPr>
        <w:tab/>
        <w:t xml:space="preserve">Ju, B.; Zhang, Q.; Ge, X.; Wang, R.; Yu, J.; Shan, S.; Zhou, B.; Song, S.; Tang, X.; Yu, J.; et al. Potent human neutralizing antibodies elicited by SARS-CoV-2 infection. </w:t>
      </w:r>
      <w:r w:rsidR="00CC66FD" w:rsidRPr="00CC66FD">
        <w:rPr>
          <w:rFonts w:ascii="Palatino Linotype" w:hAnsi="Palatino Linotype"/>
          <w:i/>
          <w:iCs/>
          <w:noProof/>
          <w:sz w:val="18"/>
        </w:rPr>
        <w:t>bioRxiv</w:t>
      </w:r>
      <w:r w:rsidR="00CC66FD" w:rsidRPr="00CC66FD">
        <w:rPr>
          <w:rFonts w:ascii="Palatino Linotype" w:hAnsi="Palatino Linotype"/>
          <w:noProof/>
          <w:sz w:val="18"/>
        </w:rPr>
        <w:t xml:space="preserve"> </w:t>
      </w:r>
      <w:r w:rsidR="00CC66FD" w:rsidRPr="00CC66FD">
        <w:rPr>
          <w:rFonts w:ascii="Palatino Linotype" w:hAnsi="Palatino Linotype"/>
          <w:b/>
          <w:bCs/>
          <w:noProof/>
          <w:sz w:val="18"/>
        </w:rPr>
        <w:t>2020</w:t>
      </w:r>
      <w:r w:rsidR="00CC66FD" w:rsidRPr="00CC66FD">
        <w:rPr>
          <w:rFonts w:ascii="Palatino Linotype" w:hAnsi="Palatino Linotype"/>
          <w:noProof/>
          <w:sz w:val="18"/>
        </w:rPr>
        <w:t>, doi:10.1101/2020.03.21.990770.</w:t>
      </w:r>
    </w:p>
    <w:p w14:paraId="4DB7376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 </w:t>
      </w:r>
      <w:r w:rsidRPr="00CC66F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doi:10.1101/2020.03.24.006544.</w:t>
      </w:r>
    </w:p>
    <w:p w14:paraId="08D5A1C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 </w:t>
      </w:r>
      <w:r w:rsidRPr="00CC66FD">
        <w:rPr>
          <w:rFonts w:ascii="Palatino Linotype" w:hAnsi="Palatino Linotype"/>
          <w:noProof/>
          <w:sz w:val="18"/>
        </w:rPr>
        <w:tab/>
        <w:t xml:space="preserve">Zhao, J.; Yuan, Q.; Wang, H.; Liu, W.; Liao, X.; Su, Y.; Wang, X.; Yuan, J.; Li, T.; Li, J.; et al. Antibody Responses to SARS-CoV-2 in Patients of Novel Coronavirus Disease 2019. </w:t>
      </w:r>
      <w:r w:rsidRPr="00CC66FD">
        <w:rPr>
          <w:rFonts w:ascii="Palatino Linotype" w:hAnsi="Palatino Linotype"/>
          <w:i/>
          <w:iCs/>
          <w:noProof/>
          <w:sz w:val="18"/>
        </w:rPr>
        <w:t>SSRN Electron. J.</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doi:10.2139/ssrn.3546052.</w:t>
      </w:r>
    </w:p>
    <w:p w14:paraId="06AD38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 </w:t>
      </w:r>
      <w:r w:rsidRPr="00CC66F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doi:10.1101/2020.03.30.20047365.</w:t>
      </w:r>
    </w:p>
    <w:p w14:paraId="3E4FDB41"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 </w:t>
      </w:r>
      <w:r w:rsidRPr="00CC66F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doi:10.1101/2020.03.18.20038018.</w:t>
      </w:r>
    </w:p>
    <w:p w14:paraId="189B111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6. </w:t>
      </w:r>
      <w:r w:rsidRPr="00CC66F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26</w:t>
      </w:r>
      <w:r w:rsidRPr="00CC66FD">
        <w:rPr>
          <w:rFonts w:ascii="Palatino Linotype" w:hAnsi="Palatino Linotype"/>
          <w:noProof/>
          <w:sz w:val="18"/>
        </w:rPr>
        <w:t>, doi:10.3201/eid2607.200841.</w:t>
      </w:r>
    </w:p>
    <w:p w14:paraId="0FEBC6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7. </w:t>
      </w:r>
      <w:r w:rsidRPr="00CC66F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CC66FD">
        <w:rPr>
          <w:rFonts w:ascii="Palatino Linotype" w:hAnsi="Palatino Linotype"/>
          <w:i/>
          <w:iCs/>
          <w:noProof/>
          <w:sz w:val="18"/>
        </w:rPr>
        <w:t>PLoS Pathog.</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doi:10.1371/journal.ppat.1006601.</w:t>
      </w:r>
    </w:p>
    <w:p w14:paraId="63317F1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8. </w:t>
      </w:r>
      <w:r w:rsidRPr="00CC66F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CC66FD">
        <w:rPr>
          <w:rFonts w:ascii="Palatino Linotype" w:hAnsi="Palatino Linotype"/>
          <w:i/>
          <w:iCs/>
          <w:noProof/>
          <w:sz w:val="18"/>
        </w:rPr>
        <w:t>Vaccine</w:t>
      </w:r>
      <w:r w:rsidRPr="00CC66FD">
        <w:rPr>
          <w:rFonts w:ascii="Palatino Linotype" w:hAnsi="Palatino Linotype"/>
          <w:noProof/>
          <w:sz w:val="18"/>
        </w:rPr>
        <w:t xml:space="preserve"> </w:t>
      </w:r>
      <w:r w:rsidRPr="00CC66FD">
        <w:rPr>
          <w:rFonts w:ascii="Palatino Linotype" w:hAnsi="Palatino Linotype"/>
          <w:b/>
          <w:bCs/>
          <w:noProof/>
          <w:sz w:val="18"/>
        </w:rPr>
        <w:t>2003</w:t>
      </w:r>
      <w:r w:rsidRPr="00CC66FD">
        <w:rPr>
          <w:rFonts w:ascii="Palatino Linotype" w:hAnsi="Palatino Linotype"/>
          <w:noProof/>
          <w:sz w:val="18"/>
        </w:rPr>
        <w:t xml:space="preserve">, </w:t>
      </w:r>
      <w:r w:rsidRPr="00CC66FD">
        <w:rPr>
          <w:rFonts w:ascii="Palatino Linotype" w:hAnsi="Palatino Linotype"/>
          <w:i/>
          <w:iCs/>
          <w:noProof/>
          <w:sz w:val="18"/>
        </w:rPr>
        <w:t>21</w:t>
      </w:r>
      <w:r w:rsidRPr="00CC66FD">
        <w:rPr>
          <w:rFonts w:ascii="Palatino Linotype" w:hAnsi="Palatino Linotype"/>
          <w:noProof/>
          <w:sz w:val="18"/>
        </w:rPr>
        <w:t>, 3479–3482, doi:10.1016/S0264-410X(03)00355-4.</w:t>
      </w:r>
    </w:p>
    <w:p w14:paraId="7CE65213"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9. </w:t>
      </w:r>
      <w:r w:rsidRPr="00CC66F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CC66FD">
        <w:rPr>
          <w:rFonts w:ascii="Palatino Linotype" w:hAnsi="Palatino Linotype"/>
          <w:i/>
          <w:iCs/>
          <w:noProof/>
          <w:sz w:val="18"/>
        </w:rPr>
        <w:t>Nat. Rev. Microbiol.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143–155, doi:10.1038/nrmicro1819.</w:t>
      </w:r>
    </w:p>
    <w:p w14:paraId="2AE79B3D"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10. </w:t>
      </w:r>
      <w:r w:rsidRPr="00CC66F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CC66FD">
        <w:rPr>
          <w:rFonts w:ascii="Palatino Linotype" w:hAnsi="Palatino Linotype"/>
          <w:i/>
          <w:iCs/>
          <w:noProof/>
          <w:sz w:val="18"/>
        </w:rPr>
        <w:t>Cell Host Microbe</w:t>
      </w:r>
      <w:r w:rsidRPr="00CC66FD">
        <w:rPr>
          <w:rFonts w:ascii="Palatino Linotype" w:hAnsi="Palatino Linotype"/>
          <w:noProof/>
          <w:sz w:val="18"/>
        </w:rPr>
        <w:t xml:space="preserve"> </w:t>
      </w:r>
      <w:r w:rsidRPr="00CC66FD">
        <w:rPr>
          <w:rFonts w:ascii="Palatino Linotype" w:hAnsi="Palatino Linotype"/>
          <w:b/>
          <w:bCs/>
          <w:noProof/>
          <w:sz w:val="18"/>
        </w:rPr>
        <w:t>2018</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221–233, doi:10.1016/j.chom.2018.07.009.</w:t>
      </w:r>
    </w:p>
    <w:p w14:paraId="123B423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11. </w:t>
      </w:r>
      <w:r w:rsidRPr="00CC66F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doi:10.1101/2020.03.15.993097.</w:t>
      </w:r>
    </w:p>
    <w:p w14:paraId="0667DD4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12. </w:t>
      </w:r>
      <w:r w:rsidRPr="00CC66F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doi:10.1101/2020.04.07.023903.</w:t>
      </w:r>
    </w:p>
    <w:p w14:paraId="59A1719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13. </w:t>
      </w:r>
      <w:r w:rsidRPr="00CC66F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CC66FD">
        <w:rPr>
          <w:rFonts w:ascii="Palatino Linotype" w:hAnsi="Palatino Linotype"/>
          <w:i/>
          <w:iCs/>
          <w:noProof/>
          <w:sz w:val="18"/>
        </w:rPr>
        <w:t>Clin. Vaccine Immunol.</w:t>
      </w:r>
      <w:r w:rsidRPr="00CC66FD">
        <w:rPr>
          <w:rFonts w:ascii="Palatino Linotype" w:hAnsi="Palatino Linotype"/>
          <w:noProof/>
          <w:sz w:val="18"/>
        </w:rPr>
        <w:t xml:space="preserve"> </w:t>
      </w:r>
      <w:r w:rsidRPr="00CC66FD">
        <w:rPr>
          <w:rFonts w:ascii="Palatino Linotype" w:hAnsi="Palatino Linotype"/>
          <w:b/>
          <w:bCs/>
          <w:noProof/>
          <w:sz w:val="18"/>
        </w:rPr>
        <w:t>2012</w:t>
      </w:r>
      <w:r w:rsidRPr="00CC66FD">
        <w:rPr>
          <w:rFonts w:ascii="Palatino Linotype" w:hAnsi="Palatino Linotype"/>
          <w:noProof/>
          <w:sz w:val="18"/>
        </w:rPr>
        <w:t xml:space="preserve">, </w:t>
      </w:r>
      <w:r w:rsidRPr="00CC66FD">
        <w:rPr>
          <w:rFonts w:ascii="Palatino Linotype" w:hAnsi="Palatino Linotype"/>
          <w:i/>
          <w:iCs/>
          <w:noProof/>
          <w:sz w:val="18"/>
        </w:rPr>
        <w:t>19</w:t>
      </w:r>
      <w:r w:rsidRPr="00CC66FD">
        <w:rPr>
          <w:rFonts w:ascii="Palatino Linotype" w:hAnsi="Palatino Linotype"/>
          <w:noProof/>
          <w:sz w:val="18"/>
        </w:rPr>
        <w:t>, 1012–1018, doi:10.1128/CVI.00081-12.</w:t>
      </w:r>
    </w:p>
    <w:p w14:paraId="21909F6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14. </w:t>
      </w:r>
      <w:r w:rsidRPr="00CC66F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CC66FD">
        <w:rPr>
          <w:rFonts w:ascii="Palatino Linotype" w:hAnsi="Palatino Linotype"/>
          <w:i/>
          <w:iCs/>
          <w:noProof/>
          <w:sz w:val="18"/>
        </w:rPr>
        <w:t>Viral Immunol.</w:t>
      </w:r>
      <w:r w:rsidRPr="00CC66FD">
        <w:rPr>
          <w:rFonts w:ascii="Palatino Linotype" w:hAnsi="Palatino Linotype"/>
          <w:noProof/>
          <w:sz w:val="18"/>
        </w:rPr>
        <w:t xml:space="preserve"> </w:t>
      </w:r>
      <w:r w:rsidRPr="00CC66FD">
        <w:rPr>
          <w:rFonts w:ascii="Palatino Linotype" w:hAnsi="Palatino Linotype"/>
          <w:b/>
          <w:bCs/>
          <w:noProof/>
          <w:sz w:val="18"/>
        </w:rPr>
        <w:t>2014</w:t>
      </w:r>
      <w:r w:rsidRPr="00CC66FD">
        <w:rPr>
          <w:rFonts w:ascii="Palatino Linotype" w:hAnsi="Palatino Linotype"/>
          <w:noProof/>
          <w:sz w:val="18"/>
        </w:rPr>
        <w:t xml:space="preserve">, </w:t>
      </w:r>
      <w:r w:rsidRPr="00CC66FD">
        <w:rPr>
          <w:rFonts w:ascii="Palatino Linotype" w:hAnsi="Palatino Linotype"/>
          <w:i/>
          <w:iCs/>
          <w:noProof/>
          <w:sz w:val="18"/>
        </w:rPr>
        <w:t>27</w:t>
      </w:r>
      <w:r w:rsidRPr="00CC66FD">
        <w:rPr>
          <w:rFonts w:ascii="Palatino Linotype" w:hAnsi="Palatino Linotype"/>
          <w:noProof/>
          <w:sz w:val="18"/>
        </w:rPr>
        <w:t>, 375–382, doi:10.1089/vim.2014.0061.</w:t>
      </w:r>
    </w:p>
    <w:p w14:paraId="4440069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15. </w:t>
      </w:r>
      <w:r w:rsidRPr="00CC66FD">
        <w:rPr>
          <w:rFonts w:ascii="Palatino Linotype" w:hAnsi="Palatino Linotype"/>
          <w:noProof/>
          <w:sz w:val="18"/>
        </w:rPr>
        <w:tab/>
        <w:t xml:space="preserve">Callow, K.A. Effect of specific humoral immunity and some non-specific factors on resistance of volunteers to respiratory coronavirus infection. </w:t>
      </w:r>
      <w:r w:rsidRPr="00CC66FD">
        <w:rPr>
          <w:rFonts w:ascii="Palatino Linotype" w:hAnsi="Palatino Linotype"/>
          <w:i/>
          <w:iCs/>
          <w:noProof/>
          <w:sz w:val="18"/>
        </w:rPr>
        <w:t>J. Hyg. (Lond).</w:t>
      </w:r>
      <w:r w:rsidRPr="00CC66FD">
        <w:rPr>
          <w:rFonts w:ascii="Palatino Linotype" w:hAnsi="Palatino Linotype"/>
          <w:noProof/>
          <w:sz w:val="18"/>
        </w:rPr>
        <w:t xml:space="preserve"> </w:t>
      </w:r>
      <w:r w:rsidRPr="00CC66FD">
        <w:rPr>
          <w:rFonts w:ascii="Palatino Linotype" w:hAnsi="Palatino Linotype"/>
          <w:b/>
          <w:bCs/>
          <w:noProof/>
          <w:sz w:val="18"/>
        </w:rPr>
        <w:t>1985</w:t>
      </w:r>
      <w:r w:rsidRPr="00CC66FD">
        <w:rPr>
          <w:rFonts w:ascii="Palatino Linotype" w:hAnsi="Palatino Linotype"/>
          <w:noProof/>
          <w:sz w:val="18"/>
        </w:rPr>
        <w:t xml:space="preserve">, </w:t>
      </w:r>
      <w:r w:rsidRPr="00CC66FD">
        <w:rPr>
          <w:rFonts w:ascii="Palatino Linotype" w:hAnsi="Palatino Linotype"/>
          <w:i/>
          <w:iCs/>
          <w:noProof/>
          <w:sz w:val="18"/>
        </w:rPr>
        <w:t>95</w:t>
      </w:r>
      <w:r w:rsidRPr="00CC66FD">
        <w:rPr>
          <w:rFonts w:ascii="Palatino Linotype" w:hAnsi="Palatino Linotype"/>
          <w:noProof/>
          <w:sz w:val="18"/>
        </w:rPr>
        <w:t>, 173–189, doi:10.1017/S0022172400062410.</w:t>
      </w:r>
    </w:p>
    <w:p w14:paraId="67489B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16. </w:t>
      </w:r>
      <w:r w:rsidRPr="00CC66F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112</w:t>
      </w:r>
      <w:r w:rsidRPr="00CC66FD">
        <w:rPr>
          <w:rFonts w:ascii="Palatino Linotype" w:hAnsi="Palatino Linotype"/>
          <w:noProof/>
          <w:sz w:val="18"/>
        </w:rPr>
        <w:t>, 10473–10478, doi:10.1073/pnas.1510199112.</w:t>
      </w:r>
    </w:p>
    <w:p w14:paraId="6781770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17. </w:t>
      </w:r>
      <w:r w:rsidRPr="00CC66F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113</w:t>
      </w:r>
      <w:r w:rsidRPr="00CC66FD">
        <w:rPr>
          <w:rFonts w:ascii="Palatino Linotype" w:hAnsi="Palatino Linotype"/>
          <w:noProof/>
          <w:sz w:val="18"/>
        </w:rPr>
        <w:t>, 3048–3053, doi:10.1073/pnas.1517719113.</w:t>
      </w:r>
    </w:p>
    <w:p w14:paraId="6CBF39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18. </w:t>
      </w:r>
      <w:r w:rsidRPr="00CC66F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82</w:t>
      </w:r>
      <w:r w:rsidRPr="00CC66FD">
        <w:rPr>
          <w:rFonts w:ascii="Palatino Linotype" w:hAnsi="Palatino Linotype"/>
          <w:noProof/>
          <w:sz w:val="18"/>
        </w:rPr>
        <w:t>, 3220–3235, doi:10.1128/jvi.02377-07.</w:t>
      </w:r>
    </w:p>
    <w:p w14:paraId="7F0CEE8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19. </w:t>
      </w:r>
      <w:r w:rsidRPr="00CC66F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3572–3577, doi:10.1128/jvi.78.7.3572-3577.2004.</w:t>
      </w:r>
    </w:p>
    <w:p w14:paraId="2E27E94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20. </w:t>
      </w:r>
      <w:r w:rsidRPr="00CC66F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CC66FD">
        <w:rPr>
          <w:rFonts w:ascii="Palatino Linotype" w:hAnsi="Palatino Linotype"/>
          <w:i/>
          <w:iCs/>
          <w:noProof/>
          <w:sz w:val="18"/>
        </w:rPr>
        <w:t>Virology</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340</w:t>
      </w:r>
      <w:r w:rsidRPr="00CC66FD">
        <w:rPr>
          <w:rFonts w:ascii="Palatino Linotype" w:hAnsi="Palatino Linotype"/>
          <w:noProof/>
          <w:sz w:val="18"/>
        </w:rPr>
        <w:t>, 174–182, doi:10.1016/j.virol.2005.06.016.</w:t>
      </w:r>
    </w:p>
    <w:p w14:paraId="4C2DAEE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21. </w:t>
      </w:r>
      <w:r w:rsidRPr="00CC66FD">
        <w:rPr>
          <w:rFonts w:ascii="Palatino Linotype" w:hAnsi="Palatino Linotype"/>
          <w:noProof/>
          <w:sz w:val="18"/>
        </w:rPr>
        <w:tab/>
        <w:t xml:space="preserve">Callow, K.A.; Parry, H.F.; Sergeant, M.; Tyrrell, D.A.J. The time course of the immune response to experimental coronavirus infection of man. </w:t>
      </w:r>
      <w:r w:rsidRPr="00CC66FD">
        <w:rPr>
          <w:rFonts w:ascii="Palatino Linotype" w:hAnsi="Palatino Linotype"/>
          <w:i/>
          <w:iCs/>
          <w:noProof/>
          <w:sz w:val="18"/>
        </w:rPr>
        <w:t>Epidemiol. Infect.</w:t>
      </w:r>
      <w:r w:rsidRPr="00CC66FD">
        <w:rPr>
          <w:rFonts w:ascii="Palatino Linotype" w:hAnsi="Palatino Linotype"/>
          <w:noProof/>
          <w:sz w:val="18"/>
        </w:rPr>
        <w:t xml:space="preserve"> </w:t>
      </w:r>
      <w:r w:rsidRPr="00CC66FD">
        <w:rPr>
          <w:rFonts w:ascii="Palatino Linotype" w:hAnsi="Palatino Linotype"/>
          <w:b/>
          <w:bCs/>
          <w:noProof/>
          <w:sz w:val="18"/>
        </w:rPr>
        <w:t>1990</w:t>
      </w:r>
      <w:r w:rsidRPr="00CC66FD">
        <w:rPr>
          <w:rFonts w:ascii="Palatino Linotype" w:hAnsi="Palatino Linotype"/>
          <w:noProof/>
          <w:sz w:val="18"/>
        </w:rPr>
        <w:t xml:space="preserve">, </w:t>
      </w:r>
      <w:r w:rsidRPr="00CC66FD">
        <w:rPr>
          <w:rFonts w:ascii="Palatino Linotype" w:hAnsi="Palatino Linotype"/>
          <w:i/>
          <w:iCs/>
          <w:noProof/>
          <w:sz w:val="18"/>
        </w:rPr>
        <w:t>105</w:t>
      </w:r>
      <w:r w:rsidRPr="00CC66FD">
        <w:rPr>
          <w:rFonts w:ascii="Palatino Linotype" w:hAnsi="Palatino Linotype"/>
          <w:noProof/>
          <w:sz w:val="18"/>
        </w:rPr>
        <w:t>, 435–446, doi:10.1017/S0950268800048019.</w:t>
      </w:r>
    </w:p>
    <w:p w14:paraId="0F9B806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22. </w:t>
      </w:r>
      <w:r w:rsidRPr="00CC66F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CC66FD">
        <w:rPr>
          <w:rFonts w:ascii="Palatino Linotype" w:hAnsi="Palatino Linotype"/>
          <w:i/>
          <w:iCs/>
          <w:noProof/>
          <w:sz w:val="18"/>
        </w:rPr>
        <w:t>J. Med. Virol.</w:t>
      </w:r>
      <w:r w:rsidRPr="00CC66FD">
        <w:rPr>
          <w:rFonts w:ascii="Palatino Linotype" w:hAnsi="Palatino Linotype"/>
          <w:noProof/>
          <w:sz w:val="18"/>
        </w:rPr>
        <w:t xml:space="preserve"> </w:t>
      </w:r>
      <w:r w:rsidRPr="00CC66FD">
        <w:rPr>
          <w:rFonts w:ascii="Palatino Linotype" w:hAnsi="Palatino Linotype"/>
          <w:b/>
          <w:bCs/>
          <w:noProof/>
          <w:sz w:val="18"/>
        </w:rPr>
        <w:t>1984</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179–192, doi:10.1002/jmv.1890130208.</w:t>
      </w:r>
    </w:p>
    <w:p w14:paraId="5B9AAB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23. </w:t>
      </w:r>
      <w:r w:rsidRPr="00CC66F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CC66FD">
        <w:rPr>
          <w:rFonts w:ascii="Palatino Linotype" w:hAnsi="Palatino Linotype"/>
          <w:i/>
          <w:iCs/>
          <w:noProof/>
          <w:sz w:val="18"/>
        </w:rPr>
        <w:t>Clin. Microbiol. Infect.</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10</w:t>
      </w:r>
      <w:r w:rsidRPr="00CC66FD">
        <w:rPr>
          <w:rFonts w:ascii="Palatino Linotype" w:hAnsi="Palatino Linotype"/>
          <w:noProof/>
          <w:sz w:val="18"/>
        </w:rPr>
        <w:t>, 676–678, doi:10.1111/j.1469-0691.2004.00956.x.</w:t>
      </w:r>
    </w:p>
    <w:p w14:paraId="57ADF45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24. </w:t>
      </w:r>
      <w:r w:rsidRPr="00CC66FD">
        <w:rPr>
          <w:rFonts w:ascii="Palatino Linotype" w:hAnsi="Palatino Linotype"/>
          <w:noProof/>
          <w:sz w:val="18"/>
        </w:rPr>
        <w:tab/>
        <w:t xml:space="preserve">Cheng, Y.; Wong, R.; Soo, Y.O.Y.; Wong, W.S.; Lee, C.K.; Ng, M.H.L.; Chan, P.; Wong, K.C.; Leung, C.B.; Cheng, G. Use of convalescent plasma therapy in SARS patients in Hong Kong. </w:t>
      </w:r>
      <w:r w:rsidRPr="00CC66FD">
        <w:rPr>
          <w:rFonts w:ascii="Palatino Linotype" w:hAnsi="Palatino Linotype"/>
          <w:i/>
          <w:iCs/>
          <w:noProof/>
          <w:sz w:val="18"/>
        </w:rPr>
        <w:t>Eur. J. Clin. Microbiol.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44–46, doi:10.1007/s10096-004-1271-9.</w:t>
      </w:r>
    </w:p>
    <w:p w14:paraId="4783A5B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25. </w:t>
      </w:r>
      <w:r w:rsidRPr="00CC66FD">
        <w:rPr>
          <w:rFonts w:ascii="Palatino Linotype" w:hAnsi="Palatino Linotype"/>
          <w:noProof/>
          <w:sz w:val="18"/>
        </w:rPr>
        <w:tab/>
        <w:t xml:space="preserve">Duan, K.; Liu, B.; Li, C.; Zhang, H.; Yu, T.; Qu, J.; Zhou, M.; Chen, L.; Meng, S.; Hu, Y.; et al. Effectiveness of convalescent plasma therapy in severe COVID-19 patients.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doi:10.1073/pnas.2004168117.</w:t>
      </w:r>
    </w:p>
    <w:p w14:paraId="20793DD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26. </w:t>
      </w:r>
      <w:r w:rsidRPr="00CC66F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doi:10.1101/2020.03.17.20037713.</w:t>
      </w:r>
    </w:p>
    <w:p w14:paraId="66462B3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27. </w:t>
      </w:r>
      <w:r w:rsidRPr="00CC66F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doi:https://doi.org/10.1101/2020.04.06.20055475.</w:t>
      </w:r>
    </w:p>
    <w:p w14:paraId="2CF482B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28. </w:t>
      </w:r>
      <w:r w:rsidRPr="00CC66FD">
        <w:rPr>
          <w:rFonts w:ascii="Palatino Linotype" w:hAnsi="Palatino Linotype"/>
          <w:noProof/>
          <w:sz w:val="18"/>
        </w:rPr>
        <w:tab/>
        <w:t xml:space="preserve">Walls, A.C.; Park, Y.J.; Tortorici, M.A.; Wall, A.; McGuire, A.T.; Veesler, D. Structure, Function, and Antigenicity of the SARS-CoV-2 Spike Glycoprotein.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281–292, doi:10.1016/j.cell.2020.02.058.</w:t>
      </w:r>
    </w:p>
    <w:p w14:paraId="3B48A1D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29. </w:t>
      </w:r>
      <w:r w:rsidRPr="00CC66FD">
        <w:rPr>
          <w:rFonts w:ascii="Palatino Linotype" w:hAnsi="Palatino Linotype"/>
          <w:noProof/>
          <w:sz w:val="18"/>
        </w:rPr>
        <w:tab/>
        <w:t xml:space="preserve">Letko, M.; Marzi, A.; Munster, V. Functional assessment of cell entry and receptor usage for SARS-CoV-2 and other lineage B betacoronaviruses. </w:t>
      </w:r>
      <w:r w:rsidRPr="00CC66FD">
        <w:rPr>
          <w:rFonts w:ascii="Palatino Linotype" w:hAnsi="Palatino Linotype"/>
          <w:i/>
          <w:iCs/>
          <w:noProof/>
          <w:sz w:val="18"/>
        </w:rPr>
        <w:t>Nat. Microbiol.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562–569, doi:10.1038/s41564-020-0688-y.</w:t>
      </w:r>
    </w:p>
    <w:p w14:paraId="6C75A7B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30. </w:t>
      </w:r>
      <w:r w:rsidRPr="00CC66F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86</w:t>
      </w:r>
      <w:r w:rsidRPr="00CC66FD">
        <w:rPr>
          <w:rFonts w:ascii="Palatino Linotype" w:hAnsi="Palatino Linotype"/>
          <w:noProof/>
          <w:sz w:val="18"/>
        </w:rPr>
        <w:t>, 2269–2274, doi:10.1099/vir.0.80955-0.</w:t>
      </w:r>
    </w:p>
    <w:p w14:paraId="78B12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31. </w:t>
      </w:r>
      <w:r w:rsidRPr="00CC66F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doi:10.3201/eid1103.040906.</w:t>
      </w:r>
    </w:p>
    <w:p w14:paraId="3E435CC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32. </w:t>
      </w:r>
      <w:r w:rsidRPr="00CC66F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7</w:t>
      </w:r>
      <w:r w:rsidRPr="00CC66FD">
        <w:rPr>
          <w:rFonts w:ascii="Palatino Linotype" w:hAnsi="Palatino Linotype"/>
          <w:noProof/>
          <w:sz w:val="18"/>
        </w:rPr>
        <w:t>, doi:10.21769/bioprotoc.2514.</w:t>
      </w:r>
    </w:p>
    <w:p w14:paraId="394AA9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33. </w:t>
      </w:r>
      <w:r w:rsidRPr="00CC66F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CC66FD">
        <w:rPr>
          <w:rFonts w:ascii="Palatino Linotype" w:hAnsi="Palatino Linotype"/>
          <w:i/>
          <w:iCs/>
          <w:noProof/>
          <w:sz w:val="18"/>
        </w:rPr>
        <w:t>Bing Du Xue Bao</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23</w:t>
      </w:r>
      <w:r w:rsidRPr="00CC66FD">
        <w:rPr>
          <w:rFonts w:ascii="Palatino Linotype" w:hAnsi="Palatino Linotype"/>
          <w:noProof/>
          <w:sz w:val="18"/>
        </w:rPr>
        <w:t>, 440–446.</w:t>
      </w:r>
    </w:p>
    <w:p w14:paraId="0051212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34. </w:t>
      </w:r>
      <w:r w:rsidRPr="00CC66FD">
        <w:rPr>
          <w:rFonts w:ascii="Palatino Linotype" w:hAnsi="Palatino Linotype"/>
          <w:noProof/>
          <w:sz w:val="18"/>
        </w:rPr>
        <w:tab/>
        <w:t xml:space="preserve">Grehan, K.; Ferrara, F.; Temperton, N. An optimised method for the production of MERS-CoV spike expressing viral pseudotypes. </w:t>
      </w:r>
      <w:r w:rsidRPr="00CC66FD">
        <w:rPr>
          <w:rFonts w:ascii="Palatino Linotype" w:hAnsi="Palatino Linotype"/>
          <w:i/>
          <w:iCs/>
          <w:noProof/>
          <w:sz w:val="18"/>
        </w:rPr>
        <w:t>MethodsX</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2</w:t>
      </w:r>
      <w:r w:rsidRPr="00CC66FD">
        <w:rPr>
          <w:rFonts w:ascii="Palatino Linotype" w:hAnsi="Palatino Linotype"/>
          <w:noProof/>
          <w:sz w:val="18"/>
        </w:rPr>
        <w:t>, 379–384, doi:10.1016/j.mex.2015.09.003.</w:t>
      </w:r>
    </w:p>
    <w:p w14:paraId="43723F2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35. </w:t>
      </w:r>
      <w:r w:rsidRPr="00CC66F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CC66FD">
        <w:rPr>
          <w:rFonts w:ascii="Palatino Linotype" w:hAnsi="Palatino Linotype"/>
          <w:i/>
          <w:iCs/>
          <w:noProof/>
          <w:sz w:val="18"/>
        </w:rPr>
        <w:t>Access Microbiol.</w:t>
      </w:r>
      <w:r w:rsidRPr="00CC66FD">
        <w:rPr>
          <w:rFonts w:ascii="Palatino Linotype" w:hAnsi="Palatino Linotype"/>
          <w:noProof/>
          <w:sz w:val="18"/>
        </w:rPr>
        <w:t xml:space="preserve"> </w:t>
      </w:r>
      <w:r w:rsidRPr="00CC66FD">
        <w:rPr>
          <w:rFonts w:ascii="Palatino Linotype" w:hAnsi="Palatino Linotype"/>
          <w:b/>
          <w:bCs/>
          <w:noProof/>
          <w:sz w:val="18"/>
        </w:rPr>
        <w:t>2019</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doi:10.1099/acmi.0.000057.</w:t>
      </w:r>
    </w:p>
    <w:p w14:paraId="10EE38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36. </w:t>
      </w:r>
      <w:r w:rsidRPr="00CC66FD">
        <w:rPr>
          <w:rFonts w:ascii="Palatino Linotype" w:hAnsi="Palatino Linotype"/>
          <w:noProof/>
          <w:sz w:val="18"/>
        </w:rPr>
        <w:tab/>
        <w:t xml:space="preserve">Millet, J.; Whittaker, G. Murine Leukemia Virus (MLV)-based Coronavirus Spike-pseudotyped Particle Production and Infection.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doi:10.21769/bioprotoc.2035.</w:t>
      </w:r>
    </w:p>
    <w:p w14:paraId="1DFD537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37. </w:t>
      </w:r>
      <w:r w:rsidRPr="00CC66F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CC66FD">
        <w:rPr>
          <w:rFonts w:ascii="Palatino Linotype" w:hAnsi="Palatino Linotype"/>
          <w:i/>
          <w:iCs/>
          <w:noProof/>
          <w:sz w:val="18"/>
        </w:rPr>
        <w:t>Nat. Commun.</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doi:10.1038/s41467-020-15562-9.</w:t>
      </w:r>
    </w:p>
    <w:p w14:paraId="1A77E3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38. </w:t>
      </w:r>
      <w:r w:rsidRPr="00CC66F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2020.04.10.036418, doi:10.1101/2020.04.10.036418.</w:t>
      </w:r>
    </w:p>
    <w:p w14:paraId="04700A4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39. </w:t>
      </w:r>
      <w:r w:rsidRPr="00CC66F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2020.04.08.026948, doi:10.1101/2020.04.08.026948.</w:t>
      </w:r>
    </w:p>
    <w:p w14:paraId="59477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40. </w:t>
      </w:r>
      <w:r w:rsidRPr="00CC66FD">
        <w:rPr>
          <w:rFonts w:ascii="Palatino Linotype" w:hAnsi="Palatino Linotype"/>
          <w:noProof/>
          <w:sz w:val="18"/>
        </w:rPr>
        <w:tab/>
        <w:t xml:space="preserve">Nie, J.; Li, Q.; Wu, J.; Zhao, C.; Hao, H.; Liu, H.; Zhang, L.; Nie, L.; Qin, H.; Wang, M.; et al. Establishment and validation of a pseudovirus neutralization assay for SARS-CoV-2.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680–686, doi:10.1080/22221751.2020.1743767.</w:t>
      </w:r>
    </w:p>
    <w:p w14:paraId="24BE6F7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41. </w:t>
      </w:r>
      <w:r w:rsidRPr="00CC66F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271–280, doi:10.1016/j.cell.2020.02.052.</w:t>
      </w:r>
    </w:p>
    <w:p w14:paraId="38C6F4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42. </w:t>
      </w:r>
      <w:r w:rsidRPr="00CC66FD">
        <w:rPr>
          <w:rFonts w:ascii="Palatino Linotype" w:hAnsi="Palatino Linotype"/>
          <w:noProof/>
          <w:sz w:val="18"/>
        </w:rPr>
        <w:tab/>
        <w:t xml:space="preserve">Wrapp, D.; Wang, N.; Corbett, K.S.; Goldsmith, J.A.; Hsieh, C.L.; Abiona, O.; Graham, B.S.; McLellan, J.S. Cryo-EM structure of the 2019-nCoV spike in the prefusion conformation.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367</w:t>
      </w:r>
      <w:r w:rsidRPr="00CC66FD">
        <w:rPr>
          <w:rFonts w:ascii="Palatino Linotype" w:hAnsi="Palatino Linotype"/>
          <w:noProof/>
          <w:sz w:val="18"/>
        </w:rPr>
        <w:t>, 1260–1263, doi:10.1126/science.abb2507.</w:t>
      </w:r>
    </w:p>
    <w:p w14:paraId="43A4B55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43. </w:t>
      </w:r>
      <w:r w:rsidRPr="00CC66F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382–385, doi:10.1080/22221751.2020.1729069.</w:t>
      </w:r>
    </w:p>
    <w:p w14:paraId="20CE6C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44. </w:t>
      </w:r>
      <w:r w:rsidRPr="00CC66FD">
        <w:rPr>
          <w:rFonts w:ascii="Palatino Linotype" w:hAnsi="Palatino Linotype"/>
          <w:noProof/>
          <w:sz w:val="18"/>
        </w:rPr>
        <w:tab/>
        <w:t xml:space="preserve">Yuan, M.; Wu, N.C.; Zhu, X.; Lee, C.-C.D.; So, R.T.Y.; Lv, H.; Mok, C.K.P.; Wilson, I.A. A highly conserved cryptic epitope in the receptor-binding domains of SARS-CoV-2 and SARS-CoV.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doi:10.1126/science.abb7269.</w:t>
      </w:r>
    </w:p>
    <w:p w14:paraId="2A2841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45. </w:t>
      </w:r>
      <w:r w:rsidRPr="00CC66F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doi:10.1101/2020.03.15.992883.</w:t>
      </w:r>
    </w:p>
    <w:p w14:paraId="656BA65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46. </w:t>
      </w:r>
      <w:r w:rsidRPr="00CC66FD">
        <w:rPr>
          <w:rFonts w:ascii="Palatino Linotype" w:hAnsi="Palatino Linotype"/>
          <w:noProof/>
          <w:sz w:val="18"/>
        </w:rPr>
        <w:tab/>
        <w:t xml:space="preserve">Wu, F.; Zhao, S.; Yu, B.; Chen, Y.M.; Wang, W.; Song, Z.G.; Hu, Y.; Tao, Z.W.; Tian, J.H.; Pei, Y.Y.; et al. A new coronavirus associated with human respiratory disease in China. </w:t>
      </w:r>
      <w:r w:rsidRPr="00CC66FD">
        <w:rPr>
          <w:rFonts w:ascii="Palatino Linotype" w:hAnsi="Palatino Linotype"/>
          <w:i/>
          <w:iCs/>
          <w:noProof/>
          <w:sz w:val="18"/>
        </w:rPr>
        <w:t>Nature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579</w:t>
      </w:r>
      <w:r w:rsidRPr="00CC66FD">
        <w:rPr>
          <w:rFonts w:ascii="Palatino Linotype" w:hAnsi="Palatino Linotype"/>
          <w:noProof/>
          <w:sz w:val="18"/>
        </w:rPr>
        <w:t>, 265–269, doi:10.1038/s41586-020-2008-3.</w:t>
      </w:r>
    </w:p>
    <w:p w14:paraId="6DD94F6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47. </w:t>
      </w:r>
      <w:r w:rsidRPr="00CC66F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81</w:t>
      </w:r>
      <w:r w:rsidRPr="00CC66FD">
        <w:rPr>
          <w:rFonts w:ascii="Palatino Linotype" w:hAnsi="Palatino Linotype"/>
          <w:noProof/>
          <w:sz w:val="18"/>
        </w:rPr>
        <w:t>, 2418–2428, doi:10.1128/jvi.02146-06.</w:t>
      </w:r>
    </w:p>
    <w:p w14:paraId="44C8805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48. </w:t>
      </w:r>
      <w:r w:rsidRPr="00CC66FD">
        <w:rPr>
          <w:rFonts w:ascii="Palatino Linotype" w:hAnsi="Palatino Linotype"/>
          <w:noProof/>
          <w:sz w:val="18"/>
        </w:rPr>
        <w:tab/>
        <w:t xml:space="preserve">Sadasivan, J.; Singh, M.; Sarma, J. Das Cytoplasmic tail of coronavirus spike protein has intracellular targeting signals. </w:t>
      </w:r>
      <w:r w:rsidRPr="00CC66FD">
        <w:rPr>
          <w:rFonts w:ascii="Palatino Linotype" w:hAnsi="Palatino Linotype"/>
          <w:i/>
          <w:iCs/>
          <w:noProof/>
          <w:sz w:val="18"/>
        </w:rPr>
        <w:t>J. Biosci.</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42</w:t>
      </w:r>
      <w:r w:rsidRPr="00CC66FD">
        <w:rPr>
          <w:rFonts w:ascii="Palatino Linotype" w:hAnsi="Palatino Linotype"/>
          <w:noProof/>
          <w:sz w:val="18"/>
        </w:rPr>
        <w:t>, 231–244, doi:10.1007/s12038-017-9676-7.</w:t>
      </w:r>
    </w:p>
    <w:p w14:paraId="5AF0FDC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49. </w:t>
      </w:r>
      <w:r w:rsidRPr="00CC66F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9007–9015, doi:10.1128/jvi.78.17.9007-9015.2004.</w:t>
      </w:r>
    </w:p>
    <w:p w14:paraId="6A4553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50. </w:t>
      </w:r>
      <w:r w:rsidRPr="00CC66F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2009</w:t>
      </w:r>
      <w:r w:rsidRPr="00CC66FD">
        <w:rPr>
          <w:rFonts w:ascii="Palatino Linotype" w:hAnsi="Palatino Linotype"/>
          <w:noProof/>
          <w:sz w:val="18"/>
        </w:rPr>
        <w:t xml:space="preserve">, </w:t>
      </w:r>
      <w:r w:rsidRPr="00CC66FD">
        <w:rPr>
          <w:rFonts w:ascii="Palatino Linotype" w:hAnsi="Palatino Linotype"/>
          <w:i/>
          <w:iCs/>
          <w:noProof/>
          <w:sz w:val="18"/>
        </w:rPr>
        <w:t>90</w:t>
      </w:r>
      <w:r w:rsidRPr="00CC66FD">
        <w:rPr>
          <w:rFonts w:ascii="Palatino Linotype" w:hAnsi="Palatino Linotype"/>
          <w:noProof/>
          <w:sz w:val="18"/>
        </w:rPr>
        <w:t>, 1724–1729, doi:10.1099/vir.0.009704-0.</w:t>
      </w:r>
    </w:p>
    <w:p w14:paraId="00A7E2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51. </w:t>
      </w:r>
      <w:r w:rsidRPr="00CC66F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10628–10635, doi:10.1128/JVI.78.19.10628-10635.2004.</w:t>
      </w:r>
    </w:p>
    <w:p w14:paraId="439B9E8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52. </w:t>
      </w:r>
      <w:r w:rsidRPr="00CC66FD">
        <w:rPr>
          <w:rFonts w:ascii="Palatino Linotype" w:hAnsi="Palatino Linotype"/>
          <w:noProof/>
          <w:sz w:val="18"/>
        </w:rPr>
        <w:tab/>
        <w:t xml:space="preserve">Jiang, W.; Hua, R.; Wei, M.; Li, C.; Qiu, Z.; Yang, X.; Zhang, C. An optimized method for high-titer lentivirus preparations without ultracentrifugation. </w:t>
      </w:r>
      <w:r w:rsidRPr="00CC66FD">
        <w:rPr>
          <w:rFonts w:ascii="Palatino Linotype" w:hAnsi="Palatino Linotype"/>
          <w:i/>
          <w:iCs/>
          <w:noProof/>
          <w:sz w:val="18"/>
        </w:rPr>
        <w:t>Sci. Rep.</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doi:10.1038/srep13875.</w:t>
      </w:r>
    </w:p>
    <w:p w14:paraId="441D68E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53. </w:t>
      </w:r>
      <w:r w:rsidRPr="00CC66F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CC66FD">
        <w:rPr>
          <w:rFonts w:ascii="Palatino Linotype" w:hAnsi="Palatino Linotype"/>
          <w:i/>
          <w:iCs/>
          <w:noProof/>
          <w:sz w:val="18"/>
        </w:rPr>
        <w:t>BMC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doi:10.1186/1472-6750-13-98.</w:t>
      </w:r>
    </w:p>
    <w:p w14:paraId="374E2C4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54. </w:t>
      </w:r>
      <w:r w:rsidRPr="00CC66FD">
        <w:rPr>
          <w:rFonts w:ascii="Palatino Linotype" w:hAnsi="Palatino Linotype"/>
          <w:noProof/>
          <w:sz w:val="18"/>
        </w:rPr>
        <w:tab/>
        <w:t xml:space="preserve">Lei, C.; Fu, W.; Qian, K.; Li, T.; Zhang, S.; Ding, M.; Hu, S. Potent neutralization of 2019 novel coronavirus by recombinant ACE2-Ig.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doi:10.1101/2020.02.01.929976.</w:t>
      </w:r>
    </w:p>
    <w:p w14:paraId="4D0568C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55. </w:t>
      </w:r>
      <w:r w:rsidRPr="00CC66F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CC66FD">
        <w:rPr>
          <w:rFonts w:ascii="Palatino Linotype" w:hAnsi="Palatino Linotype"/>
          <w:i/>
          <w:iCs/>
          <w:noProof/>
          <w:sz w:val="18"/>
        </w:rPr>
        <w:t>J. Clin. Invest.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doi:10.1172/JCI138745.</w:t>
      </w:r>
    </w:p>
    <w:p w14:paraId="63914A9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56. </w:t>
      </w:r>
      <w:r w:rsidRPr="00CC66FD">
        <w:rPr>
          <w:rFonts w:ascii="Palatino Linotype" w:hAnsi="Palatino Linotype"/>
          <w:noProof/>
          <w:sz w:val="18"/>
        </w:rPr>
        <w:tab/>
        <w:t xml:space="preserve">Denning, W.; Das, S.; Guo, S.; Xu, J.; Kappes, J.C.; Hel, Z. Optimization of the transductional efficiency of lentiviral vectors: Effect of sera and polycations. </w:t>
      </w:r>
      <w:r w:rsidRPr="00CC66FD">
        <w:rPr>
          <w:rFonts w:ascii="Palatino Linotype" w:hAnsi="Palatino Linotype"/>
          <w:i/>
          <w:iCs/>
          <w:noProof/>
          <w:sz w:val="18"/>
        </w:rPr>
        <w:t>Mol.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53</w:t>
      </w:r>
      <w:r w:rsidRPr="00CC66FD">
        <w:rPr>
          <w:rFonts w:ascii="Palatino Linotype" w:hAnsi="Palatino Linotype"/>
          <w:noProof/>
          <w:sz w:val="18"/>
        </w:rPr>
        <w:t>, 308–314, doi:10.1007/s12033-012-9528-5.</w:t>
      </w:r>
    </w:p>
    <w:p w14:paraId="57E895A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57. </w:t>
      </w:r>
      <w:r w:rsidRPr="00CC66FD">
        <w:rPr>
          <w:rFonts w:ascii="Palatino Linotype" w:hAnsi="Palatino Linotype"/>
          <w:noProof/>
          <w:sz w:val="18"/>
        </w:rPr>
        <w:tab/>
        <w:t xml:space="preserve">Chin, A.W.H.; Chu, J.T.S.; Perera, M.R.A.; Hui, K.P.Y.; Yen, H.-L.; Chan, M.C.W.; Peiris, M.; Poon, L.L.M. Stability of SARS-CoV-2 in different environmental conditions. </w:t>
      </w:r>
      <w:r w:rsidRPr="00CC66FD">
        <w:rPr>
          <w:rFonts w:ascii="Palatino Linotype" w:hAnsi="Palatino Linotype"/>
          <w:i/>
          <w:iCs/>
          <w:noProof/>
          <w:sz w:val="18"/>
        </w:rPr>
        <w:t>The Lancet Microbe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5247</w:t>
      </w:r>
      <w:r w:rsidRPr="00CC66FD">
        <w:rPr>
          <w:rFonts w:ascii="Palatino Linotype" w:hAnsi="Palatino Linotype"/>
          <w:noProof/>
          <w:sz w:val="18"/>
        </w:rPr>
        <w:t>, 30003, doi:10.1016/S2666-5247(20)30003-3.</w:t>
      </w:r>
    </w:p>
    <w:p w14:paraId="10C2AE2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58. </w:t>
      </w:r>
      <w:r w:rsidRPr="00CC66FD">
        <w:rPr>
          <w:rFonts w:ascii="Palatino Linotype" w:hAnsi="Palatino Linotype"/>
          <w:noProof/>
          <w:sz w:val="18"/>
        </w:rPr>
        <w:tab/>
        <w:t xml:space="preserve">Wang, W.; Xu, Y.; Gao, R.; Lu, R.; Han, K.; Wu, G.; Tan, W. Detection of SARS-CoV-2 in Different Types of Clinical Specimens. </w:t>
      </w:r>
      <w:r w:rsidRPr="00CC66FD">
        <w:rPr>
          <w:rFonts w:ascii="Palatino Linotype" w:hAnsi="Palatino Linotype"/>
          <w:i/>
          <w:iCs/>
          <w:noProof/>
          <w:sz w:val="18"/>
        </w:rPr>
        <w:t>JAMA - J. Am. Med. Assoc.</w:t>
      </w:r>
      <w:r w:rsidRPr="00CC66FD">
        <w:rPr>
          <w:rFonts w:ascii="Palatino Linotype" w:hAnsi="Palatino Linotype"/>
          <w:noProof/>
          <w:sz w:val="18"/>
        </w:rPr>
        <w:t xml:space="preserve"> 2020.</w:t>
      </w:r>
    </w:p>
    <w:p w14:paraId="179F7F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59. </w:t>
      </w:r>
      <w:r w:rsidRPr="00CC66FD">
        <w:rPr>
          <w:rFonts w:ascii="Palatino Linotype" w:hAnsi="Palatino Linotype"/>
          <w:noProof/>
          <w:sz w:val="18"/>
        </w:rPr>
        <w:tab/>
        <w:t xml:space="preserve">Dodd, R.Y.; Stramer, S.L. COVID-19 and Blood Safety: Help with a Dilemma. </w:t>
      </w:r>
      <w:r w:rsidRPr="00CC66FD">
        <w:rPr>
          <w:rFonts w:ascii="Palatino Linotype" w:hAnsi="Palatino Linotype"/>
          <w:i/>
          <w:iCs/>
          <w:noProof/>
          <w:sz w:val="18"/>
        </w:rPr>
        <w:t>Transfus. Med. Rev.</w:t>
      </w:r>
      <w:r w:rsidRPr="00CC66FD">
        <w:rPr>
          <w:rFonts w:ascii="Palatino Linotype" w:hAnsi="Palatino Linotype"/>
          <w:noProof/>
          <w:sz w:val="18"/>
        </w:rPr>
        <w:t xml:space="preserve"> 2020.</w:t>
      </w:r>
    </w:p>
    <w:p w14:paraId="4540212C" w14:textId="5CFBBA08" w:rsidR="00FD4509" w:rsidRDefault="00F15C55" w:rsidP="00CC66FD">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6"/>
      <w:headerReference w:type="default" r:id="rId37"/>
      <w:footerReference w:type="default" r:id="rId38"/>
      <w:headerReference w:type="first" r:id="rId39"/>
      <w:footerReference w:type="first" r:id="rId40"/>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te D Crawford" w:date="2020-04-19T20:09:00Z" w:initials="KDC">
    <w:p w14:paraId="06F4DD51" w14:textId="77777777" w:rsidR="007B08E2" w:rsidRDefault="007B08E2">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p w14:paraId="722E9490" w14:textId="77777777" w:rsidR="007B08E2" w:rsidRDefault="007B08E2">
      <w:pPr>
        <w:pStyle w:val="CommentText"/>
      </w:pPr>
    </w:p>
    <w:p w14:paraId="04FFD0EE" w14:textId="2A4D0B2A" w:rsidR="007B08E2" w:rsidRDefault="007B08E2">
      <w:pPr>
        <w:pStyle w:val="CommentText"/>
      </w:pPr>
      <w:r>
        <w:t>Andy also deleted this.</w:t>
      </w:r>
    </w:p>
  </w:comment>
  <w:comment w:id="3" w:author="Bloom PhD, Jesse D" w:date="2020-04-20T05:35:00Z" w:initials="BPJD">
    <w:p w14:paraId="2D65D517" w14:textId="5253C11C" w:rsidR="00BF0233" w:rsidRDefault="00BF0233">
      <w:pPr>
        <w:pStyle w:val="CommentText"/>
      </w:pPr>
      <w:r>
        <w:rPr>
          <w:rStyle w:val="CommentReference"/>
        </w:rPr>
        <w:annotationRef/>
      </w:r>
      <w:r>
        <w:t>Did they delete just the parenthetical clause or the entire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FFD0EE" w15:done="0"/>
  <w15:commentEx w15:paraId="2D65D517" w15:paraIdParent="04FFD0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FFD0EE" w16cid:durableId="22472E8B"/>
  <w16cid:commentId w16cid:paraId="2D65D517" w16cid:durableId="2247B3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C59E0" w14:textId="77777777" w:rsidR="00B978D4" w:rsidRDefault="00B978D4">
      <w:pPr>
        <w:spacing w:line="240" w:lineRule="auto"/>
      </w:pPr>
      <w:r>
        <w:separator/>
      </w:r>
    </w:p>
  </w:endnote>
  <w:endnote w:type="continuationSeparator" w:id="0">
    <w:p w14:paraId="6E8ACFA6" w14:textId="77777777" w:rsidR="00B978D4" w:rsidRDefault="00B978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81373" w14:textId="77777777" w:rsidR="00B978D4" w:rsidRDefault="00B978D4">
      <w:pPr>
        <w:spacing w:line="240" w:lineRule="auto"/>
      </w:pPr>
      <w:r>
        <w:separator/>
      </w:r>
    </w:p>
  </w:footnote>
  <w:footnote w:type="continuationSeparator" w:id="0">
    <w:p w14:paraId="0BF28B97" w14:textId="77777777" w:rsidR="00B978D4" w:rsidRDefault="00B978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A115F"/>
    <w:rsid w:val="000A4430"/>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E76"/>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hyperlink" Target="mailto:jbloom@fredhutch.org" TargetMode="External"/><Relationship Id="rId34" Type="http://schemas.openxmlformats.org/officeDocument/2006/relationships/hyperlink" Target="https://jbloomlab.github.io/neutcurve/"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microsoft.com/office/2016/09/relationships/commentsIds" Target="commentsId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hyperlink" Target="https://www.beiresources.org/" TargetMode="Externa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microsoft.com/office/2011/relationships/commentsExtended" Target="commentsExtended.xml"/><Relationship Id="rId36" Type="http://schemas.openxmlformats.org/officeDocument/2006/relationships/header" Target="header1.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github.com/jbloomlab/SARS-CoV-2_lentiviral_pseudotype/tree/master/plasmid_maps"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comments" Target="comments.xml"/><Relationship Id="rId30" Type="http://schemas.openxmlformats.org/officeDocument/2006/relationships/hyperlink" Target="https://www.beiresources.org/" TargetMode="Externa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image" Target="media/image5.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1235</TotalTime>
  <Pages>15</Pages>
  <Words>62250</Words>
  <Characters>354825</Characters>
  <Application>Microsoft Office Word</Application>
  <DocSecurity>0</DocSecurity>
  <Lines>2956</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416243</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835</cp:revision>
  <dcterms:created xsi:type="dcterms:W3CDTF">2020-04-14T15:56:00Z</dcterms:created>
  <dcterms:modified xsi:type="dcterms:W3CDTF">2020-04-20T13:04:00Z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